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101726" w:displacedByCustomXml="next"/>
    <w:sdt>
      <w:sdtPr>
        <w:id w:val="729657631"/>
        <w:docPartObj>
          <w:docPartGallery w:val="Cover Pages"/>
          <w:docPartUnique/>
        </w:docPartObj>
      </w:sdtPr>
      <w:sdtEndPr>
        <w:rPr>
          <w:rFonts w:ascii="Times New Roman"/>
        </w:rPr>
      </w:sdtEndPr>
      <w:sdtContent>
        <w:p w14:paraId="20DF5758" w14:textId="5E97CF9C" w:rsidR="008F1A90" w:rsidRDefault="008F1A90" w:rsidP="00BB6BA8">
          <w:pPr>
            <w:rPr>
              <w:rFonts w:ascii="Times New Roman"/>
            </w:rPr>
          </w:pPr>
          <w:r>
            <w:rPr>
              <w:noProof/>
            </w:rPr>
            <mc:AlternateContent>
              <mc:Choice Requires="wps">
                <w:drawing>
                  <wp:anchor distT="0" distB="0" distL="114300" distR="114300" simplePos="0" relativeHeight="251658245" behindDoc="0" locked="0" layoutInCell="1" allowOverlap="1" wp14:anchorId="32E03FFE" wp14:editId="6003C9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A12E30C" w14:textId="2F5705FC" w:rsidR="008F1A9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A363D">
                                      <w:rPr>
                                        <w:noProof/>
                                        <w:color w:val="1F497D" w:themeColor="text2"/>
                                      </w:rPr>
                                      <w:t>Systemik Solutions</w:t>
                                    </w:r>
                                    <w:r w:rsidR="00474A83">
                                      <w:rPr>
                                        <w:noProof/>
                                        <w:color w:val="1F497D" w:themeColor="text2"/>
                                      </w:rPr>
                                      <w:t xml:space="preserve"> 202</w:t>
                                    </w:r>
                                    <w:r w:rsidR="00457874">
                                      <w:rPr>
                                        <w:noProof/>
                                        <w:color w:val="1F497D" w:themeColor="text2"/>
                                      </w:rPr>
                                      <w:t>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2E03FFE" id="_x0000_t202" coordsize="21600,21600" o:spt="202" path="m,l,21600r21600,l21600,xe">
                    <v:stroke joinstyle="miter"/>
                    <v:path gradientshapeok="t" o:connecttype="rect"/>
                  </v:shapetype>
                  <v:shape id="Text Box 46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A12E30C" w14:textId="2F5705FC" w:rsidR="008F1A9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A363D">
                                <w:rPr>
                                  <w:noProof/>
                                  <w:color w:val="1F497D" w:themeColor="text2"/>
                                </w:rPr>
                                <w:t>Systemik Solutions</w:t>
                              </w:r>
                              <w:r w:rsidR="00474A83">
                                <w:rPr>
                                  <w:noProof/>
                                  <w:color w:val="1F497D" w:themeColor="text2"/>
                                </w:rPr>
                                <w:t xml:space="preserve"> 202</w:t>
                              </w:r>
                              <w:r w:rsidR="00457874">
                                <w:rPr>
                                  <w:noProof/>
                                  <w:color w:val="1F497D" w:themeColor="text2"/>
                                </w:rPr>
                                <w:t>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0C5C6929" wp14:editId="503AFAA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6AD6BE" w14:textId="77777777" w:rsidR="008F1A90" w:rsidRDefault="008F1A9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5C6929" id="Rectangle 466"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016AD6BE" w14:textId="77777777" w:rsidR="008F1A90" w:rsidRDefault="008F1A90"/>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01AF7BD8" wp14:editId="442EBB6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D6AC31" w14:textId="17BFBCFB" w:rsidR="008F1A90"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2B7121">
                                      <w:rPr>
                                        <w:color w:val="FFFFFF" w:themeColor="background1"/>
                                      </w:rPr>
                                      <w:t>Issues Paper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1AF7BD8" id="Rectangle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39D6AC31" w14:textId="17BFBCFB" w:rsidR="008F1A90"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2B7121">
                                <w:rPr>
                                  <w:color w:val="FFFFFF" w:themeColor="background1"/>
                                </w:rPr>
                                <w:t>Issues Paper</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4FD81F28" wp14:editId="31302F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rect id="Rectangle 468"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938953 [1614]" strokeweight="1.25pt" w14:anchorId="67746B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20AD599F" wp14:editId="3553ED6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rect id="Rectangle 469"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f81bd [3204]" stroked="f" strokeweight="2pt" w14:anchorId="5CC10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6FC72437" wp14:editId="45C53A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C0235FA" w14:textId="7847C69E" w:rsidR="008F1A90" w:rsidRPr="006A363D" w:rsidRDefault="00872447">
                                    <w:pPr>
                                      <w:rPr>
                                        <w:rFonts w:asciiTheme="majorHAnsi" w:eastAsiaTheme="majorEastAsia" w:hAnsiTheme="majorHAnsi" w:cstheme="majorBidi"/>
                                        <w:noProof/>
                                        <w:color w:val="4F81BD" w:themeColor="accent1"/>
                                        <w:sz w:val="60"/>
                                        <w:szCs w:val="60"/>
                                      </w:rPr>
                                    </w:pPr>
                                    <w:r>
                                      <w:rPr>
                                        <w:rFonts w:asciiTheme="majorHAnsi" w:eastAsiaTheme="majorEastAsia" w:hAnsiTheme="majorHAnsi" w:cstheme="majorBidi"/>
                                        <w:noProof/>
                                        <w:color w:val="4F81BD" w:themeColor="accent1"/>
                                        <w:sz w:val="60"/>
                                        <w:szCs w:val="60"/>
                                      </w:rPr>
                                      <w:t>Heurist Sustanability</w:t>
                                    </w:r>
                                    <w:r w:rsidR="002B7121">
                                      <w:rPr>
                                        <w:rFonts w:asciiTheme="majorHAnsi" w:eastAsiaTheme="majorEastAsia" w:hAnsiTheme="majorHAnsi" w:cstheme="majorBidi"/>
                                        <w:noProof/>
                                        <w:color w:val="4F81BD" w:themeColor="accent1"/>
                                        <w:sz w:val="60"/>
                                        <w:szCs w:val="60"/>
                                      </w:rPr>
                                      <w:t xml:space="preserve"> – </w:t>
                                    </w:r>
                                    <w:r>
                                      <w:rPr>
                                        <w:rFonts w:asciiTheme="majorHAnsi" w:eastAsiaTheme="majorEastAsia" w:hAnsiTheme="majorHAnsi" w:cstheme="majorBidi"/>
                                        <w:noProof/>
                                        <w:color w:val="4F81BD" w:themeColor="accent1"/>
                                        <w:sz w:val="60"/>
                                        <w:szCs w:val="60"/>
                                      </w:rPr>
                                      <w:t xml:space="preserve">RO-Crate </w:t>
                                    </w:r>
                                    <w:r w:rsidR="00457874">
                                      <w:rPr>
                                        <w:rFonts w:asciiTheme="majorHAnsi" w:eastAsiaTheme="majorEastAsia" w:hAnsiTheme="majorHAnsi" w:cstheme="majorBidi"/>
                                        <w:noProof/>
                                        <w:color w:val="4F81BD" w:themeColor="accent1"/>
                                        <w:sz w:val="60"/>
                                        <w:szCs w:val="60"/>
                                      </w:rPr>
                                      <w:t>Architecture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DD6FCA" w14:textId="57DA201D" w:rsidR="008F1A90" w:rsidRDefault="001F4797">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Australian Research Data Commons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FC72437" id="Text Box 470"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F81BD" w:themeColor="accent1"/>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C0235FA" w14:textId="7847C69E" w:rsidR="008F1A90" w:rsidRPr="006A363D" w:rsidRDefault="00872447">
                              <w:pPr>
                                <w:rPr>
                                  <w:rFonts w:asciiTheme="majorHAnsi" w:eastAsiaTheme="majorEastAsia" w:hAnsiTheme="majorHAnsi" w:cstheme="majorBidi"/>
                                  <w:noProof/>
                                  <w:color w:val="4F81BD" w:themeColor="accent1"/>
                                  <w:sz w:val="60"/>
                                  <w:szCs w:val="60"/>
                                </w:rPr>
                              </w:pPr>
                              <w:r>
                                <w:rPr>
                                  <w:rFonts w:asciiTheme="majorHAnsi" w:eastAsiaTheme="majorEastAsia" w:hAnsiTheme="majorHAnsi" w:cstheme="majorBidi"/>
                                  <w:noProof/>
                                  <w:color w:val="4F81BD" w:themeColor="accent1"/>
                                  <w:sz w:val="60"/>
                                  <w:szCs w:val="60"/>
                                </w:rPr>
                                <w:t>Heurist Sustanability</w:t>
                              </w:r>
                              <w:r w:rsidR="002B7121">
                                <w:rPr>
                                  <w:rFonts w:asciiTheme="majorHAnsi" w:eastAsiaTheme="majorEastAsia" w:hAnsiTheme="majorHAnsi" w:cstheme="majorBidi"/>
                                  <w:noProof/>
                                  <w:color w:val="4F81BD" w:themeColor="accent1"/>
                                  <w:sz w:val="60"/>
                                  <w:szCs w:val="60"/>
                                </w:rPr>
                                <w:t xml:space="preserve"> – </w:t>
                              </w:r>
                              <w:r>
                                <w:rPr>
                                  <w:rFonts w:asciiTheme="majorHAnsi" w:eastAsiaTheme="majorEastAsia" w:hAnsiTheme="majorHAnsi" w:cstheme="majorBidi"/>
                                  <w:noProof/>
                                  <w:color w:val="4F81BD" w:themeColor="accent1"/>
                                  <w:sz w:val="60"/>
                                  <w:szCs w:val="60"/>
                                </w:rPr>
                                <w:t xml:space="preserve">RO-Crate </w:t>
                              </w:r>
                              <w:r w:rsidR="00457874">
                                <w:rPr>
                                  <w:rFonts w:asciiTheme="majorHAnsi" w:eastAsiaTheme="majorEastAsia" w:hAnsiTheme="majorHAnsi" w:cstheme="majorBidi"/>
                                  <w:noProof/>
                                  <w:color w:val="4F81BD" w:themeColor="accent1"/>
                                  <w:sz w:val="60"/>
                                  <w:szCs w:val="60"/>
                                </w:rPr>
                                <w:t>Architecture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DD6FCA" w14:textId="57DA201D" w:rsidR="008F1A90" w:rsidRDefault="001F4797">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Australian Research Data Commons</w:t>
                              </w:r>
                            </w:p>
                          </w:sdtContent>
                        </w:sdt>
                      </w:txbxContent>
                    </v:textbox>
                    <w10:wrap type="square" anchorx="page" anchory="page"/>
                  </v:shape>
                </w:pict>
              </mc:Fallback>
            </mc:AlternateContent>
          </w:r>
          <w:r>
            <w:rPr>
              <w:rFonts w:ascii="Times New Roman"/>
            </w:rPr>
            <w:br w:type="page"/>
          </w:r>
        </w:p>
      </w:sdtContent>
    </w:sdt>
    <w:bookmarkEnd w:id="0"/>
    <w:p w14:paraId="5CB6F442" w14:textId="4068FE7A" w:rsidR="002A370C" w:rsidRDefault="002A370C" w:rsidP="00957283">
      <w:pPr>
        <w:pStyle w:val="Heading4"/>
      </w:pPr>
      <w:r w:rsidRPr="00957283">
        <w:lastRenderedPageBreak/>
        <w:t>Contents</w:t>
      </w:r>
    </w:p>
    <w:p w14:paraId="471EE7EE" w14:textId="60A28E5E" w:rsidR="00BB5C44" w:rsidRDefault="002A370C">
      <w:pPr>
        <w:pStyle w:val="TOC3"/>
        <w:tabs>
          <w:tab w:val="right" w:leader="dot" w:pos="10456"/>
        </w:tabs>
        <w:rPr>
          <w:rFonts w:asciiTheme="minorHAnsi" w:eastAsiaTheme="minorEastAsia" w:hAnsiTheme="minorHAnsi"/>
          <w:noProof/>
          <w:kern w:val="2"/>
          <w:szCs w:val="22"/>
          <w:lang w:eastAsia="en-AU"/>
          <w14:ligatures w14:val="standardContextual"/>
        </w:rPr>
      </w:pPr>
      <w:r w:rsidRPr="000315A7">
        <w:rPr>
          <w:rFonts w:eastAsia="MS Mincho" w:cs="Times New Roman"/>
          <w:noProof/>
        </w:rPr>
        <w:fldChar w:fldCharType="begin"/>
      </w:r>
      <w:r w:rsidRPr="000315A7">
        <w:rPr>
          <w:noProof/>
        </w:rPr>
        <w:instrText xml:space="preserve"> TOC \o "1-</w:instrText>
      </w:r>
      <w:r w:rsidR="00D44FD9" w:rsidRPr="000315A7">
        <w:rPr>
          <w:noProof/>
        </w:rPr>
        <w:instrText>3</w:instrText>
      </w:r>
      <w:r w:rsidRPr="000315A7">
        <w:rPr>
          <w:noProof/>
        </w:rPr>
        <w:instrText xml:space="preserve">" \u </w:instrText>
      </w:r>
      <w:r w:rsidRPr="000315A7">
        <w:rPr>
          <w:rFonts w:eastAsia="MS Mincho" w:cs="Times New Roman"/>
          <w:noProof/>
        </w:rPr>
        <w:fldChar w:fldCharType="separate"/>
      </w:r>
      <w:r w:rsidR="00BB5C44">
        <w:rPr>
          <w:noProof/>
        </w:rPr>
        <w:t>Document Status</w:t>
      </w:r>
      <w:r w:rsidR="00BB5C44">
        <w:rPr>
          <w:noProof/>
        </w:rPr>
        <w:tab/>
      </w:r>
      <w:r w:rsidR="00BB5C44">
        <w:rPr>
          <w:noProof/>
        </w:rPr>
        <w:fldChar w:fldCharType="begin"/>
      </w:r>
      <w:r w:rsidR="00BB5C44">
        <w:rPr>
          <w:noProof/>
        </w:rPr>
        <w:instrText xml:space="preserve"> PAGEREF _Toc139870195 \h </w:instrText>
      </w:r>
      <w:r w:rsidR="00BB5C44">
        <w:rPr>
          <w:noProof/>
        </w:rPr>
      </w:r>
      <w:r w:rsidR="00BB5C44">
        <w:rPr>
          <w:noProof/>
        </w:rPr>
        <w:fldChar w:fldCharType="separate"/>
      </w:r>
      <w:r w:rsidR="00BB5C44">
        <w:rPr>
          <w:noProof/>
        </w:rPr>
        <w:t>4</w:t>
      </w:r>
      <w:r w:rsidR="00BB5C44">
        <w:rPr>
          <w:noProof/>
        </w:rPr>
        <w:fldChar w:fldCharType="end"/>
      </w:r>
    </w:p>
    <w:p w14:paraId="07B47406" w14:textId="7D64C84E"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Document Scope</w:t>
      </w:r>
      <w:r>
        <w:rPr>
          <w:noProof/>
        </w:rPr>
        <w:tab/>
      </w:r>
      <w:r>
        <w:rPr>
          <w:noProof/>
        </w:rPr>
        <w:fldChar w:fldCharType="begin"/>
      </w:r>
      <w:r>
        <w:rPr>
          <w:noProof/>
        </w:rPr>
        <w:instrText xml:space="preserve"> PAGEREF _Toc139870196 \h </w:instrText>
      </w:r>
      <w:r>
        <w:rPr>
          <w:noProof/>
        </w:rPr>
      </w:r>
      <w:r>
        <w:rPr>
          <w:noProof/>
        </w:rPr>
        <w:fldChar w:fldCharType="separate"/>
      </w:r>
      <w:r>
        <w:rPr>
          <w:noProof/>
        </w:rPr>
        <w:t>4</w:t>
      </w:r>
      <w:r>
        <w:rPr>
          <w:noProof/>
        </w:rPr>
        <w:fldChar w:fldCharType="end"/>
      </w:r>
    </w:p>
    <w:p w14:paraId="30D3C680" w14:textId="3F443FD2" w:rsidR="00BB5C44" w:rsidRDefault="00BB5C44">
      <w:pPr>
        <w:pStyle w:val="TOC1"/>
        <w:tabs>
          <w:tab w:val="right" w:leader="dot" w:pos="10456"/>
        </w:tabs>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Heurist Data Export</w:t>
      </w:r>
      <w:r>
        <w:rPr>
          <w:noProof/>
        </w:rPr>
        <w:tab/>
      </w:r>
      <w:r>
        <w:rPr>
          <w:noProof/>
        </w:rPr>
        <w:fldChar w:fldCharType="begin"/>
      </w:r>
      <w:r>
        <w:rPr>
          <w:noProof/>
        </w:rPr>
        <w:instrText xml:space="preserve"> PAGEREF _Toc139870197 \h </w:instrText>
      </w:r>
      <w:r>
        <w:rPr>
          <w:noProof/>
        </w:rPr>
      </w:r>
      <w:r>
        <w:rPr>
          <w:noProof/>
        </w:rPr>
        <w:fldChar w:fldCharType="separate"/>
      </w:r>
      <w:r>
        <w:rPr>
          <w:noProof/>
        </w:rPr>
        <w:t>5</w:t>
      </w:r>
      <w:r>
        <w:rPr>
          <w:noProof/>
        </w:rPr>
        <w:fldChar w:fldCharType="end"/>
      </w:r>
    </w:p>
    <w:p w14:paraId="4772D871" w14:textId="17C5540F" w:rsidR="00BB5C44" w:rsidRDefault="00BB5C44">
      <w:pPr>
        <w:pStyle w:val="TOC1"/>
        <w:tabs>
          <w:tab w:val="right" w:leader="dot" w:pos="10456"/>
        </w:tabs>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Heurist Data to RO-Crate</w:t>
      </w:r>
      <w:r>
        <w:rPr>
          <w:noProof/>
        </w:rPr>
        <w:tab/>
      </w:r>
      <w:r>
        <w:rPr>
          <w:noProof/>
        </w:rPr>
        <w:fldChar w:fldCharType="begin"/>
      </w:r>
      <w:r>
        <w:rPr>
          <w:noProof/>
        </w:rPr>
        <w:instrText xml:space="preserve"> PAGEREF _Toc139870198 \h </w:instrText>
      </w:r>
      <w:r>
        <w:rPr>
          <w:noProof/>
        </w:rPr>
      </w:r>
      <w:r>
        <w:rPr>
          <w:noProof/>
        </w:rPr>
        <w:fldChar w:fldCharType="separate"/>
      </w:r>
      <w:r>
        <w:rPr>
          <w:noProof/>
        </w:rPr>
        <w:t>6</w:t>
      </w:r>
      <w:r>
        <w:rPr>
          <w:noProof/>
        </w:rPr>
        <w:fldChar w:fldCharType="end"/>
      </w:r>
    </w:p>
    <w:p w14:paraId="1BE64CE1" w14:textId="3EBDA150"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Structural</w:t>
      </w:r>
      <w:r>
        <w:rPr>
          <w:noProof/>
        </w:rPr>
        <w:tab/>
      </w:r>
      <w:r>
        <w:rPr>
          <w:noProof/>
        </w:rPr>
        <w:fldChar w:fldCharType="begin"/>
      </w:r>
      <w:r>
        <w:rPr>
          <w:noProof/>
        </w:rPr>
        <w:instrText xml:space="preserve"> PAGEREF _Toc139870199 \h </w:instrText>
      </w:r>
      <w:r>
        <w:rPr>
          <w:noProof/>
        </w:rPr>
      </w:r>
      <w:r>
        <w:rPr>
          <w:noProof/>
        </w:rPr>
        <w:fldChar w:fldCharType="separate"/>
      </w:r>
      <w:r>
        <w:rPr>
          <w:noProof/>
        </w:rPr>
        <w:t>6</w:t>
      </w:r>
      <w:r>
        <w:rPr>
          <w:noProof/>
        </w:rPr>
        <w:fldChar w:fldCharType="end"/>
      </w:r>
    </w:p>
    <w:p w14:paraId="6D2027CE" w14:textId="1DA14C00"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sidRPr="00203CF9">
        <w:rPr>
          <w:rFonts w:ascii="Calibri Light" w:hAnsi="Calibri Light" w:cs="Calibri Light"/>
          <w:noProof/>
          <w:color w:val="1F3763"/>
          <w:lang w:val="en-US"/>
        </w:rPr>
        <w:t>Record Types</w:t>
      </w:r>
      <w:r>
        <w:rPr>
          <w:noProof/>
        </w:rPr>
        <w:tab/>
      </w:r>
      <w:r>
        <w:rPr>
          <w:noProof/>
        </w:rPr>
        <w:fldChar w:fldCharType="begin"/>
      </w:r>
      <w:r>
        <w:rPr>
          <w:noProof/>
        </w:rPr>
        <w:instrText xml:space="preserve"> PAGEREF _Toc139870200 \h </w:instrText>
      </w:r>
      <w:r>
        <w:rPr>
          <w:noProof/>
        </w:rPr>
      </w:r>
      <w:r>
        <w:rPr>
          <w:noProof/>
        </w:rPr>
        <w:fldChar w:fldCharType="separate"/>
      </w:r>
      <w:r>
        <w:rPr>
          <w:noProof/>
        </w:rPr>
        <w:t>7</w:t>
      </w:r>
      <w:r>
        <w:rPr>
          <w:noProof/>
        </w:rPr>
        <w:fldChar w:fldCharType="end"/>
      </w:r>
    </w:p>
    <w:p w14:paraId="05A40266" w14:textId="6E408B61"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sidRPr="00203CF9">
        <w:rPr>
          <w:rFonts w:ascii="Calibri Light" w:hAnsi="Calibri Light" w:cs="Calibri Light"/>
          <w:noProof/>
          <w:color w:val="1F3763"/>
          <w:lang w:val="en-US"/>
        </w:rPr>
        <w:t>Base Fields</w:t>
      </w:r>
      <w:r>
        <w:rPr>
          <w:noProof/>
        </w:rPr>
        <w:tab/>
      </w:r>
      <w:r>
        <w:rPr>
          <w:noProof/>
        </w:rPr>
        <w:fldChar w:fldCharType="begin"/>
      </w:r>
      <w:r>
        <w:rPr>
          <w:noProof/>
        </w:rPr>
        <w:instrText xml:space="preserve"> PAGEREF _Toc139870201 \h </w:instrText>
      </w:r>
      <w:r>
        <w:rPr>
          <w:noProof/>
        </w:rPr>
      </w:r>
      <w:r>
        <w:rPr>
          <w:noProof/>
        </w:rPr>
        <w:fldChar w:fldCharType="separate"/>
      </w:r>
      <w:r>
        <w:rPr>
          <w:noProof/>
        </w:rPr>
        <w:t>8</w:t>
      </w:r>
      <w:r>
        <w:rPr>
          <w:noProof/>
        </w:rPr>
        <w:fldChar w:fldCharType="end"/>
      </w:r>
    </w:p>
    <w:p w14:paraId="7FFCC091" w14:textId="2B22D9EE"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sidRPr="00203CF9">
        <w:rPr>
          <w:rFonts w:ascii="Calibri Light" w:hAnsi="Calibri Light" w:cs="Calibri Light"/>
          <w:noProof/>
          <w:color w:val="1F3763"/>
          <w:lang w:val="en-US"/>
        </w:rPr>
        <w:t>Fields</w:t>
      </w:r>
      <w:r>
        <w:rPr>
          <w:noProof/>
        </w:rPr>
        <w:tab/>
      </w:r>
      <w:r>
        <w:rPr>
          <w:noProof/>
        </w:rPr>
        <w:fldChar w:fldCharType="begin"/>
      </w:r>
      <w:r>
        <w:rPr>
          <w:noProof/>
        </w:rPr>
        <w:instrText xml:space="preserve"> PAGEREF _Toc139870202 \h </w:instrText>
      </w:r>
      <w:r>
        <w:rPr>
          <w:noProof/>
        </w:rPr>
      </w:r>
      <w:r>
        <w:rPr>
          <w:noProof/>
        </w:rPr>
        <w:fldChar w:fldCharType="separate"/>
      </w:r>
      <w:r>
        <w:rPr>
          <w:noProof/>
        </w:rPr>
        <w:t>9</w:t>
      </w:r>
      <w:r>
        <w:rPr>
          <w:noProof/>
        </w:rPr>
        <w:fldChar w:fldCharType="end"/>
      </w:r>
    </w:p>
    <w:p w14:paraId="1E747FC0" w14:textId="665B13CA"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sidRPr="00203CF9">
        <w:rPr>
          <w:rFonts w:ascii="Calibri Light" w:hAnsi="Calibri Light" w:cs="Calibri Light"/>
          <w:noProof/>
          <w:color w:val="1F3763"/>
          <w:lang w:val="en-US"/>
        </w:rPr>
        <w:t>Vocabularies/Terms</w:t>
      </w:r>
      <w:r>
        <w:rPr>
          <w:noProof/>
        </w:rPr>
        <w:tab/>
      </w:r>
      <w:r>
        <w:rPr>
          <w:noProof/>
        </w:rPr>
        <w:fldChar w:fldCharType="begin"/>
      </w:r>
      <w:r>
        <w:rPr>
          <w:noProof/>
        </w:rPr>
        <w:instrText xml:space="preserve"> PAGEREF _Toc139870203 \h </w:instrText>
      </w:r>
      <w:r>
        <w:rPr>
          <w:noProof/>
        </w:rPr>
      </w:r>
      <w:r>
        <w:rPr>
          <w:noProof/>
        </w:rPr>
        <w:fldChar w:fldCharType="separate"/>
      </w:r>
      <w:r>
        <w:rPr>
          <w:noProof/>
        </w:rPr>
        <w:t>10</w:t>
      </w:r>
      <w:r>
        <w:rPr>
          <w:noProof/>
        </w:rPr>
        <w:fldChar w:fldCharType="end"/>
      </w:r>
    </w:p>
    <w:p w14:paraId="7655B300" w14:textId="6FB8F0CE"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sidRPr="00203CF9">
        <w:rPr>
          <w:rFonts w:ascii="Calibri Light" w:hAnsi="Calibri Light" w:cs="Calibri Light"/>
          <w:noProof/>
          <w:color w:val="1F3763"/>
          <w:lang w:val="en-US"/>
        </w:rPr>
        <w:t>Records</w:t>
      </w:r>
      <w:r>
        <w:rPr>
          <w:noProof/>
        </w:rPr>
        <w:tab/>
      </w:r>
      <w:r>
        <w:rPr>
          <w:noProof/>
        </w:rPr>
        <w:fldChar w:fldCharType="begin"/>
      </w:r>
      <w:r>
        <w:rPr>
          <w:noProof/>
        </w:rPr>
        <w:instrText xml:space="preserve"> PAGEREF _Toc139870204 \h </w:instrText>
      </w:r>
      <w:r>
        <w:rPr>
          <w:noProof/>
        </w:rPr>
      </w:r>
      <w:r>
        <w:rPr>
          <w:noProof/>
        </w:rPr>
        <w:fldChar w:fldCharType="separate"/>
      </w:r>
      <w:r>
        <w:rPr>
          <w:noProof/>
        </w:rPr>
        <w:t>11</w:t>
      </w:r>
      <w:r>
        <w:rPr>
          <w:noProof/>
        </w:rPr>
        <w:fldChar w:fldCharType="end"/>
      </w:r>
    </w:p>
    <w:p w14:paraId="50C1076D" w14:textId="57680D65"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Abstracted</w:t>
      </w:r>
      <w:r>
        <w:rPr>
          <w:noProof/>
        </w:rPr>
        <w:tab/>
      </w:r>
      <w:r>
        <w:rPr>
          <w:noProof/>
        </w:rPr>
        <w:fldChar w:fldCharType="begin"/>
      </w:r>
      <w:r>
        <w:rPr>
          <w:noProof/>
        </w:rPr>
        <w:instrText xml:space="preserve"> PAGEREF _Toc139870205 \h </w:instrText>
      </w:r>
      <w:r>
        <w:rPr>
          <w:noProof/>
        </w:rPr>
      </w:r>
      <w:r>
        <w:rPr>
          <w:noProof/>
        </w:rPr>
        <w:fldChar w:fldCharType="separate"/>
      </w:r>
      <w:r>
        <w:rPr>
          <w:noProof/>
        </w:rPr>
        <w:t>12</w:t>
      </w:r>
      <w:r>
        <w:rPr>
          <w:noProof/>
        </w:rPr>
        <w:fldChar w:fldCharType="end"/>
      </w:r>
    </w:p>
    <w:p w14:paraId="1846C754" w14:textId="50D9EEB0" w:rsidR="00BB5C44" w:rsidRDefault="00BB5C44">
      <w:pPr>
        <w:pStyle w:val="TOC1"/>
        <w:tabs>
          <w:tab w:val="right" w:leader="dot" w:pos="10456"/>
        </w:tabs>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Workflow</w:t>
      </w:r>
      <w:r>
        <w:rPr>
          <w:noProof/>
        </w:rPr>
        <w:tab/>
      </w:r>
      <w:r>
        <w:rPr>
          <w:noProof/>
        </w:rPr>
        <w:fldChar w:fldCharType="begin"/>
      </w:r>
      <w:r>
        <w:rPr>
          <w:noProof/>
        </w:rPr>
        <w:instrText xml:space="preserve"> PAGEREF _Toc139870206 \h </w:instrText>
      </w:r>
      <w:r>
        <w:rPr>
          <w:noProof/>
        </w:rPr>
      </w:r>
      <w:r>
        <w:rPr>
          <w:noProof/>
        </w:rPr>
        <w:fldChar w:fldCharType="separate"/>
      </w:r>
      <w:r>
        <w:rPr>
          <w:noProof/>
        </w:rPr>
        <w:t>14</w:t>
      </w:r>
      <w:r>
        <w:rPr>
          <w:noProof/>
        </w:rPr>
        <w:fldChar w:fldCharType="end"/>
      </w:r>
    </w:p>
    <w:p w14:paraId="6E59961D" w14:textId="1C12983B" w:rsidR="00BB5C44" w:rsidRDefault="00BB5C44">
      <w:pPr>
        <w:pStyle w:val="TOC1"/>
        <w:tabs>
          <w:tab w:val="right" w:leader="dot" w:pos="10456"/>
        </w:tabs>
        <w:rPr>
          <w:rFonts w:asciiTheme="minorHAnsi" w:eastAsiaTheme="minorEastAsia" w:hAnsiTheme="minorHAnsi" w:cstheme="minorBidi"/>
          <w:noProof/>
          <w:kern w:val="2"/>
          <w:sz w:val="22"/>
          <w:szCs w:val="22"/>
          <w:lang w:val="en-AU" w:eastAsia="en-AU"/>
          <w14:ligatures w14:val="standardContextual"/>
        </w:rPr>
      </w:pPr>
      <w:r w:rsidRPr="00203CF9">
        <w:rPr>
          <w:rFonts w:ascii="Calibri Light" w:hAnsi="Calibri Light" w:cs="Calibri Light"/>
          <w:noProof/>
          <w:color w:val="2F5496"/>
        </w:rPr>
        <w:t>Questions</w:t>
      </w:r>
      <w:r>
        <w:rPr>
          <w:noProof/>
        </w:rPr>
        <w:tab/>
      </w:r>
      <w:r>
        <w:rPr>
          <w:noProof/>
        </w:rPr>
        <w:fldChar w:fldCharType="begin"/>
      </w:r>
      <w:r>
        <w:rPr>
          <w:noProof/>
        </w:rPr>
        <w:instrText xml:space="preserve"> PAGEREF _Toc139870207 \h </w:instrText>
      </w:r>
      <w:r>
        <w:rPr>
          <w:noProof/>
        </w:rPr>
      </w:r>
      <w:r>
        <w:rPr>
          <w:noProof/>
        </w:rPr>
        <w:fldChar w:fldCharType="separate"/>
      </w:r>
      <w:r>
        <w:rPr>
          <w:noProof/>
        </w:rPr>
        <w:t>15</w:t>
      </w:r>
      <w:r>
        <w:rPr>
          <w:noProof/>
        </w:rPr>
        <w:fldChar w:fldCharType="end"/>
      </w:r>
    </w:p>
    <w:p w14:paraId="7DE0C400" w14:textId="560DD751" w:rsidR="00BB5C44" w:rsidRDefault="00BB5C44">
      <w:pPr>
        <w:pStyle w:val="TOC1"/>
        <w:tabs>
          <w:tab w:val="right" w:leader="dot" w:pos="10456"/>
        </w:tabs>
        <w:rPr>
          <w:rFonts w:asciiTheme="minorHAnsi" w:eastAsiaTheme="minorEastAsia" w:hAnsiTheme="minorHAnsi" w:cstheme="minorBidi"/>
          <w:noProof/>
          <w:kern w:val="2"/>
          <w:sz w:val="22"/>
          <w:szCs w:val="22"/>
          <w:lang w:val="en-AU" w:eastAsia="en-AU"/>
          <w14:ligatures w14:val="standardContextual"/>
        </w:rPr>
      </w:pPr>
      <w:r>
        <w:rPr>
          <w:noProof/>
        </w:rPr>
        <w:t>Heurist to RO-Crate Modelling (Draft)</w:t>
      </w:r>
      <w:r>
        <w:rPr>
          <w:noProof/>
        </w:rPr>
        <w:tab/>
      </w:r>
      <w:r>
        <w:rPr>
          <w:noProof/>
        </w:rPr>
        <w:fldChar w:fldCharType="begin"/>
      </w:r>
      <w:r>
        <w:rPr>
          <w:noProof/>
        </w:rPr>
        <w:instrText xml:space="preserve"> PAGEREF _Toc139870208 \h </w:instrText>
      </w:r>
      <w:r>
        <w:rPr>
          <w:noProof/>
        </w:rPr>
      </w:r>
      <w:r>
        <w:rPr>
          <w:noProof/>
        </w:rPr>
        <w:fldChar w:fldCharType="separate"/>
      </w:r>
      <w:r>
        <w:rPr>
          <w:noProof/>
        </w:rPr>
        <w:t>16</w:t>
      </w:r>
      <w:r>
        <w:rPr>
          <w:noProof/>
        </w:rPr>
        <w:fldChar w:fldCharType="end"/>
      </w:r>
    </w:p>
    <w:p w14:paraId="32CC42BD" w14:textId="33C7DFCB"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Heurist entity check list</w:t>
      </w:r>
      <w:r>
        <w:rPr>
          <w:noProof/>
        </w:rPr>
        <w:tab/>
      </w:r>
      <w:r>
        <w:rPr>
          <w:noProof/>
        </w:rPr>
        <w:fldChar w:fldCharType="begin"/>
      </w:r>
      <w:r>
        <w:rPr>
          <w:noProof/>
        </w:rPr>
        <w:instrText xml:space="preserve"> PAGEREF _Toc139870209 \h </w:instrText>
      </w:r>
      <w:r>
        <w:rPr>
          <w:noProof/>
        </w:rPr>
      </w:r>
      <w:r>
        <w:rPr>
          <w:noProof/>
        </w:rPr>
        <w:fldChar w:fldCharType="separate"/>
      </w:r>
      <w:r>
        <w:rPr>
          <w:noProof/>
        </w:rPr>
        <w:t>16</w:t>
      </w:r>
      <w:r>
        <w:rPr>
          <w:noProof/>
        </w:rPr>
        <w:fldChar w:fldCharType="end"/>
      </w:r>
    </w:p>
    <w:p w14:paraId="6129278C" w14:textId="7C09FAB0"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Custom vocabulary terms</w:t>
      </w:r>
      <w:r>
        <w:rPr>
          <w:noProof/>
        </w:rPr>
        <w:tab/>
      </w:r>
      <w:r>
        <w:rPr>
          <w:noProof/>
        </w:rPr>
        <w:fldChar w:fldCharType="begin"/>
      </w:r>
      <w:r>
        <w:rPr>
          <w:noProof/>
        </w:rPr>
        <w:instrText xml:space="preserve"> PAGEREF _Toc139870210 \h </w:instrText>
      </w:r>
      <w:r>
        <w:rPr>
          <w:noProof/>
        </w:rPr>
      </w:r>
      <w:r>
        <w:rPr>
          <w:noProof/>
        </w:rPr>
        <w:fldChar w:fldCharType="separate"/>
      </w:r>
      <w:r>
        <w:rPr>
          <w:noProof/>
        </w:rPr>
        <w:t>16</w:t>
      </w:r>
      <w:r>
        <w:rPr>
          <w:noProof/>
        </w:rPr>
        <w:fldChar w:fldCharType="end"/>
      </w:r>
    </w:p>
    <w:p w14:paraId="02DF0C5E" w14:textId="05698435"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Context</w:t>
      </w:r>
      <w:r>
        <w:rPr>
          <w:noProof/>
        </w:rPr>
        <w:tab/>
      </w:r>
      <w:r>
        <w:rPr>
          <w:noProof/>
        </w:rPr>
        <w:fldChar w:fldCharType="begin"/>
      </w:r>
      <w:r>
        <w:rPr>
          <w:noProof/>
        </w:rPr>
        <w:instrText xml:space="preserve"> PAGEREF _Toc139870211 \h </w:instrText>
      </w:r>
      <w:r>
        <w:rPr>
          <w:noProof/>
        </w:rPr>
      </w:r>
      <w:r>
        <w:rPr>
          <w:noProof/>
        </w:rPr>
        <w:fldChar w:fldCharType="separate"/>
      </w:r>
      <w:r>
        <w:rPr>
          <w:noProof/>
        </w:rPr>
        <w:t>16</w:t>
      </w:r>
      <w:r>
        <w:rPr>
          <w:noProof/>
        </w:rPr>
        <w:fldChar w:fldCharType="end"/>
      </w:r>
    </w:p>
    <w:p w14:paraId="41EA11D8" w14:textId="2D519B9C"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Record Type</w:t>
      </w:r>
      <w:r>
        <w:rPr>
          <w:noProof/>
        </w:rPr>
        <w:tab/>
      </w:r>
      <w:r>
        <w:rPr>
          <w:noProof/>
        </w:rPr>
        <w:fldChar w:fldCharType="begin"/>
      </w:r>
      <w:r>
        <w:rPr>
          <w:noProof/>
        </w:rPr>
        <w:instrText xml:space="preserve"> PAGEREF _Toc139870212 \h </w:instrText>
      </w:r>
      <w:r>
        <w:rPr>
          <w:noProof/>
        </w:rPr>
      </w:r>
      <w:r>
        <w:rPr>
          <w:noProof/>
        </w:rPr>
        <w:fldChar w:fldCharType="separate"/>
      </w:r>
      <w:r>
        <w:rPr>
          <w:noProof/>
        </w:rPr>
        <w:t>17</w:t>
      </w:r>
      <w:r>
        <w:rPr>
          <w:noProof/>
        </w:rPr>
        <w:fldChar w:fldCharType="end"/>
      </w:r>
    </w:p>
    <w:p w14:paraId="4BBB5EF1" w14:textId="6839BF36"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Base field and field</w:t>
      </w:r>
      <w:r>
        <w:rPr>
          <w:noProof/>
        </w:rPr>
        <w:tab/>
      </w:r>
      <w:r>
        <w:rPr>
          <w:noProof/>
        </w:rPr>
        <w:fldChar w:fldCharType="begin"/>
      </w:r>
      <w:r>
        <w:rPr>
          <w:noProof/>
        </w:rPr>
        <w:instrText xml:space="preserve"> PAGEREF _Toc139870213 \h </w:instrText>
      </w:r>
      <w:r>
        <w:rPr>
          <w:noProof/>
        </w:rPr>
      </w:r>
      <w:r>
        <w:rPr>
          <w:noProof/>
        </w:rPr>
        <w:fldChar w:fldCharType="separate"/>
      </w:r>
      <w:r>
        <w:rPr>
          <w:noProof/>
        </w:rPr>
        <w:t>18</w:t>
      </w:r>
      <w:r>
        <w:rPr>
          <w:noProof/>
        </w:rPr>
        <w:fldChar w:fldCharType="end"/>
      </w:r>
    </w:p>
    <w:p w14:paraId="6E361B5D" w14:textId="64007A21"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Vocabularies and terms</w:t>
      </w:r>
      <w:r>
        <w:rPr>
          <w:noProof/>
        </w:rPr>
        <w:tab/>
      </w:r>
      <w:r>
        <w:rPr>
          <w:noProof/>
        </w:rPr>
        <w:fldChar w:fldCharType="begin"/>
      </w:r>
      <w:r>
        <w:rPr>
          <w:noProof/>
        </w:rPr>
        <w:instrText xml:space="preserve"> PAGEREF _Toc139870214 \h </w:instrText>
      </w:r>
      <w:r>
        <w:rPr>
          <w:noProof/>
        </w:rPr>
      </w:r>
      <w:r>
        <w:rPr>
          <w:noProof/>
        </w:rPr>
        <w:fldChar w:fldCharType="separate"/>
      </w:r>
      <w:r>
        <w:rPr>
          <w:noProof/>
        </w:rPr>
        <w:t>20</w:t>
      </w:r>
      <w:r>
        <w:rPr>
          <w:noProof/>
        </w:rPr>
        <w:fldChar w:fldCharType="end"/>
      </w:r>
    </w:p>
    <w:p w14:paraId="2CC4BA7E" w14:textId="73F66D29"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Static properties</w:t>
      </w:r>
      <w:r>
        <w:rPr>
          <w:noProof/>
        </w:rPr>
        <w:tab/>
      </w:r>
      <w:r>
        <w:rPr>
          <w:noProof/>
        </w:rPr>
        <w:fldChar w:fldCharType="begin"/>
      </w:r>
      <w:r>
        <w:rPr>
          <w:noProof/>
        </w:rPr>
        <w:instrText xml:space="preserve"> PAGEREF _Toc139870215 \h </w:instrText>
      </w:r>
      <w:r>
        <w:rPr>
          <w:noProof/>
        </w:rPr>
      </w:r>
      <w:r>
        <w:rPr>
          <w:noProof/>
        </w:rPr>
        <w:fldChar w:fldCharType="separate"/>
      </w:r>
      <w:r>
        <w:rPr>
          <w:noProof/>
        </w:rPr>
        <w:t>20</w:t>
      </w:r>
      <w:r>
        <w:rPr>
          <w:noProof/>
        </w:rPr>
        <w:fldChar w:fldCharType="end"/>
      </w:r>
    </w:p>
    <w:p w14:paraId="1233496B" w14:textId="22DEDD9E"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Property mapping</w:t>
      </w:r>
      <w:r>
        <w:rPr>
          <w:noProof/>
        </w:rPr>
        <w:tab/>
      </w:r>
      <w:r>
        <w:rPr>
          <w:noProof/>
        </w:rPr>
        <w:fldChar w:fldCharType="begin"/>
      </w:r>
      <w:r>
        <w:rPr>
          <w:noProof/>
        </w:rPr>
        <w:instrText xml:space="preserve"> PAGEREF _Toc139870216 \h </w:instrText>
      </w:r>
      <w:r>
        <w:rPr>
          <w:noProof/>
        </w:rPr>
      </w:r>
      <w:r>
        <w:rPr>
          <w:noProof/>
        </w:rPr>
        <w:fldChar w:fldCharType="separate"/>
      </w:r>
      <w:r>
        <w:rPr>
          <w:noProof/>
        </w:rPr>
        <w:t>21</w:t>
      </w:r>
      <w:r>
        <w:rPr>
          <w:noProof/>
        </w:rPr>
        <w:fldChar w:fldCharType="end"/>
      </w:r>
    </w:p>
    <w:p w14:paraId="549458F3" w14:textId="60B46BF9"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Example</w:t>
      </w:r>
      <w:r>
        <w:rPr>
          <w:noProof/>
        </w:rPr>
        <w:tab/>
      </w:r>
      <w:r>
        <w:rPr>
          <w:noProof/>
        </w:rPr>
        <w:fldChar w:fldCharType="begin"/>
      </w:r>
      <w:r>
        <w:rPr>
          <w:noProof/>
        </w:rPr>
        <w:instrText xml:space="preserve"> PAGEREF _Toc139870217 \h </w:instrText>
      </w:r>
      <w:r>
        <w:rPr>
          <w:noProof/>
        </w:rPr>
      </w:r>
      <w:r>
        <w:rPr>
          <w:noProof/>
        </w:rPr>
        <w:fldChar w:fldCharType="separate"/>
      </w:r>
      <w:r>
        <w:rPr>
          <w:noProof/>
        </w:rPr>
        <w:t>22</w:t>
      </w:r>
      <w:r>
        <w:rPr>
          <w:noProof/>
        </w:rPr>
        <w:fldChar w:fldCharType="end"/>
      </w:r>
    </w:p>
    <w:p w14:paraId="5A253C44" w14:textId="5C16A797"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Records</w:t>
      </w:r>
      <w:r>
        <w:rPr>
          <w:noProof/>
        </w:rPr>
        <w:tab/>
      </w:r>
      <w:r>
        <w:rPr>
          <w:noProof/>
        </w:rPr>
        <w:fldChar w:fldCharType="begin"/>
      </w:r>
      <w:r>
        <w:rPr>
          <w:noProof/>
        </w:rPr>
        <w:instrText xml:space="preserve"> PAGEREF _Toc139870218 \h </w:instrText>
      </w:r>
      <w:r>
        <w:rPr>
          <w:noProof/>
        </w:rPr>
      </w:r>
      <w:r>
        <w:rPr>
          <w:noProof/>
        </w:rPr>
        <w:fldChar w:fldCharType="separate"/>
      </w:r>
      <w:r>
        <w:rPr>
          <w:noProof/>
        </w:rPr>
        <w:t>22</w:t>
      </w:r>
      <w:r>
        <w:rPr>
          <w:noProof/>
        </w:rPr>
        <w:fldChar w:fldCharType="end"/>
      </w:r>
    </w:p>
    <w:p w14:paraId="6185DC4F" w14:textId="164BB4FA"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Property mapping</w:t>
      </w:r>
      <w:r>
        <w:rPr>
          <w:noProof/>
        </w:rPr>
        <w:tab/>
      </w:r>
      <w:r>
        <w:rPr>
          <w:noProof/>
        </w:rPr>
        <w:fldChar w:fldCharType="begin"/>
      </w:r>
      <w:r>
        <w:rPr>
          <w:noProof/>
        </w:rPr>
        <w:instrText xml:space="preserve"> PAGEREF _Toc139870219 \h </w:instrText>
      </w:r>
      <w:r>
        <w:rPr>
          <w:noProof/>
        </w:rPr>
      </w:r>
      <w:r>
        <w:rPr>
          <w:noProof/>
        </w:rPr>
        <w:fldChar w:fldCharType="separate"/>
      </w:r>
      <w:r>
        <w:rPr>
          <w:noProof/>
        </w:rPr>
        <w:t>22</w:t>
      </w:r>
      <w:r>
        <w:rPr>
          <w:noProof/>
        </w:rPr>
        <w:fldChar w:fldCharType="end"/>
      </w:r>
    </w:p>
    <w:p w14:paraId="6761BA35" w14:textId="767F272E"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Field values</w:t>
      </w:r>
      <w:r>
        <w:rPr>
          <w:noProof/>
        </w:rPr>
        <w:tab/>
      </w:r>
      <w:r>
        <w:rPr>
          <w:noProof/>
        </w:rPr>
        <w:fldChar w:fldCharType="begin"/>
      </w:r>
      <w:r>
        <w:rPr>
          <w:noProof/>
        </w:rPr>
        <w:instrText xml:space="preserve"> PAGEREF _Toc139870220 \h </w:instrText>
      </w:r>
      <w:r>
        <w:rPr>
          <w:noProof/>
        </w:rPr>
      </w:r>
      <w:r>
        <w:rPr>
          <w:noProof/>
        </w:rPr>
        <w:fldChar w:fldCharType="separate"/>
      </w:r>
      <w:r>
        <w:rPr>
          <w:noProof/>
        </w:rPr>
        <w:t>23</w:t>
      </w:r>
      <w:r>
        <w:rPr>
          <w:noProof/>
        </w:rPr>
        <w:fldChar w:fldCharType="end"/>
      </w:r>
    </w:p>
    <w:p w14:paraId="2B317898" w14:textId="53DADF1B"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Date/Temporal</w:t>
      </w:r>
      <w:r>
        <w:rPr>
          <w:noProof/>
        </w:rPr>
        <w:tab/>
      </w:r>
      <w:r>
        <w:rPr>
          <w:noProof/>
        </w:rPr>
        <w:fldChar w:fldCharType="begin"/>
      </w:r>
      <w:r>
        <w:rPr>
          <w:noProof/>
        </w:rPr>
        <w:instrText xml:space="preserve"> PAGEREF _Toc139870221 \h </w:instrText>
      </w:r>
      <w:r>
        <w:rPr>
          <w:noProof/>
        </w:rPr>
      </w:r>
      <w:r>
        <w:rPr>
          <w:noProof/>
        </w:rPr>
        <w:fldChar w:fldCharType="separate"/>
      </w:r>
      <w:r>
        <w:rPr>
          <w:noProof/>
        </w:rPr>
        <w:t>23</w:t>
      </w:r>
      <w:r>
        <w:rPr>
          <w:noProof/>
        </w:rPr>
        <w:fldChar w:fldCharType="end"/>
      </w:r>
    </w:p>
    <w:p w14:paraId="23EC23EE" w14:textId="632757C0"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Geospatial</w:t>
      </w:r>
      <w:r>
        <w:rPr>
          <w:noProof/>
        </w:rPr>
        <w:tab/>
      </w:r>
      <w:r>
        <w:rPr>
          <w:noProof/>
        </w:rPr>
        <w:fldChar w:fldCharType="begin"/>
      </w:r>
      <w:r>
        <w:rPr>
          <w:noProof/>
        </w:rPr>
        <w:instrText xml:space="preserve"> PAGEREF _Toc139870222 \h </w:instrText>
      </w:r>
      <w:r>
        <w:rPr>
          <w:noProof/>
        </w:rPr>
      </w:r>
      <w:r>
        <w:rPr>
          <w:noProof/>
        </w:rPr>
        <w:fldChar w:fldCharType="separate"/>
      </w:r>
      <w:r>
        <w:rPr>
          <w:noProof/>
        </w:rPr>
        <w:t>23</w:t>
      </w:r>
      <w:r>
        <w:rPr>
          <w:noProof/>
        </w:rPr>
        <w:fldChar w:fldCharType="end"/>
      </w:r>
    </w:p>
    <w:p w14:paraId="352B2A98" w14:textId="7C463820"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File or media URL</w:t>
      </w:r>
      <w:r>
        <w:rPr>
          <w:noProof/>
        </w:rPr>
        <w:tab/>
      </w:r>
      <w:r>
        <w:rPr>
          <w:noProof/>
        </w:rPr>
        <w:fldChar w:fldCharType="begin"/>
      </w:r>
      <w:r>
        <w:rPr>
          <w:noProof/>
        </w:rPr>
        <w:instrText xml:space="preserve"> PAGEREF _Toc139870223 \h </w:instrText>
      </w:r>
      <w:r>
        <w:rPr>
          <w:noProof/>
        </w:rPr>
      </w:r>
      <w:r>
        <w:rPr>
          <w:noProof/>
        </w:rPr>
        <w:fldChar w:fldCharType="separate"/>
      </w:r>
      <w:r>
        <w:rPr>
          <w:noProof/>
        </w:rPr>
        <w:t>24</w:t>
      </w:r>
      <w:r>
        <w:rPr>
          <w:noProof/>
        </w:rPr>
        <w:fldChar w:fldCharType="end"/>
      </w:r>
    </w:p>
    <w:p w14:paraId="540DC77C" w14:textId="720C6CEB"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Term</w:t>
      </w:r>
      <w:r>
        <w:rPr>
          <w:noProof/>
        </w:rPr>
        <w:tab/>
      </w:r>
      <w:r>
        <w:rPr>
          <w:noProof/>
        </w:rPr>
        <w:fldChar w:fldCharType="begin"/>
      </w:r>
      <w:r>
        <w:rPr>
          <w:noProof/>
        </w:rPr>
        <w:instrText xml:space="preserve"> PAGEREF _Toc139870224 \h </w:instrText>
      </w:r>
      <w:r>
        <w:rPr>
          <w:noProof/>
        </w:rPr>
      </w:r>
      <w:r>
        <w:rPr>
          <w:noProof/>
        </w:rPr>
        <w:fldChar w:fldCharType="separate"/>
      </w:r>
      <w:r>
        <w:rPr>
          <w:noProof/>
        </w:rPr>
        <w:t>24</w:t>
      </w:r>
      <w:r>
        <w:rPr>
          <w:noProof/>
        </w:rPr>
        <w:fldChar w:fldCharType="end"/>
      </w:r>
    </w:p>
    <w:p w14:paraId="2FAAB7B7" w14:textId="5AB9D2BA"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Record pointer</w:t>
      </w:r>
      <w:r>
        <w:rPr>
          <w:noProof/>
        </w:rPr>
        <w:tab/>
      </w:r>
      <w:r>
        <w:rPr>
          <w:noProof/>
        </w:rPr>
        <w:fldChar w:fldCharType="begin"/>
      </w:r>
      <w:r>
        <w:rPr>
          <w:noProof/>
        </w:rPr>
        <w:instrText xml:space="preserve"> PAGEREF _Toc139870225 \h </w:instrText>
      </w:r>
      <w:r>
        <w:rPr>
          <w:noProof/>
        </w:rPr>
      </w:r>
      <w:r>
        <w:rPr>
          <w:noProof/>
        </w:rPr>
        <w:fldChar w:fldCharType="separate"/>
      </w:r>
      <w:r>
        <w:rPr>
          <w:noProof/>
        </w:rPr>
        <w:t>25</w:t>
      </w:r>
      <w:r>
        <w:rPr>
          <w:noProof/>
        </w:rPr>
        <w:fldChar w:fldCharType="end"/>
      </w:r>
    </w:p>
    <w:p w14:paraId="4356AEE3" w14:textId="000758E3" w:rsidR="00BB5C44" w:rsidRDefault="00BB5C44">
      <w:pPr>
        <w:pStyle w:val="TOC3"/>
        <w:tabs>
          <w:tab w:val="right" w:leader="dot" w:pos="10456"/>
        </w:tabs>
        <w:rPr>
          <w:rFonts w:asciiTheme="minorHAnsi" w:eastAsiaTheme="minorEastAsia" w:hAnsiTheme="minorHAnsi"/>
          <w:noProof/>
          <w:kern w:val="2"/>
          <w:szCs w:val="22"/>
          <w:lang w:eastAsia="en-AU"/>
          <w14:ligatures w14:val="standardContextual"/>
        </w:rPr>
      </w:pPr>
      <w:r>
        <w:rPr>
          <w:noProof/>
        </w:rPr>
        <w:t>Relationship marker</w:t>
      </w:r>
      <w:r>
        <w:rPr>
          <w:noProof/>
        </w:rPr>
        <w:tab/>
      </w:r>
      <w:r>
        <w:rPr>
          <w:noProof/>
        </w:rPr>
        <w:fldChar w:fldCharType="begin"/>
      </w:r>
      <w:r>
        <w:rPr>
          <w:noProof/>
        </w:rPr>
        <w:instrText xml:space="preserve"> PAGEREF _Toc139870226 \h </w:instrText>
      </w:r>
      <w:r>
        <w:rPr>
          <w:noProof/>
        </w:rPr>
      </w:r>
      <w:r>
        <w:rPr>
          <w:noProof/>
        </w:rPr>
        <w:fldChar w:fldCharType="separate"/>
      </w:r>
      <w:r>
        <w:rPr>
          <w:noProof/>
        </w:rPr>
        <w:t>25</w:t>
      </w:r>
      <w:r>
        <w:rPr>
          <w:noProof/>
        </w:rPr>
        <w:fldChar w:fldCharType="end"/>
      </w:r>
    </w:p>
    <w:p w14:paraId="6F801846" w14:textId="5E16C67F"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Root data entity</w:t>
      </w:r>
      <w:r>
        <w:rPr>
          <w:noProof/>
        </w:rPr>
        <w:tab/>
      </w:r>
      <w:r>
        <w:rPr>
          <w:noProof/>
        </w:rPr>
        <w:fldChar w:fldCharType="begin"/>
      </w:r>
      <w:r>
        <w:rPr>
          <w:noProof/>
        </w:rPr>
        <w:instrText xml:space="preserve"> PAGEREF _Toc139870227 \h </w:instrText>
      </w:r>
      <w:r>
        <w:rPr>
          <w:noProof/>
        </w:rPr>
      </w:r>
      <w:r>
        <w:rPr>
          <w:noProof/>
        </w:rPr>
        <w:fldChar w:fldCharType="separate"/>
      </w:r>
      <w:r>
        <w:rPr>
          <w:noProof/>
        </w:rPr>
        <w:t>25</w:t>
      </w:r>
      <w:r>
        <w:rPr>
          <w:noProof/>
        </w:rPr>
        <w:fldChar w:fldCharType="end"/>
      </w:r>
    </w:p>
    <w:p w14:paraId="20301F28" w14:textId="1B2C03AE" w:rsidR="00BB5C44" w:rsidRDefault="00BB5C44">
      <w:pPr>
        <w:pStyle w:val="TOC2"/>
        <w:rPr>
          <w:rFonts w:asciiTheme="minorHAnsi" w:eastAsiaTheme="minorEastAsia" w:hAnsiTheme="minorHAnsi" w:cstheme="minorBidi"/>
          <w:noProof/>
          <w:kern w:val="2"/>
          <w:sz w:val="22"/>
          <w:szCs w:val="22"/>
          <w:lang w:val="en-AU" w:eastAsia="en-AU"/>
          <w14:ligatures w14:val="standardContextual"/>
        </w:rPr>
      </w:pPr>
      <w:r>
        <w:rPr>
          <w:noProof/>
        </w:rPr>
        <w:t>Full example</w:t>
      </w:r>
      <w:r>
        <w:rPr>
          <w:noProof/>
        </w:rPr>
        <w:tab/>
      </w:r>
      <w:r>
        <w:rPr>
          <w:noProof/>
        </w:rPr>
        <w:fldChar w:fldCharType="begin"/>
      </w:r>
      <w:r>
        <w:rPr>
          <w:noProof/>
        </w:rPr>
        <w:instrText xml:space="preserve"> PAGEREF _Toc139870228 \h </w:instrText>
      </w:r>
      <w:r>
        <w:rPr>
          <w:noProof/>
        </w:rPr>
      </w:r>
      <w:r>
        <w:rPr>
          <w:noProof/>
        </w:rPr>
        <w:fldChar w:fldCharType="separate"/>
      </w:r>
      <w:r>
        <w:rPr>
          <w:noProof/>
        </w:rPr>
        <w:t>26</w:t>
      </w:r>
      <w:r>
        <w:rPr>
          <w:noProof/>
        </w:rPr>
        <w:fldChar w:fldCharType="end"/>
      </w:r>
    </w:p>
    <w:p w14:paraId="5A62827A" w14:textId="36E69FF7" w:rsidR="00226C6A" w:rsidRDefault="002A370C" w:rsidP="00E77BCF">
      <w:pPr>
        <w:pStyle w:val="Heading2"/>
        <w:rPr>
          <w:noProof/>
          <w:lang w:val="en-US"/>
        </w:rPr>
      </w:pPr>
      <w:r w:rsidRPr="000315A7">
        <w:rPr>
          <w:noProof/>
          <w:sz w:val="20"/>
          <w:szCs w:val="20"/>
          <w:lang w:val="en-US"/>
        </w:rPr>
        <w:fldChar w:fldCharType="end"/>
      </w:r>
      <w:r w:rsidR="00226C6A">
        <w:rPr>
          <w:noProof/>
          <w:sz w:val="18"/>
          <w:szCs w:val="18"/>
          <w:lang w:val="en-US"/>
        </w:rPr>
        <w:br w:type="page"/>
      </w:r>
    </w:p>
    <w:p w14:paraId="43AD0930" w14:textId="77777777" w:rsidR="001A7383" w:rsidRDefault="001A7383" w:rsidP="001A7383">
      <w:pPr>
        <w:pStyle w:val="Heading3"/>
      </w:pPr>
      <w:bookmarkStart w:id="1" w:name="_Toc90206513"/>
      <w:bookmarkStart w:id="2" w:name="_Toc139870195"/>
      <w:r>
        <w:lastRenderedPageBreak/>
        <w:t>Document Status</w:t>
      </w:r>
      <w:bookmarkEnd w:id="1"/>
      <w:bookmarkEnd w:id="2"/>
    </w:p>
    <w:p w14:paraId="6046525F" w14:textId="77777777" w:rsidR="001A7383" w:rsidRPr="00BB2230" w:rsidRDefault="001A7383" w:rsidP="001A7383"/>
    <w:tbl>
      <w:tblPr>
        <w:tblStyle w:val="GridTable1Light-Accent1"/>
        <w:tblW w:w="0" w:type="auto"/>
        <w:tblLayout w:type="fixed"/>
        <w:tblLook w:val="0000" w:firstRow="0" w:lastRow="0" w:firstColumn="0" w:lastColumn="0" w:noHBand="0" w:noVBand="0"/>
      </w:tblPr>
      <w:tblGrid>
        <w:gridCol w:w="1838"/>
        <w:gridCol w:w="8363"/>
      </w:tblGrid>
      <w:tr w:rsidR="001A7383" w:rsidRPr="00BB2230" w14:paraId="01220AAB" w14:textId="77777777" w:rsidTr="001E7062">
        <w:tc>
          <w:tcPr>
            <w:tcW w:w="1838" w:type="dxa"/>
          </w:tcPr>
          <w:p w14:paraId="04D301D9" w14:textId="77777777" w:rsidR="001A7383" w:rsidRPr="00BB2230" w:rsidRDefault="001A7383" w:rsidP="00D31A4E">
            <w:pPr>
              <w:rPr>
                <w:rFonts w:cs="Gandhari Unicode"/>
                <w:szCs w:val="20"/>
              </w:rPr>
            </w:pPr>
            <w:r w:rsidRPr="00BB2230">
              <w:rPr>
                <w:rFonts w:cs="Gandhari Unicode"/>
                <w:szCs w:val="20"/>
              </w:rPr>
              <w:t>Version</w:t>
            </w:r>
          </w:p>
        </w:tc>
        <w:tc>
          <w:tcPr>
            <w:tcW w:w="8363" w:type="dxa"/>
          </w:tcPr>
          <w:p w14:paraId="2DFA948F" w14:textId="25045B50" w:rsidR="001A7383" w:rsidRPr="00BB2230" w:rsidRDefault="001A7383" w:rsidP="00D31A4E">
            <w:pPr>
              <w:rPr>
                <w:rFonts w:cs="Gandhari Unicode"/>
                <w:szCs w:val="20"/>
              </w:rPr>
            </w:pPr>
            <w:r w:rsidRPr="00BB2230">
              <w:rPr>
                <w:rFonts w:cs="Gandhari Unicode"/>
                <w:szCs w:val="20"/>
              </w:rPr>
              <w:t>V1.</w:t>
            </w:r>
            <w:r w:rsidR="00457874">
              <w:rPr>
                <w:rFonts w:cs="Gandhari Unicode"/>
                <w:szCs w:val="20"/>
              </w:rPr>
              <w:t>0</w:t>
            </w:r>
          </w:p>
        </w:tc>
      </w:tr>
      <w:tr w:rsidR="001A7383" w:rsidRPr="00BB2230" w14:paraId="73129F01" w14:textId="77777777" w:rsidTr="001E7062">
        <w:tc>
          <w:tcPr>
            <w:tcW w:w="1838" w:type="dxa"/>
          </w:tcPr>
          <w:p w14:paraId="11FFF7FF" w14:textId="77777777" w:rsidR="001A7383" w:rsidRPr="00BB2230" w:rsidRDefault="001A7383" w:rsidP="00D31A4E">
            <w:pPr>
              <w:rPr>
                <w:rFonts w:cs="Gandhari Unicode"/>
                <w:szCs w:val="20"/>
              </w:rPr>
            </w:pPr>
            <w:r w:rsidRPr="00BB2230">
              <w:rPr>
                <w:rFonts w:cs="Gandhari Unicode"/>
                <w:szCs w:val="20"/>
              </w:rPr>
              <w:t>Issue Date</w:t>
            </w:r>
          </w:p>
        </w:tc>
        <w:tc>
          <w:tcPr>
            <w:tcW w:w="8363" w:type="dxa"/>
          </w:tcPr>
          <w:p w14:paraId="23D9BC1E" w14:textId="7634F124" w:rsidR="001A7383" w:rsidRPr="00BB2230" w:rsidRDefault="00457874" w:rsidP="00D31A4E">
            <w:pPr>
              <w:rPr>
                <w:rFonts w:cs="Gandhari Unicode"/>
                <w:szCs w:val="20"/>
              </w:rPr>
            </w:pPr>
            <w:r>
              <w:rPr>
                <w:rFonts w:cs="Gandhari Unicode"/>
                <w:szCs w:val="20"/>
              </w:rPr>
              <w:t xml:space="preserve">June </w:t>
            </w:r>
            <w:r w:rsidR="001A7383">
              <w:rPr>
                <w:rFonts w:cs="Gandhari Unicode"/>
                <w:szCs w:val="20"/>
              </w:rPr>
              <w:t>202</w:t>
            </w:r>
            <w:r w:rsidR="00B518AD">
              <w:rPr>
                <w:rFonts w:cs="Gandhari Unicode"/>
                <w:szCs w:val="20"/>
              </w:rPr>
              <w:t>3</w:t>
            </w:r>
          </w:p>
        </w:tc>
      </w:tr>
      <w:tr w:rsidR="001A7383" w:rsidRPr="00BB2230" w14:paraId="0DB893B8" w14:textId="77777777" w:rsidTr="001E7062">
        <w:tc>
          <w:tcPr>
            <w:tcW w:w="1838" w:type="dxa"/>
          </w:tcPr>
          <w:p w14:paraId="2C6AD23A" w14:textId="77777777" w:rsidR="001A7383" w:rsidRPr="00BB2230" w:rsidRDefault="001A7383" w:rsidP="00D31A4E">
            <w:pPr>
              <w:rPr>
                <w:rFonts w:cs="Gandhari Unicode"/>
                <w:szCs w:val="20"/>
              </w:rPr>
            </w:pPr>
            <w:r>
              <w:rPr>
                <w:rFonts w:cs="Gandhari Unicode"/>
                <w:szCs w:val="20"/>
              </w:rPr>
              <w:t>Stakeholder</w:t>
            </w:r>
          </w:p>
        </w:tc>
        <w:tc>
          <w:tcPr>
            <w:tcW w:w="8363" w:type="dxa"/>
          </w:tcPr>
          <w:p w14:paraId="190FC9AC" w14:textId="0DEA1482" w:rsidR="00457874" w:rsidRPr="00BB2230" w:rsidRDefault="00457874" w:rsidP="00D31A4E">
            <w:pPr>
              <w:rPr>
                <w:rFonts w:cs="Gandhari Unicode"/>
                <w:szCs w:val="20"/>
              </w:rPr>
            </w:pPr>
            <w:r>
              <w:rPr>
                <w:rFonts w:cs="Gandhari Unicode"/>
                <w:szCs w:val="20"/>
              </w:rPr>
              <w:t>CDL Project</w:t>
            </w:r>
          </w:p>
        </w:tc>
      </w:tr>
      <w:tr w:rsidR="001A7383" w:rsidRPr="00BB2230" w14:paraId="7C4CAEB8" w14:textId="77777777" w:rsidTr="001E7062">
        <w:tc>
          <w:tcPr>
            <w:tcW w:w="1838" w:type="dxa"/>
          </w:tcPr>
          <w:p w14:paraId="7D07B136" w14:textId="77777777" w:rsidR="001A7383" w:rsidRPr="00BB2230" w:rsidRDefault="001A7383" w:rsidP="00D31A4E">
            <w:pPr>
              <w:rPr>
                <w:rFonts w:cs="Gandhari Unicode"/>
                <w:szCs w:val="20"/>
              </w:rPr>
            </w:pPr>
            <w:r w:rsidRPr="00BB2230">
              <w:rPr>
                <w:rFonts w:cs="Gandhari Unicode"/>
                <w:szCs w:val="20"/>
              </w:rPr>
              <w:t>Author</w:t>
            </w:r>
          </w:p>
        </w:tc>
        <w:tc>
          <w:tcPr>
            <w:tcW w:w="8363" w:type="dxa"/>
          </w:tcPr>
          <w:p w14:paraId="4E651259" w14:textId="167DC723" w:rsidR="00457874" w:rsidRDefault="00457874" w:rsidP="00D31A4E">
            <w:pPr>
              <w:rPr>
                <w:szCs w:val="20"/>
              </w:rPr>
            </w:pPr>
            <w:r>
              <w:rPr>
                <w:szCs w:val="20"/>
              </w:rPr>
              <w:t>Yang Li, Systemik Solutions</w:t>
            </w:r>
          </w:p>
          <w:p w14:paraId="2B266DBD" w14:textId="58ABB5AA" w:rsidR="001F4797" w:rsidRPr="001F4797" w:rsidRDefault="001A7383" w:rsidP="00D31A4E">
            <w:pPr>
              <w:rPr>
                <w:szCs w:val="20"/>
              </w:rPr>
            </w:pPr>
            <w:r>
              <w:rPr>
                <w:szCs w:val="20"/>
              </w:rPr>
              <w:t>Ian McCrabb, Systemik Solutions</w:t>
            </w:r>
          </w:p>
        </w:tc>
      </w:tr>
      <w:tr w:rsidR="001A7383" w:rsidRPr="00BB2230" w14:paraId="1BDF9934" w14:textId="77777777" w:rsidTr="001E7062">
        <w:tc>
          <w:tcPr>
            <w:tcW w:w="1838" w:type="dxa"/>
          </w:tcPr>
          <w:p w14:paraId="24D7B87D" w14:textId="77777777" w:rsidR="001A7383" w:rsidRPr="00BB2230" w:rsidRDefault="001A7383" w:rsidP="00D31A4E">
            <w:pPr>
              <w:rPr>
                <w:rFonts w:cs="Gandhari Unicode"/>
                <w:szCs w:val="20"/>
              </w:rPr>
            </w:pPr>
            <w:r>
              <w:rPr>
                <w:rFonts w:cs="Gandhari Unicode"/>
                <w:szCs w:val="20"/>
              </w:rPr>
              <w:t>Reviewer</w:t>
            </w:r>
          </w:p>
        </w:tc>
        <w:tc>
          <w:tcPr>
            <w:tcW w:w="8363" w:type="dxa"/>
          </w:tcPr>
          <w:p w14:paraId="02CD5FC4" w14:textId="34A5E8E5" w:rsidR="00C85649" w:rsidRPr="00BB2230" w:rsidRDefault="00C85649" w:rsidP="00D31A4E">
            <w:pPr>
              <w:rPr>
                <w:rFonts w:cs="Gandhari Unicode"/>
                <w:szCs w:val="20"/>
              </w:rPr>
            </w:pPr>
          </w:p>
        </w:tc>
      </w:tr>
      <w:tr w:rsidR="001A7383" w:rsidRPr="00BB2230" w14:paraId="335A49E7" w14:textId="77777777" w:rsidTr="001E7062">
        <w:tc>
          <w:tcPr>
            <w:tcW w:w="1838" w:type="dxa"/>
          </w:tcPr>
          <w:p w14:paraId="6C051FCE" w14:textId="77777777" w:rsidR="001A7383" w:rsidRPr="00BB2230" w:rsidRDefault="001A7383" w:rsidP="00D31A4E">
            <w:pPr>
              <w:rPr>
                <w:rFonts w:cs="Gandhari Unicode"/>
                <w:szCs w:val="20"/>
              </w:rPr>
            </w:pPr>
            <w:r w:rsidRPr="00BB2230">
              <w:rPr>
                <w:rFonts w:cs="Gandhari Unicode"/>
                <w:szCs w:val="20"/>
              </w:rPr>
              <w:t>Distribution</w:t>
            </w:r>
          </w:p>
        </w:tc>
        <w:tc>
          <w:tcPr>
            <w:tcW w:w="8363" w:type="dxa"/>
          </w:tcPr>
          <w:p w14:paraId="1BA2105C" w14:textId="6E57EDE5" w:rsidR="001A7383" w:rsidRPr="00BB2230" w:rsidRDefault="00457874" w:rsidP="00D31A4E">
            <w:pPr>
              <w:rPr>
                <w:rFonts w:cs="Gandhari Unicode"/>
                <w:szCs w:val="20"/>
              </w:rPr>
            </w:pPr>
            <w:r>
              <w:rPr>
                <w:rFonts w:cs="Gandhari Unicode"/>
                <w:szCs w:val="20"/>
              </w:rPr>
              <w:t>CDL Project</w:t>
            </w:r>
          </w:p>
        </w:tc>
      </w:tr>
      <w:tr w:rsidR="001E7062" w:rsidRPr="00BB2230" w14:paraId="76D36430" w14:textId="77777777" w:rsidTr="001E7062">
        <w:tc>
          <w:tcPr>
            <w:tcW w:w="1838" w:type="dxa"/>
          </w:tcPr>
          <w:p w14:paraId="08B9F536" w14:textId="6445D6AF" w:rsidR="001E7062" w:rsidRPr="00BB2230" w:rsidRDefault="001E7062" w:rsidP="00D31A4E">
            <w:pPr>
              <w:rPr>
                <w:rFonts w:cs="Gandhari Unicode"/>
                <w:szCs w:val="20"/>
              </w:rPr>
            </w:pPr>
            <w:r>
              <w:rPr>
                <w:rFonts w:cs="Gandhari Unicode"/>
                <w:szCs w:val="20"/>
              </w:rPr>
              <w:t>Related Documents</w:t>
            </w:r>
          </w:p>
        </w:tc>
        <w:tc>
          <w:tcPr>
            <w:tcW w:w="8363" w:type="dxa"/>
          </w:tcPr>
          <w:p w14:paraId="6100CD5D" w14:textId="11909DF3" w:rsidR="00065742" w:rsidRDefault="00065742" w:rsidP="00D41115">
            <w:pPr>
              <w:rPr>
                <w:rFonts w:cs="Gandhari Unicode"/>
                <w:szCs w:val="20"/>
              </w:rPr>
            </w:pPr>
          </w:p>
        </w:tc>
      </w:tr>
    </w:tbl>
    <w:p w14:paraId="29D1EA67" w14:textId="77777777" w:rsidR="001A7383" w:rsidRDefault="001A7383" w:rsidP="001A7383"/>
    <w:p w14:paraId="751A2FD5" w14:textId="77777777" w:rsidR="001A7383" w:rsidRDefault="001A7383" w:rsidP="001A7383">
      <w:pPr>
        <w:pStyle w:val="Heading3"/>
      </w:pPr>
      <w:bookmarkStart w:id="3" w:name="_Toc90206514"/>
      <w:bookmarkStart w:id="4" w:name="_Toc139870196"/>
      <w:r>
        <w:t>Document Scope</w:t>
      </w:r>
      <w:bookmarkEnd w:id="3"/>
      <w:bookmarkEnd w:id="4"/>
    </w:p>
    <w:p w14:paraId="0D471D99" w14:textId="1DFF27DD" w:rsidR="00A6356B" w:rsidRPr="002B070B" w:rsidRDefault="001A7383" w:rsidP="00A9074A">
      <w:pPr>
        <w:pStyle w:val="IndentNormal"/>
      </w:pPr>
      <w:r>
        <w:t xml:space="preserve">This document </w:t>
      </w:r>
      <w:r w:rsidR="00B518AD">
        <w:t xml:space="preserve">canvasses </w:t>
      </w:r>
      <w:r w:rsidR="00457874">
        <w:t>architectural issues related to design o</w:t>
      </w:r>
      <w:r w:rsidR="00872447">
        <w:t xml:space="preserve">f… </w:t>
      </w:r>
    </w:p>
    <w:p w14:paraId="1E30B2BF" w14:textId="709F011B" w:rsidR="00950C8B" w:rsidRDefault="001A7383" w:rsidP="00B13F6C">
      <w:pPr>
        <w:pStyle w:val="Heading3"/>
        <w:rPr>
          <w:lang w:val="en-US"/>
        </w:rPr>
      </w:pPr>
      <w:r>
        <w:br w:type="page"/>
      </w:r>
    </w:p>
    <w:p w14:paraId="42A6D374" w14:textId="77777777" w:rsidR="00872447" w:rsidRDefault="00872447" w:rsidP="0045132D">
      <w:pPr>
        <w:pStyle w:val="Heading1"/>
        <w:rPr>
          <w:rFonts w:ascii="Segoe UI" w:hAnsi="Segoe UI" w:cs="Segoe UI"/>
          <w:sz w:val="18"/>
          <w:szCs w:val="18"/>
        </w:rPr>
      </w:pPr>
      <w:bookmarkStart w:id="5" w:name="_Toc139870197"/>
      <w:r>
        <w:rPr>
          <w:rStyle w:val="normaltextrun"/>
          <w:rFonts w:ascii="Calibri Light" w:hAnsi="Calibri Light" w:cs="Calibri Light"/>
          <w:color w:val="2F5496"/>
          <w:sz w:val="32"/>
          <w:szCs w:val="32"/>
          <w:lang w:val="en-US"/>
        </w:rPr>
        <w:lastRenderedPageBreak/>
        <w:t>Heurist Data Export</w:t>
      </w:r>
      <w:bookmarkEnd w:id="5"/>
      <w:r>
        <w:rPr>
          <w:rStyle w:val="eop"/>
          <w:rFonts w:ascii="Calibri Light" w:hAnsi="Calibri Light" w:cs="Calibri Light"/>
          <w:color w:val="2F5496"/>
          <w:sz w:val="32"/>
          <w:szCs w:val="32"/>
        </w:rPr>
        <w:t> </w:t>
      </w:r>
    </w:p>
    <w:p w14:paraId="150AE89A" w14:textId="77777777" w:rsidR="00872447" w:rsidRPr="00115369" w:rsidRDefault="00872447" w:rsidP="00A9074A">
      <w:pPr>
        <w:pStyle w:val="IndentNormal"/>
      </w:pPr>
      <w:r w:rsidRPr="00115369">
        <w:t>Tha complete archive of the Heurist database can be imported from the Heurist database portal. The archive is a zip package contains the following: </w:t>
      </w:r>
    </w:p>
    <w:p w14:paraId="5E8A1F28" w14:textId="77777777" w:rsidR="00872447" w:rsidRPr="00115369" w:rsidRDefault="00872447" w:rsidP="00A9074A">
      <w:pPr>
        <w:pStyle w:val="IndentNormal"/>
        <w:numPr>
          <w:ilvl w:val="0"/>
          <w:numId w:val="7"/>
        </w:numPr>
      </w:pPr>
      <w:r w:rsidRPr="00115369">
        <w:t>The HML export of the database structure (Database_Structure.xml) </w:t>
      </w:r>
    </w:p>
    <w:p w14:paraId="73DA18BF" w14:textId="77777777" w:rsidR="00872447" w:rsidRPr="00115369" w:rsidRDefault="00872447" w:rsidP="00A9074A">
      <w:pPr>
        <w:pStyle w:val="IndentNormal"/>
        <w:numPr>
          <w:ilvl w:val="0"/>
          <w:numId w:val="7"/>
        </w:numPr>
      </w:pPr>
      <w:r w:rsidRPr="00115369">
        <w:t>The HML export of the data. </w:t>
      </w:r>
    </w:p>
    <w:p w14:paraId="10F441B7" w14:textId="77777777" w:rsidR="00872447" w:rsidRPr="00115369" w:rsidRDefault="00872447" w:rsidP="00A9074A">
      <w:pPr>
        <w:pStyle w:val="IndentNormal"/>
        <w:numPr>
          <w:ilvl w:val="0"/>
          <w:numId w:val="7"/>
        </w:numPr>
      </w:pPr>
      <w:r w:rsidRPr="00115369">
        <w:t>The SQL database dump of the whole database. </w:t>
      </w:r>
    </w:p>
    <w:p w14:paraId="7E724E11" w14:textId="77777777" w:rsidR="00115369" w:rsidRDefault="00115369">
      <w:pPr>
        <w:spacing w:after="200" w:line="276" w:lineRule="auto"/>
        <w:rPr>
          <w:rStyle w:val="normaltextrun"/>
          <w:rFonts w:ascii="Calibri Light" w:eastAsiaTheme="majorEastAsia" w:hAnsi="Calibri Light" w:cs="Calibri Light"/>
          <w:b/>
          <w:bCs/>
          <w:color w:val="2F5496"/>
          <w:sz w:val="32"/>
          <w:szCs w:val="32"/>
          <w:lang w:val="en-US"/>
        </w:rPr>
      </w:pPr>
      <w:r>
        <w:rPr>
          <w:rStyle w:val="normaltextrun"/>
          <w:rFonts w:ascii="Calibri Light" w:hAnsi="Calibri Light" w:cs="Calibri Light"/>
          <w:color w:val="2F5496"/>
          <w:sz w:val="32"/>
          <w:szCs w:val="32"/>
          <w:lang w:val="en-US"/>
        </w:rPr>
        <w:br w:type="page"/>
      </w:r>
    </w:p>
    <w:p w14:paraId="0589B35F" w14:textId="283B1A72" w:rsidR="00872447" w:rsidRDefault="00872447" w:rsidP="0045132D">
      <w:pPr>
        <w:pStyle w:val="Heading1"/>
        <w:rPr>
          <w:rFonts w:ascii="Segoe UI" w:hAnsi="Segoe UI" w:cs="Segoe UI"/>
          <w:sz w:val="18"/>
          <w:szCs w:val="18"/>
        </w:rPr>
      </w:pPr>
      <w:bookmarkStart w:id="6" w:name="_Toc139870198"/>
      <w:r>
        <w:rPr>
          <w:rStyle w:val="normaltextrun"/>
          <w:rFonts w:ascii="Calibri Light" w:hAnsi="Calibri Light" w:cs="Calibri Light"/>
          <w:color w:val="2F5496"/>
          <w:sz w:val="32"/>
          <w:szCs w:val="32"/>
          <w:lang w:val="en-US"/>
        </w:rPr>
        <w:lastRenderedPageBreak/>
        <w:t>Heurist Data to RO-Crate</w:t>
      </w:r>
      <w:bookmarkEnd w:id="6"/>
      <w:r>
        <w:rPr>
          <w:rStyle w:val="eop"/>
          <w:rFonts w:ascii="Calibri Light" w:hAnsi="Calibri Light" w:cs="Calibri Light"/>
          <w:color w:val="2F5496"/>
          <w:sz w:val="32"/>
          <w:szCs w:val="32"/>
        </w:rPr>
        <w:t> </w:t>
      </w:r>
    </w:p>
    <w:p w14:paraId="0EB2E53C" w14:textId="77777777" w:rsidR="00872447" w:rsidRDefault="00872447" w:rsidP="0045132D">
      <w:pPr>
        <w:pStyle w:val="Heading2"/>
        <w:rPr>
          <w:rFonts w:ascii="Segoe UI" w:hAnsi="Segoe UI" w:cs="Segoe UI"/>
          <w:sz w:val="18"/>
          <w:szCs w:val="18"/>
        </w:rPr>
      </w:pPr>
      <w:bookmarkStart w:id="7" w:name="_Toc139870199"/>
      <w:r>
        <w:rPr>
          <w:rStyle w:val="normaltextrun"/>
          <w:rFonts w:ascii="Calibri Light" w:hAnsi="Calibri Light" w:cs="Calibri Light"/>
          <w:color w:val="2F5496"/>
          <w:sz w:val="26"/>
          <w:szCs w:val="26"/>
          <w:lang w:val="en-US"/>
        </w:rPr>
        <w:t>Structural</w:t>
      </w:r>
      <w:bookmarkEnd w:id="7"/>
      <w:r>
        <w:rPr>
          <w:rStyle w:val="eop"/>
          <w:rFonts w:ascii="Calibri Light" w:hAnsi="Calibri Light" w:cs="Calibri Light"/>
          <w:color w:val="2F5496"/>
          <w:sz w:val="26"/>
          <w:szCs w:val="26"/>
        </w:rPr>
        <w:t> </w:t>
      </w:r>
    </w:p>
    <w:p w14:paraId="0010D83D" w14:textId="77777777" w:rsidR="00872447" w:rsidRPr="00115369" w:rsidRDefault="00872447" w:rsidP="00A9074A">
      <w:pPr>
        <w:pStyle w:val="IndentNormal"/>
      </w:pPr>
      <w:r w:rsidRPr="00FF00FD">
        <w:t xml:space="preserve">Heurist uses record types for different types of entities. In each record type, it uses fields (details) to define the </w:t>
      </w:r>
      <w:r w:rsidRPr="00115369">
        <w:t>record type structures. Base fields are independent definitions from record types. A base field can be attached to one/multiple record type(s) as a field with some extra information specific to the record type such as the display label. Each record is an instance of a record type. Besides some common properties of the record such as id, date added, date modified, each record stores the values of fields defined on that record type. </w:t>
      </w:r>
    </w:p>
    <w:p w14:paraId="21443A6F" w14:textId="77777777" w:rsidR="00872447" w:rsidRPr="00115369" w:rsidRDefault="00872447" w:rsidP="00A9074A">
      <w:pPr>
        <w:pStyle w:val="IndentNormal"/>
      </w:pPr>
      <w:r w:rsidRPr="00115369">
        <w:t xml:space="preserve">The structural way of mapping Heurist data to RO-Crate entities is to map each component in Heurist such as record types and fields to RO-Crate entity types. This is the more generical way of mapping data, which potentially can apply to any Heurist database. However, the RO-Crate generated from this approach may not be </w:t>
      </w:r>
      <w:proofErr w:type="gramStart"/>
      <w:r w:rsidRPr="00115369">
        <w:t>intuitive, and</w:t>
      </w:r>
      <w:proofErr w:type="gramEnd"/>
      <w:r w:rsidRPr="00115369">
        <w:t xml:space="preserve"> may be difficult to understand for people without the Heurist background. </w:t>
      </w:r>
    </w:p>
    <w:p w14:paraId="5182767D" w14:textId="77777777" w:rsidR="00872447" w:rsidRPr="00115369" w:rsidRDefault="00872447" w:rsidP="00A9074A">
      <w:pPr>
        <w:pStyle w:val="IndentNormal"/>
      </w:pPr>
      <w:r w:rsidRPr="00115369">
        <w:t>Note that out-of-the box, Heurist contains certain amount of data structures by default such as predefined record types, fields and vocabularies. These may not be suitable for archiving purposes as they are not used in every project. </w:t>
      </w:r>
    </w:p>
    <w:p w14:paraId="15086970" w14:textId="77777777" w:rsidR="00872447" w:rsidRPr="00115369" w:rsidRDefault="00872447" w:rsidP="00A9074A">
      <w:pPr>
        <w:pStyle w:val="IndentNormal"/>
      </w:pPr>
      <w:r w:rsidRPr="00115369">
        <w:t>The following are some HML snippets from OMAA about these generic components in Heurist. </w:t>
      </w:r>
    </w:p>
    <w:p w14:paraId="7EC1A0DC" w14:textId="5995E265" w:rsidR="00872447" w:rsidRDefault="00872447" w:rsidP="0045132D">
      <w:pPr>
        <w:pStyle w:val="Heading3"/>
        <w:rPr>
          <w:rFonts w:ascii="Segoe UI" w:hAnsi="Segoe UI" w:cs="Segoe UI"/>
          <w:sz w:val="18"/>
        </w:rPr>
      </w:pPr>
      <w:bookmarkStart w:id="8" w:name="_Toc139870200"/>
      <w:r>
        <w:rPr>
          <w:rStyle w:val="normaltextrun"/>
          <w:rFonts w:ascii="Calibri Light" w:hAnsi="Calibri Light" w:cs="Calibri Light"/>
          <w:color w:val="1F3763"/>
          <w:lang w:val="en-US"/>
        </w:rPr>
        <w:t>Record Types</w:t>
      </w:r>
      <w:bookmarkEnd w:id="8"/>
      <w:r>
        <w:rPr>
          <w:rStyle w:val="eop"/>
          <w:rFonts w:ascii="Calibri Light" w:hAnsi="Calibri Light" w:cs="Calibri Light"/>
          <w:color w:val="1F3763"/>
        </w:rPr>
        <w:t> </w:t>
      </w:r>
    </w:p>
    <w:p w14:paraId="65451A72" w14:textId="51C803DE" w:rsidR="00872447" w:rsidRDefault="00872447" w:rsidP="00872447">
      <w:pPr>
        <w:pStyle w:val="paragraph"/>
        <w:spacing w:before="0" w:beforeAutospacing="0" w:after="0" w:afterAutospacing="0"/>
        <w:textAlignment w:val="baseline"/>
        <w:rPr>
          <w:rFonts w:ascii="Segoe UI" w:hAnsi="Segoe UI" w:cs="Segoe UI"/>
          <w:sz w:val="18"/>
          <w:szCs w:val="18"/>
        </w:rPr>
      </w:pPr>
      <w:r>
        <w:rPr>
          <w:rFonts w:ascii="Gandhari Unicode" w:eastAsiaTheme="majorEastAsia" w:hAnsi="Gandhari Unicode" w:cstheme="majorBidi"/>
          <w:b/>
          <w:bCs/>
          <w:noProof/>
          <w:color w:val="4F81BD" w:themeColor="accent1"/>
          <w:sz w:val="36"/>
          <w:szCs w:val="36"/>
          <w:lang w:eastAsia="en-US"/>
        </w:rPr>
        <w:drawing>
          <wp:inline distT="0" distB="0" distL="0" distR="0" wp14:anchorId="21E6D557" wp14:editId="04ABE6F5">
            <wp:extent cx="5356860" cy="4488180"/>
            <wp:effectExtent l="0" t="0" r="0" b="7620"/>
            <wp:docPr id="723838907" name="Picture 72383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860" cy="4488180"/>
                    </a:xfrm>
                    <a:prstGeom prst="rect">
                      <a:avLst/>
                    </a:prstGeom>
                    <a:noFill/>
                    <a:ln>
                      <a:noFill/>
                    </a:ln>
                  </pic:spPr>
                </pic:pic>
              </a:graphicData>
            </a:graphic>
          </wp:inline>
        </w:drawing>
      </w:r>
      <w:r>
        <w:rPr>
          <w:rStyle w:val="eop"/>
          <w:rFonts w:ascii="Calibri" w:eastAsiaTheme="majorEastAsia" w:hAnsi="Calibri" w:cs="Calibri"/>
          <w:sz w:val="22"/>
          <w:szCs w:val="22"/>
        </w:rPr>
        <w:t> </w:t>
      </w:r>
    </w:p>
    <w:p w14:paraId="27147170" w14:textId="77777777" w:rsidR="00872447" w:rsidRDefault="00872447" w:rsidP="0045132D">
      <w:pPr>
        <w:pStyle w:val="Heading3"/>
        <w:rPr>
          <w:rFonts w:ascii="Segoe UI" w:hAnsi="Segoe UI" w:cs="Segoe UI"/>
          <w:sz w:val="18"/>
        </w:rPr>
      </w:pPr>
      <w:bookmarkStart w:id="9" w:name="_Toc139870201"/>
      <w:r>
        <w:rPr>
          <w:rStyle w:val="normaltextrun"/>
          <w:rFonts w:ascii="Calibri Light" w:hAnsi="Calibri Light" w:cs="Calibri Light"/>
          <w:color w:val="1F3763"/>
          <w:lang w:val="en-US"/>
        </w:rPr>
        <w:lastRenderedPageBreak/>
        <w:t>Base Fields</w:t>
      </w:r>
      <w:bookmarkEnd w:id="9"/>
      <w:r>
        <w:rPr>
          <w:rStyle w:val="eop"/>
          <w:rFonts w:ascii="Calibri Light" w:hAnsi="Calibri Light" w:cs="Calibri Light"/>
          <w:color w:val="1F3763"/>
        </w:rPr>
        <w:t> </w:t>
      </w:r>
    </w:p>
    <w:p w14:paraId="5650B05A" w14:textId="00344BB5" w:rsidR="00872447" w:rsidRDefault="00872447" w:rsidP="00872447">
      <w:pPr>
        <w:pStyle w:val="paragraph"/>
        <w:spacing w:before="0" w:beforeAutospacing="0" w:after="0" w:afterAutospacing="0"/>
        <w:textAlignment w:val="baseline"/>
        <w:rPr>
          <w:rFonts w:ascii="Segoe UI" w:hAnsi="Segoe UI" w:cs="Segoe UI"/>
          <w:sz w:val="18"/>
          <w:szCs w:val="18"/>
        </w:rPr>
      </w:pPr>
      <w:r>
        <w:rPr>
          <w:rFonts w:ascii="Gandhari Unicode" w:eastAsiaTheme="majorEastAsia" w:hAnsi="Gandhari Unicode" w:cstheme="majorBidi"/>
          <w:b/>
          <w:bCs/>
          <w:noProof/>
          <w:color w:val="4F81BD" w:themeColor="accent1"/>
          <w:sz w:val="36"/>
          <w:szCs w:val="36"/>
          <w:lang w:eastAsia="en-US"/>
        </w:rPr>
        <w:drawing>
          <wp:inline distT="0" distB="0" distL="0" distR="0" wp14:anchorId="2F93292C" wp14:editId="75BD74BC">
            <wp:extent cx="6645910" cy="3789045"/>
            <wp:effectExtent l="0" t="0" r="2540" b="1905"/>
            <wp:docPr id="61080111" name="Picture 6108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89045"/>
                    </a:xfrm>
                    <a:prstGeom prst="rect">
                      <a:avLst/>
                    </a:prstGeom>
                    <a:noFill/>
                    <a:ln>
                      <a:noFill/>
                    </a:ln>
                  </pic:spPr>
                </pic:pic>
              </a:graphicData>
            </a:graphic>
          </wp:inline>
        </w:drawing>
      </w:r>
      <w:r>
        <w:rPr>
          <w:rStyle w:val="eop"/>
          <w:rFonts w:ascii="Calibri" w:eastAsiaTheme="majorEastAsia" w:hAnsi="Calibri" w:cs="Calibri"/>
          <w:sz w:val="22"/>
          <w:szCs w:val="22"/>
        </w:rPr>
        <w:t> </w:t>
      </w:r>
    </w:p>
    <w:p w14:paraId="708A3E4A" w14:textId="77777777" w:rsidR="00872447" w:rsidRPr="00115369" w:rsidRDefault="00872447" w:rsidP="00A9074A">
      <w:pPr>
        <w:pStyle w:val="IndentNormal"/>
      </w:pPr>
      <w:r w:rsidRPr="00115369">
        <w:t>Heurist supports the following field types: </w:t>
      </w:r>
    </w:p>
    <w:p w14:paraId="028495AC" w14:textId="77777777" w:rsidR="00872447" w:rsidRDefault="00872447">
      <w:pPr>
        <w:pStyle w:val="paragraph"/>
        <w:numPr>
          <w:ilvl w:val="0"/>
          <w:numId w:val="5"/>
        </w:numPr>
        <w:spacing w:before="0" w:beforeAutospacing="0" w:after="0" w:afterAutospacing="0"/>
        <w:ind w:left="1080" w:firstLine="0"/>
        <w:textAlignment w:val="baseline"/>
        <w:rPr>
          <w:rFonts w:ascii="Calibri" w:hAnsi="Calibri" w:cs="Calibri"/>
          <w:sz w:val="22"/>
          <w:szCs w:val="22"/>
        </w:rPr>
      </w:pPr>
      <w:bookmarkStart w:id="10" w:name="_Hlk139645717"/>
      <w:r>
        <w:rPr>
          <w:rStyle w:val="normaltextrun"/>
          <w:rFonts w:ascii="Calibri" w:eastAsiaTheme="majorEastAsia" w:hAnsi="Calibri" w:cs="Calibri"/>
          <w:sz w:val="22"/>
          <w:szCs w:val="22"/>
          <w:lang w:val="en-US"/>
        </w:rPr>
        <w:t>Terms</w:t>
      </w:r>
      <w:r>
        <w:rPr>
          <w:rStyle w:val="eop"/>
          <w:rFonts w:ascii="Calibri" w:eastAsiaTheme="majorEastAsia" w:hAnsi="Calibri" w:cs="Calibri"/>
          <w:sz w:val="22"/>
          <w:szCs w:val="22"/>
        </w:rPr>
        <w:t> </w:t>
      </w:r>
    </w:p>
    <w:p w14:paraId="336E9378" w14:textId="77777777" w:rsidR="00872447" w:rsidRDefault="0087244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Numeric</w:t>
      </w:r>
      <w:r>
        <w:rPr>
          <w:rStyle w:val="eop"/>
          <w:rFonts w:ascii="Calibri" w:eastAsiaTheme="majorEastAsia" w:hAnsi="Calibri" w:cs="Calibri"/>
          <w:sz w:val="22"/>
          <w:szCs w:val="22"/>
        </w:rPr>
        <w:t> </w:t>
      </w:r>
    </w:p>
    <w:p w14:paraId="341C2DFA" w14:textId="77777777" w:rsidR="00872447" w:rsidRDefault="0087244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Text (Single line)</w:t>
      </w:r>
      <w:r>
        <w:rPr>
          <w:rStyle w:val="eop"/>
          <w:rFonts w:ascii="Calibri" w:eastAsiaTheme="majorEastAsia" w:hAnsi="Calibri" w:cs="Calibri"/>
          <w:sz w:val="22"/>
          <w:szCs w:val="22"/>
        </w:rPr>
        <w:t> </w:t>
      </w:r>
    </w:p>
    <w:p w14:paraId="381C8FF6" w14:textId="77777777" w:rsidR="00872447" w:rsidRDefault="0087244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Memo Text (Multi-line or HTML)</w:t>
      </w:r>
      <w:r>
        <w:rPr>
          <w:rStyle w:val="eop"/>
          <w:rFonts w:ascii="Calibri" w:eastAsiaTheme="majorEastAsia" w:hAnsi="Calibri" w:cs="Calibri"/>
          <w:sz w:val="22"/>
          <w:szCs w:val="22"/>
        </w:rPr>
        <w:t> </w:t>
      </w:r>
    </w:p>
    <w:p w14:paraId="3ACB966D" w14:textId="77777777" w:rsidR="00872447" w:rsidRDefault="0087244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Date/Temporal</w:t>
      </w:r>
      <w:r>
        <w:rPr>
          <w:rStyle w:val="eop"/>
          <w:rFonts w:ascii="Calibri" w:eastAsiaTheme="majorEastAsia" w:hAnsi="Calibri" w:cs="Calibri"/>
          <w:sz w:val="22"/>
          <w:szCs w:val="22"/>
        </w:rPr>
        <w:t> </w:t>
      </w:r>
    </w:p>
    <w:p w14:paraId="2F56A712" w14:textId="77777777" w:rsidR="00872447" w:rsidRDefault="0087244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Geospatial</w:t>
      </w:r>
      <w:r>
        <w:rPr>
          <w:rStyle w:val="eop"/>
          <w:rFonts w:ascii="Calibri" w:eastAsiaTheme="majorEastAsia" w:hAnsi="Calibri" w:cs="Calibri"/>
          <w:sz w:val="22"/>
          <w:szCs w:val="22"/>
        </w:rPr>
        <w:t> </w:t>
      </w:r>
    </w:p>
    <w:p w14:paraId="2A541E5B" w14:textId="77777777" w:rsidR="00872447" w:rsidRDefault="0087244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File or media URL</w:t>
      </w:r>
      <w:r>
        <w:rPr>
          <w:rStyle w:val="eop"/>
          <w:rFonts w:ascii="Calibri" w:eastAsiaTheme="majorEastAsia" w:hAnsi="Calibri" w:cs="Calibri"/>
          <w:sz w:val="22"/>
          <w:szCs w:val="22"/>
        </w:rPr>
        <w:t> </w:t>
      </w:r>
    </w:p>
    <w:p w14:paraId="781D411A" w14:textId="77777777" w:rsidR="00872447" w:rsidRDefault="0087244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Record pointer/Foreign key</w:t>
      </w:r>
      <w:r>
        <w:rPr>
          <w:rStyle w:val="eop"/>
          <w:rFonts w:ascii="Calibri" w:eastAsiaTheme="majorEastAsia" w:hAnsi="Calibri" w:cs="Calibri"/>
          <w:sz w:val="22"/>
          <w:szCs w:val="22"/>
        </w:rPr>
        <w:t> </w:t>
      </w:r>
    </w:p>
    <w:p w14:paraId="15577D8E" w14:textId="77777777" w:rsidR="00872447" w:rsidRDefault="0087244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Relationship marker</w:t>
      </w:r>
      <w:r>
        <w:rPr>
          <w:rStyle w:val="eop"/>
          <w:rFonts w:ascii="Calibri" w:eastAsiaTheme="majorEastAsia" w:hAnsi="Calibri" w:cs="Calibri"/>
          <w:sz w:val="22"/>
          <w:szCs w:val="22"/>
        </w:rPr>
        <w:t> </w:t>
      </w:r>
    </w:p>
    <w:p w14:paraId="587874D8" w14:textId="77777777" w:rsidR="00872447" w:rsidRDefault="00872447" w:rsidP="0045132D">
      <w:pPr>
        <w:pStyle w:val="Heading3"/>
        <w:rPr>
          <w:rFonts w:ascii="Segoe UI" w:hAnsi="Segoe UI" w:cs="Segoe UI"/>
          <w:sz w:val="18"/>
        </w:rPr>
      </w:pPr>
      <w:bookmarkStart w:id="11" w:name="_Toc139870202"/>
      <w:bookmarkEnd w:id="10"/>
      <w:r>
        <w:rPr>
          <w:rStyle w:val="normaltextrun"/>
          <w:rFonts w:ascii="Calibri Light" w:hAnsi="Calibri Light" w:cs="Calibri Light"/>
          <w:color w:val="1F3763"/>
          <w:lang w:val="en-US"/>
        </w:rPr>
        <w:lastRenderedPageBreak/>
        <w:t>Fields</w:t>
      </w:r>
      <w:bookmarkEnd w:id="11"/>
      <w:r>
        <w:rPr>
          <w:rStyle w:val="eop"/>
          <w:rFonts w:ascii="Calibri Light" w:hAnsi="Calibri Light" w:cs="Calibri Light"/>
          <w:color w:val="1F3763"/>
        </w:rPr>
        <w:t> </w:t>
      </w:r>
    </w:p>
    <w:p w14:paraId="20276E85" w14:textId="6304BA99" w:rsidR="00872447" w:rsidRDefault="00872447" w:rsidP="00872447">
      <w:pPr>
        <w:pStyle w:val="paragraph"/>
        <w:spacing w:before="0" w:beforeAutospacing="0" w:after="0" w:afterAutospacing="0"/>
        <w:textAlignment w:val="baseline"/>
        <w:rPr>
          <w:rFonts w:ascii="Segoe UI" w:hAnsi="Segoe UI" w:cs="Segoe UI"/>
          <w:sz w:val="18"/>
          <w:szCs w:val="18"/>
        </w:rPr>
      </w:pPr>
      <w:r>
        <w:rPr>
          <w:rFonts w:ascii="Gandhari Unicode" w:eastAsiaTheme="majorEastAsia" w:hAnsi="Gandhari Unicode" w:cstheme="majorBidi"/>
          <w:b/>
          <w:bCs/>
          <w:noProof/>
          <w:color w:val="4F81BD" w:themeColor="accent1"/>
          <w:sz w:val="36"/>
          <w:szCs w:val="36"/>
          <w:lang w:eastAsia="en-US"/>
        </w:rPr>
        <w:drawing>
          <wp:inline distT="0" distB="0" distL="0" distR="0" wp14:anchorId="3B9F4A29" wp14:editId="435D07E5">
            <wp:extent cx="5875020" cy="7239000"/>
            <wp:effectExtent l="0" t="0" r="0" b="0"/>
            <wp:docPr id="15716067" name="Picture 1571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7239000"/>
                    </a:xfrm>
                    <a:prstGeom prst="rect">
                      <a:avLst/>
                    </a:prstGeom>
                    <a:noFill/>
                    <a:ln>
                      <a:noFill/>
                    </a:ln>
                  </pic:spPr>
                </pic:pic>
              </a:graphicData>
            </a:graphic>
          </wp:inline>
        </w:drawing>
      </w:r>
      <w:r>
        <w:rPr>
          <w:rStyle w:val="eop"/>
          <w:rFonts w:ascii="Calibri" w:eastAsiaTheme="majorEastAsia" w:hAnsi="Calibri" w:cs="Calibri"/>
          <w:sz w:val="22"/>
          <w:szCs w:val="22"/>
        </w:rPr>
        <w:t> </w:t>
      </w:r>
    </w:p>
    <w:p w14:paraId="23C794F2" w14:textId="77777777" w:rsidR="00872447" w:rsidRDefault="00872447" w:rsidP="0045132D">
      <w:pPr>
        <w:pStyle w:val="Heading3"/>
        <w:rPr>
          <w:rFonts w:ascii="Segoe UI" w:hAnsi="Segoe UI" w:cs="Segoe UI"/>
          <w:sz w:val="18"/>
        </w:rPr>
      </w:pPr>
      <w:bookmarkStart w:id="12" w:name="_Toc139870203"/>
      <w:r>
        <w:rPr>
          <w:rStyle w:val="normaltextrun"/>
          <w:rFonts w:ascii="Calibri Light" w:hAnsi="Calibri Light" w:cs="Calibri Light"/>
          <w:color w:val="1F3763"/>
          <w:lang w:val="en-US"/>
        </w:rPr>
        <w:lastRenderedPageBreak/>
        <w:t>Vocabularies/Terms</w:t>
      </w:r>
      <w:bookmarkEnd w:id="12"/>
      <w:r>
        <w:rPr>
          <w:rStyle w:val="eop"/>
          <w:rFonts w:ascii="Calibri Light" w:hAnsi="Calibri Light" w:cs="Calibri Light"/>
          <w:color w:val="1F3763"/>
        </w:rPr>
        <w:t> </w:t>
      </w:r>
    </w:p>
    <w:p w14:paraId="3AA9DD55" w14:textId="752CEBA5" w:rsidR="00872447" w:rsidRDefault="00872447" w:rsidP="00872447">
      <w:pPr>
        <w:pStyle w:val="paragraph"/>
        <w:spacing w:before="0" w:beforeAutospacing="0" w:after="0" w:afterAutospacing="0"/>
        <w:textAlignment w:val="baseline"/>
        <w:rPr>
          <w:rFonts w:ascii="Segoe UI" w:hAnsi="Segoe UI" w:cs="Segoe UI"/>
          <w:sz w:val="18"/>
          <w:szCs w:val="18"/>
        </w:rPr>
      </w:pPr>
      <w:r>
        <w:rPr>
          <w:rFonts w:ascii="Gandhari Unicode" w:eastAsiaTheme="majorEastAsia" w:hAnsi="Gandhari Unicode" w:cstheme="majorBidi"/>
          <w:b/>
          <w:bCs/>
          <w:noProof/>
          <w:color w:val="4F81BD" w:themeColor="accent1"/>
          <w:sz w:val="36"/>
          <w:szCs w:val="36"/>
          <w:lang w:eastAsia="en-US"/>
        </w:rPr>
        <w:drawing>
          <wp:inline distT="0" distB="0" distL="0" distR="0" wp14:anchorId="68ECE42E" wp14:editId="6F4CECFF">
            <wp:extent cx="5151120" cy="4305300"/>
            <wp:effectExtent l="0" t="0" r="0" b="0"/>
            <wp:docPr id="68337302" name="Picture 6833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4305300"/>
                    </a:xfrm>
                    <a:prstGeom prst="rect">
                      <a:avLst/>
                    </a:prstGeom>
                    <a:noFill/>
                    <a:ln>
                      <a:noFill/>
                    </a:ln>
                  </pic:spPr>
                </pic:pic>
              </a:graphicData>
            </a:graphic>
          </wp:inline>
        </w:drawing>
      </w:r>
      <w:r>
        <w:rPr>
          <w:rStyle w:val="eop"/>
          <w:rFonts w:ascii="Calibri" w:eastAsiaTheme="majorEastAsia" w:hAnsi="Calibri" w:cs="Calibri"/>
          <w:sz w:val="22"/>
          <w:szCs w:val="22"/>
        </w:rPr>
        <w:t> </w:t>
      </w:r>
    </w:p>
    <w:p w14:paraId="14DF6798" w14:textId="77777777" w:rsidR="00115369" w:rsidRDefault="00115369">
      <w:pPr>
        <w:spacing w:after="200" w:line="276" w:lineRule="auto"/>
        <w:rPr>
          <w:rStyle w:val="normaltextrun"/>
          <w:rFonts w:ascii="Calibri Light" w:eastAsiaTheme="majorEastAsia" w:hAnsi="Calibri Light" w:cs="Calibri Light"/>
          <w:b/>
          <w:bCs/>
          <w:color w:val="1F3763"/>
          <w:sz w:val="28"/>
          <w:lang w:val="en-US"/>
        </w:rPr>
      </w:pPr>
      <w:r>
        <w:rPr>
          <w:rStyle w:val="normaltextrun"/>
          <w:rFonts w:ascii="Calibri Light" w:hAnsi="Calibri Light" w:cs="Calibri Light"/>
          <w:color w:val="1F3763"/>
          <w:lang w:val="en-US"/>
        </w:rPr>
        <w:br w:type="page"/>
      </w:r>
    </w:p>
    <w:p w14:paraId="219CE26B" w14:textId="7B1CA47E" w:rsidR="00872447" w:rsidRDefault="00872447" w:rsidP="0045132D">
      <w:pPr>
        <w:pStyle w:val="Heading3"/>
        <w:rPr>
          <w:rFonts w:ascii="Segoe UI" w:hAnsi="Segoe UI" w:cs="Segoe UI"/>
          <w:sz w:val="18"/>
        </w:rPr>
      </w:pPr>
      <w:bookmarkStart w:id="13" w:name="_Toc139870204"/>
      <w:r>
        <w:rPr>
          <w:rStyle w:val="normaltextrun"/>
          <w:rFonts w:ascii="Calibri Light" w:hAnsi="Calibri Light" w:cs="Calibri Light"/>
          <w:color w:val="1F3763"/>
          <w:lang w:val="en-US"/>
        </w:rPr>
        <w:lastRenderedPageBreak/>
        <w:t>Records</w:t>
      </w:r>
      <w:bookmarkEnd w:id="13"/>
      <w:r>
        <w:rPr>
          <w:rStyle w:val="eop"/>
          <w:rFonts w:ascii="Calibri Light" w:hAnsi="Calibri Light" w:cs="Calibri Light"/>
          <w:color w:val="1F3763"/>
        </w:rPr>
        <w:t> </w:t>
      </w:r>
    </w:p>
    <w:p w14:paraId="53EDD633" w14:textId="02165566" w:rsidR="00872447" w:rsidRDefault="00872447" w:rsidP="4A34063C">
      <w:pPr>
        <w:pStyle w:val="paragraph"/>
        <w:spacing w:before="0" w:beforeAutospacing="0" w:after="0" w:afterAutospacing="0"/>
        <w:textAlignment w:val="baseline"/>
      </w:pPr>
      <w:r>
        <w:rPr>
          <w:noProof/>
        </w:rPr>
        <w:drawing>
          <wp:inline distT="0" distB="0" distL="0" distR="0" wp14:anchorId="62FA9805" wp14:editId="034AE33F">
            <wp:extent cx="6645910" cy="3952875"/>
            <wp:effectExtent l="0" t="0" r="2540" b="9525"/>
            <wp:docPr id="550887614" name="Picture 55088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45910" cy="3952875"/>
                    </a:xfrm>
                    <a:prstGeom prst="rect">
                      <a:avLst/>
                    </a:prstGeom>
                  </pic:spPr>
                </pic:pic>
              </a:graphicData>
            </a:graphic>
          </wp:inline>
        </w:drawing>
      </w:r>
    </w:p>
    <w:p w14:paraId="0DA48A9C" w14:textId="6257B4D4" w:rsidR="00872447" w:rsidRPr="00FF00FD" w:rsidRDefault="4A34063C" w:rsidP="00A9074A">
      <w:pPr>
        <w:pStyle w:val="IndentNormal"/>
      </w:pPr>
      <w:r w:rsidRPr="00FF00FD">
        <w:t>The following ERD is an example of mapping the Heurist structural data into RO-Crate JSON-LD:</w:t>
      </w:r>
    </w:p>
    <w:p w14:paraId="00C1C407" w14:textId="77777777" w:rsidR="0045132D" w:rsidRDefault="0045132D" w:rsidP="4A34063C">
      <w:pPr>
        <w:rPr>
          <w:sz w:val="22"/>
          <w:szCs w:val="22"/>
        </w:rPr>
      </w:pPr>
    </w:p>
    <w:p w14:paraId="13227C1C" w14:textId="6455CAE4" w:rsidR="00872447" w:rsidRDefault="00872447" w:rsidP="0045132D">
      <w:pPr>
        <w:jc w:val="center"/>
        <w:textAlignment w:val="baseline"/>
      </w:pPr>
      <w:r>
        <w:rPr>
          <w:noProof/>
        </w:rPr>
        <w:drawing>
          <wp:inline distT="0" distB="0" distL="0" distR="0" wp14:anchorId="5917BC0A" wp14:editId="7044E01D">
            <wp:extent cx="5783579" cy="4482274"/>
            <wp:effectExtent l="0" t="0" r="8255" b="0"/>
            <wp:docPr id="1841576818" name="Picture 184157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11551" cy="4503952"/>
                    </a:xfrm>
                    <a:prstGeom prst="rect">
                      <a:avLst/>
                    </a:prstGeom>
                  </pic:spPr>
                </pic:pic>
              </a:graphicData>
            </a:graphic>
          </wp:inline>
        </w:drawing>
      </w:r>
    </w:p>
    <w:p w14:paraId="0F59F069" w14:textId="5CD53123" w:rsidR="00872447" w:rsidRDefault="00872447" w:rsidP="0045132D">
      <w:pPr>
        <w:pStyle w:val="Heading2"/>
        <w:rPr>
          <w:rFonts w:ascii="Segoe UI" w:hAnsi="Segoe UI" w:cs="Segoe UI"/>
          <w:sz w:val="18"/>
          <w:szCs w:val="18"/>
        </w:rPr>
      </w:pPr>
      <w:bookmarkStart w:id="14" w:name="_Toc139870205"/>
      <w:r>
        <w:rPr>
          <w:rStyle w:val="normaltextrun"/>
          <w:rFonts w:ascii="Calibri Light" w:hAnsi="Calibri Light" w:cs="Calibri Light"/>
          <w:color w:val="2F5496"/>
          <w:sz w:val="26"/>
          <w:szCs w:val="26"/>
          <w:lang w:val="en-US"/>
        </w:rPr>
        <w:lastRenderedPageBreak/>
        <w:t>Abstracted</w:t>
      </w:r>
      <w:bookmarkEnd w:id="14"/>
      <w:r>
        <w:rPr>
          <w:rStyle w:val="eop"/>
          <w:rFonts w:ascii="Calibri Light" w:hAnsi="Calibri Light" w:cs="Calibri Light"/>
          <w:color w:val="2F5496"/>
          <w:sz w:val="26"/>
          <w:szCs w:val="26"/>
        </w:rPr>
        <w:t> </w:t>
      </w:r>
    </w:p>
    <w:p w14:paraId="0868A17F" w14:textId="77777777" w:rsidR="00872447" w:rsidRPr="00115369" w:rsidRDefault="00872447" w:rsidP="00A9074A">
      <w:pPr>
        <w:pStyle w:val="IndentNormal"/>
      </w:pPr>
      <w:r w:rsidRPr="00115369">
        <w:t xml:space="preserve">The abstracted way of mapping Heurist data to RO-Crate entities is to map each record type in </w:t>
      </w:r>
      <w:proofErr w:type="spellStart"/>
      <w:r w:rsidRPr="00115369">
        <w:t>Heurit</w:t>
      </w:r>
      <w:proofErr w:type="spellEnd"/>
      <w:r w:rsidRPr="00115369">
        <w:t xml:space="preserve"> to a RO-Crate entity type. For example, it has ‘Text’, ‘Newspaper’, ‘Image’ record types. In RO-Crate, corresponding entity types can be defined in RO-Crate. </w:t>
      </w:r>
    </w:p>
    <w:p w14:paraId="69BCD35F" w14:textId="4A027E6A" w:rsidR="00872447" w:rsidRPr="00115369" w:rsidRDefault="4A34063C" w:rsidP="00A9074A">
      <w:pPr>
        <w:pStyle w:val="IndentNormal"/>
      </w:pPr>
      <w:r>
        <w:t>This would be a more intuitive way of presenting data in RO-Crate. However, as each Heurist database will have different structures, the archiving process needs to be designed and implemented on project basis.</w:t>
      </w:r>
    </w:p>
    <w:p w14:paraId="7C44A45F" w14:textId="201A6C53" w:rsidR="00872447" w:rsidRPr="00115369" w:rsidRDefault="5DA0BADC" w:rsidP="00A9074A">
      <w:pPr>
        <w:pStyle w:val="IndentNormal"/>
      </w:pPr>
      <w:r>
        <w:t>The difficulty is to automatically match project entities, fields, taxonomies to standard RO-Crate vocabulary terms, or extend the RO-Crate with custom vocabulary terms. This process will need human design input but could produce a machine-readable mapping output which can be used for the Heurist-to-RO-Crate export tool.</w:t>
      </w:r>
    </w:p>
    <w:p w14:paraId="73C4B66F" w14:textId="50FD800F" w:rsidR="00872447" w:rsidRPr="00115369" w:rsidRDefault="4A34063C" w:rsidP="00A9074A">
      <w:pPr>
        <w:pStyle w:val="IndentNormal"/>
      </w:pPr>
      <w:r>
        <w:t>The following is an example ERD of mapping OMAA data to RO-Crate JSON-LD:</w:t>
      </w:r>
    </w:p>
    <w:p w14:paraId="47DB8A09" w14:textId="12EEE27B" w:rsidR="00872447" w:rsidRPr="00115369" w:rsidRDefault="00872447" w:rsidP="00A9074A">
      <w:pPr>
        <w:pStyle w:val="IndentNormal"/>
      </w:pPr>
    </w:p>
    <w:p w14:paraId="31084534" w14:textId="427155CB" w:rsidR="00872447" w:rsidRPr="00115369" w:rsidRDefault="00872447" w:rsidP="00A9074A">
      <w:pPr>
        <w:pStyle w:val="IndentNormal"/>
      </w:pPr>
      <w:r>
        <w:rPr>
          <w:noProof/>
        </w:rPr>
        <w:drawing>
          <wp:inline distT="0" distB="0" distL="0" distR="0" wp14:anchorId="6D675B72" wp14:editId="11FA17D7">
            <wp:extent cx="6466722" cy="4594066"/>
            <wp:effectExtent l="0" t="0" r="0" b="0"/>
            <wp:docPr id="286448489" name="Picture 28644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73738" cy="4599051"/>
                    </a:xfrm>
                    <a:prstGeom prst="rect">
                      <a:avLst/>
                    </a:prstGeom>
                  </pic:spPr>
                </pic:pic>
              </a:graphicData>
            </a:graphic>
          </wp:inline>
        </w:drawing>
      </w:r>
    </w:p>
    <w:p w14:paraId="3A4CD18E" w14:textId="1BB86CE8" w:rsidR="5DA0BADC" w:rsidRDefault="5DA0BADC" w:rsidP="00A9074A">
      <w:pPr>
        <w:pStyle w:val="IndentNormal"/>
      </w:pPr>
    </w:p>
    <w:p w14:paraId="4055AFDD" w14:textId="4F8C8FCB" w:rsidR="0045132D" w:rsidRDefault="0045132D">
      <w:pPr>
        <w:spacing w:after="200" w:line="276" w:lineRule="auto"/>
        <w:rPr>
          <w:rFonts w:eastAsia="Gandhari Unicode" w:cs="Gandhari Unicode"/>
          <w:spacing w:val="1"/>
          <w:sz w:val="22"/>
        </w:rPr>
      </w:pPr>
      <w:r>
        <w:br w:type="page"/>
      </w:r>
    </w:p>
    <w:p w14:paraId="5E752E8B" w14:textId="60495097" w:rsidR="5DA0BADC" w:rsidRDefault="0045132D" w:rsidP="0045132D">
      <w:pPr>
        <w:pStyle w:val="Heading1"/>
        <w:rPr>
          <w:rStyle w:val="normaltextrun"/>
          <w:rFonts w:ascii="Calibri Light" w:hAnsi="Calibri Light" w:cs="Calibri Light"/>
          <w:color w:val="2F5496"/>
          <w:sz w:val="32"/>
          <w:szCs w:val="32"/>
          <w:lang w:val="en-US"/>
        </w:rPr>
      </w:pPr>
      <w:bookmarkStart w:id="15" w:name="_Toc139870206"/>
      <w:r w:rsidRPr="0045132D">
        <w:rPr>
          <w:rStyle w:val="normaltextrun"/>
          <w:rFonts w:ascii="Calibri Light" w:hAnsi="Calibri Light" w:cs="Calibri Light"/>
          <w:color w:val="2F5496"/>
          <w:sz w:val="32"/>
          <w:szCs w:val="32"/>
          <w:lang w:val="en-US"/>
        </w:rPr>
        <w:lastRenderedPageBreak/>
        <w:t>Workflow</w:t>
      </w:r>
      <w:bookmarkEnd w:id="15"/>
    </w:p>
    <w:p w14:paraId="2B8F1118" w14:textId="29CE665B" w:rsidR="0045132D" w:rsidRPr="00FF00FD" w:rsidRDefault="0045132D" w:rsidP="00A9074A">
      <w:pPr>
        <w:pStyle w:val="IndentNormal"/>
      </w:pPr>
      <w:r w:rsidRPr="00FF00FD">
        <w:t xml:space="preserve">Proposed workflow for migration of OMAA (and subsequent Heurist </w:t>
      </w:r>
      <w:proofErr w:type="spellStart"/>
      <w:r w:rsidRPr="00FF00FD">
        <w:t>db's</w:t>
      </w:r>
      <w:proofErr w:type="spellEnd"/>
      <w:r w:rsidRPr="00FF00FD">
        <w:t>) is as follows:</w:t>
      </w:r>
    </w:p>
    <w:p w14:paraId="7F558E7C" w14:textId="77777777" w:rsidR="00FF00FD" w:rsidRPr="002B5486" w:rsidRDefault="00FF00FD" w:rsidP="00FF00FD"/>
    <w:tbl>
      <w:tblPr>
        <w:tblStyle w:val="GridTable1Light-Accent1"/>
        <w:tblW w:w="0" w:type="auto"/>
        <w:tblLook w:val="04A0" w:firstRow="1" w:lastRow="0" w:firstColumn="1" w:lastColumn="0" w:noHBand="0" w:noVBand="1"/>
      </w:tblPr>
      <w:tblGrid>
        <w:gridCol w:w="1696"/>
        <w:gridCol w:w="4253"/>
        <w:gridCol w:w="4252"/>
      </w:tblGrid>
      <w:tr w:rsidR="00FF00FD" w:rsidRPr="002B5486" w14:paraId="2042396C" w14:textId="77777777" w:rsidTr="05C5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482017" w14:textId="77777777" w:rsidR="00FF00FD" w:rsidRPr="002B5486" w:rsidRDefault="00FF00FD" w:rsidP="00D31A4E">
            <w:r w:rsidRPr="002B5486">
              <w:t>Phase</w:t>
            </w:r>
          </w:p>
        </w:tc>
        <w:tc>
          <w:tcPr>
            <w:tcW w:w="4253" w:type="dxa"/>
          </w:tcPr>
          <w:p w14:paraId="3A03BB58" w14:textId="19828F26" w:rsidR="00FF00FD" w:rsidRPr="002B5486" w:rsidRDefault="00FF00FD" w:rsidP="00D31A4E">
            <w:pPr>
              <w:cnfStyle w:val="100000000000" w:firstRow="1" w:lastRow="0" w:firstColumn="0" w:lastColumn="0" w:oddVBand="0" w:evenVBand="0" w:oddHBand="0" w:evenHBand="0" w:firstRowFirstColumn="0" w:firstRowLastColumn="0" w:lastRowFirstColumn="0" w:lastRowLastColumn="0"/>
            </w:pPr>
            <w:r>
              <w:t>Description</w:t>
            </w:r>
          </w:p>
        </w:tc>
        <w:tc>
          <w:tcPr>
            <w:tcW w:w="4252" w:type="dxa"/>
          </w:tcPr>
          <w:p w14:paraId="3C36E028" w14:textId="6C237FB1" w:rsidR="00FF00FD" w:rsidRPr="002B5486" w:rsidRDefault="00FF00FD" w:rsidP="00D31A4E">
            <w:pPr>
              <w:cnfStyle w:val="100000000000" w:firstRow="1" w:lastRow="0" w:firstColumn="0" w:lastColumn="0" w:oddVBand="0" w:evenVBand="0" w:oddHBand="0" w:evenHBand="0" w:firstRowFirstColumn="0" w:firstRowLastColumn="0" w:lastRowFirstColumn="0" w:lastRowLastColumn="0"/>
            </w:pPr>
            <w:r>
              <w:t>Output</w:t>
            </w:r>
          </w:p>
        </w:tc>
      </w:tr>
      <w:tr w:rsidR="00FF00FD" w:rsidRPr="002B5486" w14:paraId="1B3E5493" w14:textId="77777777" w:rsidTr="05C53288">
        <w:tc>
          <w:tcPr>
            <w:cnfStyle w:val="001000000000" w:firstRow="0" w:lastRow="0" w:firstColumn="1" w:lastColumn="0" w:oddVBand="0" w:evenVBand="0" w:oddHBand="0" w:evenHBand="0" w:firstRowFirstColumn="0" w:firstRowLastColumn="0" w:lastRowFirstColumn="0" w:lastRowLastColumn="0"/>
            <w:tcW w:w="1696" w:type="dxa"/>
          </w:tcPr>
          <w:p w14:paraId="27A1A460" w14:textId="1F3185ED" w:rsidR="00FF00FD" w:rsidRPr="002B5486" w:rsidRDefault="00E259CC" w:rsidP="00D31A4E">
            <w:pPr>
              <w:rPr>
                <w:b w:val="0"/>
                <w:bCs w:val="0"/>
              </w:rPr>
            </w:pPr>
            <w:r>
              <w:rPr>
                <w:b w:val="0"/>
                <w:bCs w:val="0"/>
              </w:rPr>
              <w:t>Export</w:t>
            </w:r>
          </w:p>
        </w:tc>
        <w:tc>
          <w:tcPr>
            <w:tcW w:w="4253" w:type="dxa"/>
          </w:tcPr>
          <w:p w14:paraId="7F2BBCEE" w14:textId="45E73C12" w:rsidR="00FF00FD" w:rsidRPr="002B5486" w:rsidRDefault="00E259CC" w:rsidP="00D31A4E">
            <w:pPr>
              <w:cnfStyle w:val="000000000000" w:firstRow="0" w:lastRow="0" w:firstColumn="0" w:lastColumn="0" w:oddVBand="0" w:evenVBand="0" w:oddHBand="0" w:evenHBand="0" w:firstRowFirstColumn="0" w:firstRowLastColumn="0" w:lastRowFirstColumn="0" w:lastRowLastColumn="0"/>
            </w:pPr>
            <w:r w:rsidRPr="00E259CC">
              <w:t>Once off export from Heurist</w:t>
            </w:r>
          </w:p>
        </w:tc>
        <w:tc>
          <w:tcPr>
            <w:tcW w:w="4252" w:type="dxa"/>
          </w:tcPr>
          <w:p w14:paraId="4BFBF04B" w14:textId="712267CC" w:rsidR="00FF00FD" w:rsidRPr="002B5486" w:rsidRDefault="008E14D0" w:rsidP="00D31A4E">
            <w:pPr>
              <w:cnfStyle w:val="000000000000" w:firstRow="0" w:lastRow="0" w:firstColumn="0" w:lastColumn="0" w:oddVBand="0" w:evenVBand="0" w:oddHBand="0" w:evenHBand="0" w:firstRowFirstColumn="0" w:firstRowLastColumn="0" w:lastRowFirstColumn="0" w:lastRowLastColumn="0"/>
            </w:pPr>
            <w:r w:rsidRPr="00E259CC">
              <w:t xml:space="preserve">HML structure, </w:t>
            </w:r>
            <w:r>
              <w:t xml:space="preserve">HML </w:t>
            </w:r>
            <w:r w:rsidRPr="00E259CC">
              <w:t>data and SQL dump</w:t>
            </w:r>
          </w:p>
        </w:tc>
      </w:tr>
      <w:tr w:rsidR="00FF00FD" w:rsidRPr="002B5486" w14:paraId="139DA015" w14:textId="77777777" w:rsidTr="05C53288">
        <w:tc>
          <w:tcPr>
            <w:cnfStyle w:val="001000000000" w:firstRow="0" w:lastRow="0" w:firstColumn="1" w:lastColumn="0" w:oddVBand="0" w:evenVBand="0" w:oddHBand="0" w:evenHBand="0" w:firstRowFirstColumn="0" w:firstRowLastColumn="0" w:lastRowFirstColumn="0" w:lastRowLastColumn="0"/>
            <w:tcW w:w="1696" w:type="dxa"/>
          </w:tcPr>
          <w:p w14:paraId="413F5163" w14:textId="60F831CE" w:rsidR="00FF00FD" w:rsidRPr="002B5486" w:rsidRDefault="008E14D0" w:rsidP="00D31A4E">
            <w:pPr>
              <w:rPr>
                <w:b w:val="0"/>
                <w:bCs w:val="0"/>
              </w:rPr>
            </w:pPr>
            <w:r>
              <w:rPr>
                <w:b w:val="0"/>
                <w:bCs w:val="0"/>
              </w:rPr>
              <w:t>Cross Walk</w:t>
            </w:r>
          </w:p>
        </w:tc>
        <w:tc>
          <w:tcPr>
            <w:tcW w:w="4253" w:type="dxa"/>
          </w:tcPr>
          <w:p w14:paraId="49BCE3C7" w14:textId="534A354D" w:rsidR="00565155" w:rsidRDefault="05C53288" w:rsidP="00D31A4E">
            <w:pPr>
              <w:cnfStyle w:val="000000000000" w:firstRow="0" w:lastRow="0" w:firstColumn="0" w:lastColumn="0" w:oddVBand="0" w:evenVBand="0" w:oddHBand="0" w:evenHBand="0" w:firstRowFirstColumn="0" w:firstRowLastColumn="0" w:lastRowFirstColumn="0" w:lastRowLastColumn="0"/>
            </w:pPr>
            <w:r>
              <w:t>Generate an RO-Crate to ‘Abstracted’ model.  All vocabulary references are generated as custom vocabularies.</w:t>
            </w:r>
          </w:p>
          <w:p w14:paraId="061F1418" w14:textId="77777777" w:rsidR="00565155" w:rsidRDefault="00565155" w:rsidP="00D31A4E">
            <w:pPr>
              <w:cnfStyle w:val="000000000000" w:firstRow="0" w:lastRow="0" w:firstColumn="0" w:lastColumn="0" w:oddVBand="0" w:evenVBand="0" w:oddHBand="0" w:evenHBand="0" w:firstRowFirstColumn="0" w:firstRowLastColumn="0" w:lastRowFirstColumn="0" w:lastRowLastColumn="0"/>
            </w:pPr>
          </w:p>
          <w:p w14:paraId="30F9745B" w14:textId="6E7B2A9F" w:rsidR="00565155" w:rsidRDefault="008E14D0" w:rsidP="00D31A4E">
            <w:pPr>
              <w:cnfStyle w:val="000000000000" w:firstRow="0" w:lastRow="0" w:firstColumn="0" w:lastColumn="0" w:oddVBand="0" w:evenVBand="0" w:oddHBand="0" w:evenHBand="0" w:firstRowFirstColumn="0" w:firstRowLastColumn="0" w:lastRowFirstColumn="0" w:lastRowLastColumn="0"/>
            </w:pPr>
            <w:r>
              <w:t>PHP Library to convert</w:t>
            </w:r>
            <w:r w:rsidR="00565155">
              <w:t>:</w:t>
            </w:r>
          </w:p>
          <w:p w14:paraId="5B57F1F1" w14:textId="77777777" w:rsidR="00FF00FD" w:rsidRDefault="008E14D0">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HML structure to RO-Crate entities.</w:t>
            </w:r>
          </w:p>
          <w:p w14:paraId="43D21A4B" w14:textId="77A6BE1C" w:rsidR="00565155" w:rsidRDefault="0056515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HML data to </w:t>
            </w:r>
            <w:r w:rsidRPr="00A91216">
              <w:t>RO-Crate entities</w:t>
            </w:r>
          </w:p>
          <w:p w14:paraId="12987FDE" w14:textId="5A999596" w:rsidR="00565155" w:rsidRDefault="00565155" w:rsidP="00565155">
            <w:pPr>
              <w:cnfStyle w:val="000000000000" w:firstRow="0" w:lastRow="0" w:firstColumn="0" w:lastColumn="0" w:oddVBand="0" w:evenVBand="0" w:oddHBand="0" w:evenHBand="0" w:firstRowFirstColumn="0" w:firstRowLastColumn="0" w:lastRowFirstColumn="0" w:lastRowLastColumn="0"/>
            </w:pPr>
            <w:r>
              <w:t xml:space="preserve">PHP Library to generate RO-Crate </w:t>
            </w:r>
            <w:r w:rsidR="001D1A46">
              <w:t>constituents</w:t>
            </w:r>
            <w:r>
              <w:t>:</w:t>
            </w:r>
          </w:p>
          <w:p w14:paraId="7C9EF187" w14:textId="2AA63AF7" w:rsidR="00565155" w:rsidRDefault="0056515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Metadata JSON</w:t>
            </w:r>
          </w:p>
          <w:p w14:paraId="2FE212C0" w14:textId="7874896A" w:rsidR="00565155" w:rsidRDefault="0056515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Preview HTML</w:t>
            </w:r>
          </w:p>
          <w:p w14:paraId="3C957075" w14:textId="64C6D26F" w:rsidR="0051468B" w:rsidRDefault="7DA984C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Heurist HM</w:t>
            </w:r>
            <w:r w:rsidR="0051468B">
              <w:t>L and files</w:t>
            </w:r>
            <w:r>
              <w:t xml:space="preserve"> </w:t>
            </w:r>
            <w:r w:rsidR="00E009E3">
              <w:t>(documents and images…)</w:t>
            </w:r>
          </w:p>
          <w:p w14:paraId="35220F78" w14:textId="359BF9B9" w:rsidR="001D1A46" w:rsidRPr="002B5486" w:rsidRDefault="7DA984C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SQL</w:t>
            </w:r>
            <w:r w:rsidR="0051468B">
              <w:t xml:space="preserve"> snapshot</w:t>
            </w:r>
          </w:p>
        </w:tc>
        <w:tc>
          <w:tcPr>
            <w:tcW w:w="4252" w:type="dxa"/>
          </w:tcPr>
          <w:p w14:paraId="76B83386" w14:textId="288DEFF6" w:rsidR="00FF00FD" w:rsidRPr="002B5486" w:rsidRDefault="00565155" w:rsidP="00D31A4E">
            <w:pPr>
              <w:cnfStyle w:val="000000000000" w:firstRow="0" w:lastRow="0" w:firstColumn="0" w:lastColumn="0" w:oddVBand="0" w:evenVBand="0" w:oddHBand="0" w:evenHBand="0" w:firstRowFirstColumn="0" w:firstRowLastColumn="0" w:lastRowFirstColumn="0" w:lastRowLastColumn="0"/>
            </w:pPr>
            <w:r>
              <w:t>RO-Crate</w:t>
            </w:r>
          </w:p>
        </w:tc>
      </w:tr>
      <w:tr w:rsidR="00FF00FD" w:rsidRPr="002B5486" w14:paraId="2173ED26" w14:textId="77777777" w:rsidTr="05C53288">
        <w:tc>
          <w:tcPr>
            <w:cnfStyle w:val="001000000000" w:firstRow="0" w:lastRow="0" w:firstColumn="1" w:lastColumn="0" w:oddVBand="0" w:evenVBand="0" w:oddHBand="0" w:evenHBand="0" w:firstRowFirstColumn="0" w:firstRowLastColumn="0" w:lastRowFirstColumn="0" w:lastRowLastColumn="0"/>
            <w:tcW w:w="1696" w:type="dxa"/>
          </w:tcPr>
          <w:p w14:paraId="2112F79C" w14:textId="4F65FCA4" w:rsidR="00FF00FD" w:rsidRPr="002B5486" w:rsidRDefault="00565155" w:rsidP="00D31A4E">
            <w:pPr>
              <w:rPr>
                <w:b w:val="0"/>
                <w:bCs w:val="0"/>
              </w:rPr>
            </w:pPr>
            <w:r>
              <w:rPr>
                <w:b w:val="0"/>
                <w:bCs w:val="0"/>
              </w:rPr>
              <w:t>Explore</w:t>
            </w:r>
          </w:p>
        </w:tc>
        <w:tc>
          <w:tcPr>
            <w:tcW w:w="4253" w:type="dxa"/>
          </w:tcPr>
          <w:p w14:paraId="6FB1D510" w14:textId="609968E5" w:rsidR="00565155" w:rsidRPr="002B5486" w:rsidRDefault="00565155" w:rsidP="00D31A4E">
            <w:pPr>
              <w:cnfStyle w:val="000000000000" w:firstRow="0" w:lastRow="0" w:firstColumn="0" w:lastColumn="0" w:oddVBand="0" w:evenVBand="0" w:oddHBand="0" w:evenHBand="0" w:firstRowFirstColumn="0" w:firstRowLastColumn="0" w:lastRowFirstColumn="0" w:lastRowLastColumn="0"/>
            </w:pPr>
            <w:r>
              <w:t xml:space="preserve">Open RO-Crate in </w:t>
            </w:r>
            <w:proofErr w:type="spellStart"/>
            <w:r>
              <w:t>Describo</w:t>
            </w:r>
            <w:proofErr w:type="spellEnd"/>
            <w:r>
              <w:t xml:space="preserve"> to explore data structures.</w:t>
            </w:r>
          </w:p>
        </w:tc>
        <w:tc>
          <w:tcPr>
            <w:tcW w:w="4252" w:type="dxa"/>
          </w:tcPr>
          <w:p w14:paraId="1447CC43" w14:textId="2E35DF91" w:rsidR="00FF00FD" w:rsidRPr="002B5486" w:rsidRDefault="00FF00FD" w:rsidP="00D31A4E">
            <w:pPr>
              <w:cnfStyle w:val="000000000000" w:firstRow="0" w:lastRow="0" w:firstColumn="0" w:lastColumn="0" w:oddVBand="0" w:evenVBand="0" w:oddHBand="0" w:evenHBand="0" w:firstRowFirstColumn="0" w:firstRowLastColumn="0" w:lastRowFirstColumn="0" w:lastRowLastColumn="0"/>
            </w:pPr>
          </w:p>
        </w:tc>
      </w:tr>
      <w:tr w:rsidR="00565155" w:rsidRPr="002B5486" w14:paraId="44309B6D" w14:textId="77777777" w:rsidTr="05C53288">
        <w:tc>
          <w:tcPr>
            <w:cnfStyle w:val="001000000000" w:firstRow="0" w:lastRow="0" w:firstColumn="1" w:lastColumn="0" w:oddVBand="0" w:evenVBand="0" w:oddHBand="0" w:evenHBand="0" w:firstRowFirstColumn="0" w:firstRowLastColumn="0" w:lastRowFirstColumn="0" w:lastRowLastColumn="0"/>
            <w:tcW w:w="1696" w:type="dxa"/>
          </w:tcPr>
          <w:p w14:paraId="6E3658BD" w14:textId="405BE359" w:rsidR="00565155" w:rsidRDefault="00565155" w:rsidP="00D31A4E">
            <w:pPr>
              <w:rPr>
                <w:b w:val="0"/>
                <w:bCs w:val="0"/>
              </w:rPr>
            </w:pPr>
            <w:r>
              <w:rPr>
                <w:b w:val="0"/>
                <w:bCs w:val="0"/>
              </w:rPr>
              <w:t>Mapping</w:t>
            </w:r>
          </w:p>
        </w:tc>
        <w:tc>
          <w:tcPr>
            <w:tcW w:w="4253" w:type="dxa"/>
          </w:tcPr>
          <w:p w14:paraId="35F73FB3" w14:textId="1B9E6A8A" w:rsidR="00565155" w:rsidRDefault="7DA984C7" w:rsidP="00D31A4E">
            <w:pPr>
              <w:cnfStyle w:val="000000000000" w:firstRow="0" w:lastRow="0" w:firstColumn="0" w:lastColumn="0" w:oddVBand="0" w:evenVBand="0" w:oddHBand="0" w:evenHBand="0" w:firstRowFirstColumn="0" w:firstRowLastColumn="0" w:lastRowFirstColumn="0" w:lastRowLastColumn="0"/>
            </w:pPr>
            <w:r>
              <w:t xml:space="preserve">Map abstracted entities (Heurist record types, </w:t>
            </w:r>
            <w:proofErr w:type="gramStart"/>
            <w:r>
              <w:t>fields</w:t>
            </w:r>
            <w:proofErr w:type="gramEnd"/>
            <w:r>
              <w:t xml:space="preserve"> and vocabularies) to schema.org vocabularies</w:t>
            </w:r>
          </w:p>
        </w:tc>
        <w:tc>
          <w:tcPr>
            <w:tcW w:w="4252" w:type="dxa"/>
          </w:tcPr>
          <w:p w14:paraId="69538560" w14:textId="716809B8" w:rsidR="00565155" w:rsidRPr="002B5486" w:rsidRDefault="7DA984C7" w:rsidP="00D31A4E">
            <w:pPr>
              <w:cnfStyle w:val="000000000000" w:firstRow="0" w:lastRow="0" w:firstColumn="0" w:lastColumn="0" w:oddVBand="0" w:evenVBand="0" w:oddHBand="0" w:evenHBand="0" w:firstRowFirstColumn="0" w:firstRowLastColumn="0" w:lastRowFirstColumn="0" w:lastRowLastColumn="0"/>
            </w:pPr>
            <w:r>
              <w:t>Cross walker configuration</w:t>
            </w:r>
          </w:p>
        </w:tc>
      </w:tr>
      <w:tr w:rsidR="001D1A46" w:rsidRPr="002B5486" w14:paraId="731CF84F" w14:textId="77777777" w:rsidTr="05C53288">
        <w:tc>
          <w:tcPr>
            <w:cnfStyle w:val="001000000000" w:firstRow="0" w:lastRow="0" w:firstColumn="1" w:lastColumn="0" w:oddVBand="0" w:evenVBand="0" w:oddHBand="0" w:evenHBand="0" w:firstRowFirstColumn="0" w:firstRowLastColumn="0" w:lastRowFirstColumn="0" w:lastRowLastColumn="0"/>
            <w:tcW w:w="1696" w:type="dxa"/>
          </w:tcPr>
          <w:p w14:paraId="4FA14AE5" w14:textId="6AC46C5C" w:rsidR="001D1A46" w:rsidRDefault="001D1A46" w:rsidP="00D31A4E">
            <w:pPr>
              <w:rPr>
                <w:b w:val="0"/>
                <w:bCs w:val="0"/>
              </w:rPr>
            </w:pPr>
            <w:r>
              <w:rPr>
                <w:b w:val="0"/>
                <w:bCs w:val="0"/>
              </w:rPr>
              <w:t>Iterate</w:t>
            </w:r>
          </w:p>
        </w:tc>
        <w:tc>
          <w:tcPr>
            <w:tcW w:w="4253" w:type="dxa"/>
          </w:tcPr>
          <w:p w14:paraId="19935F03" w14:textId="77777777" w:rsidR="001D1A46" w:rsidRDefault="001D1A46" w:rsidP="00D31A4E">
            <w:pPr>
              <w:cnfStyle w:val="000000000000" w:firstRow="0" w:lastRow="0" w:firstColumn="0" w:lastColumn="0" w:oddVBand="0" w:evenVBand="0" w:oddHBand="0" w:evenHBand="0" w:firstRowFirstColumn="0" w:firstRowLastColumn="0" w:lastRowFirstColumn="0" w:lastRowLastColumn="0"/>
            </w:pPr>
            <w:r>
              <w:t>Rerun:</w:t>
            </w:r>
          </w:p>
          <w:p w14:paraId="2F26D9EC" w14:textId="77777777" w:rsidR="001D1A46" w:rsidRDefault="001D1A4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Cross walk </w:t>
            </w:r>
          </w:p>
          <w:p w14:paraId="6BAEA918" w14:textId="77777777" w:rsidR="001D1A46" w:rsidRDefault="001D1A4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Explore</w:t>
            </w:r>
          </w:p>
          <w:p w14:paraId="79C30A2E" w14:textId="59C777AE" w:rsidR="001D1A46" w:rsidRDefault="001D1A4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Mapping</w:t>
            </w:r>
          </w:p>
        </w:tc>
        <w:tc>
          <w:tcPr>
            <w:tcW w:w="4252" w:type="dxa"/>
          </w:tcPr>
          <w:p w14:paraId="4A6A827E" w14:textId="4401D20E" w:rsidR="001D1A46" w:rsidRDefault="001D1A46" w:rsidP="00D31A4E">
            <w:pPr>
              <w:cnfStyle w:val="000000000000" w:firstRow="0" w:lastRow="0" w:firstColumn="0" w:lastColumn="0" w:oddVBand="0" w:evenVBand="0" w:oddHBand="0" w:evenHBand="0" w:firstRowFirstColumn="0" w:firstRowLastColumn="0" w:lastRowFirstColumn="0" w:lastRowLastColumn="0"/>
            </w:pPr>
            <w:r>
              <w:t xml:space="preserve">Refine cross walker configuration </w:t>
            </w:r>
          </w:p>
        </w:tc>
      </w:tr>
    </w:tbl>
    <w:p w14:paraId="775D973A" w14:textId="58A4A2D0" w:rsidR="00FF00FD" w:rsidRPr="002B5486" w:rsidRDefault="00FF00FD" w:rsidP="00FF00FD">
      <w:pPr>
        <w:pStyle w:val="Caption"/>
      </w:pPr>
      <w:r w:rsidRPr="002B5486">
        <w:t xml:space="preserve">Table </w:t>
      </w:r>
      <w:r w:rsidRPr="002B5486">
        <w:rPr>
          <w:noProof/>
        </w:rPr>
        <w:fldChar w:fldCharType="begin"/>
      </w:r>
      <w:r w:rsidRPr="002B5486">
        <w:rPr>
          <w:noProof/>
        </w:rPr>
        <w:instrText xml:space="preserve"> SEQ Table \* ARABIC </w:instrText>
      </w:r>
      <w:r w:rsidRPr="002B5486">
        <w:rPr>
          <w:noProof/>
        </w:rPr>
        <w:fldChar w:fldCharType="separate"/>
      </w:r>
      <w:r>
        <w:rPr>
          <w:noProof/>
        </w:rPr>
        <w:t>3</w:t>
      </w:r>
      <w:r w:rsidRPr="002B5486">
        <w:rPr>
          <w:noProof/>
        </w:rPr>
        <w:fldChar w:fldCharType="end"/>
      </w:r>
      <w:r w:rsidRPr="002B5486">
        <w:t xml:space="preserve"> – </w:t>
      </w:r>
      <w:r w:rsidR="00247492">
        <w:t>Work</w:t>
      </w:r>
      <w:r w:rsidR="00565155">
        <w:t>f</w:t>
      </w:r>
      <w:r w:rsidR="00247492">
        <w:t>low</w:t>
      </w:r>
    </w:p>
    <w:p w14:paraId="6249AAFC" w14:textId="77777777" w:rsidR="00B11DD1" w:rsidRDefault="0045132D" w:rsidP="00A9074A">
      <w:pPr>
        <w:pStyle w:val="IndentNormal"/>
      </w:pPr>
      <w:r w:rsidRPr="00FF00FD">
        <w:t xml:space="preserve">As we tackle subsequent Heurist </w:t>
      </w:r>
      <w:proofErr w:type="spellStart"/>
      <w:r w:rsidRPr="00FF00FD">
        <w:t>db's</w:t>
      </w:r>
      <w:proofErr w:type="spellEnd"/>
      <w:r w:rsidRPr="00FF00FD">
        <w:t xml:space="preserve"> we can use the </w:t>
      </w:r>
      <w:r w:rsidR="00064C4C">
        <w:t xml:space="preserve">latest </w:t>
      </w:r>
      <w:r w:rsidRPr="00FF00FD">
        <w:t xml:space="preserve">Heurist cross walker as a departure point.  </w:t>
      </w:r>
      <w:r w:rsidR="00064C4C">
        <w:t xml:space="preserve">As Heurist design generally works from prebuilt record types as a departure point anticipate that as we move through </w:t>
      </w:r>
      <w:r w:rsidR="00B11DD1">
        <w:t xml:space="preserve">Heurist </w:t>
      </w:r>
      <w:proofErr w:type="spellStart"/>
      <w:r w:rsidR="00B11DD1">
        <w:t>db’s</w:t>
      </w:r>
      <w:proofErr w:type="spellEnd"/>
      <w:r w:rsidR="00B11DD1">
        <w:t xml:space="preserve"> </w:t>
      </w:r>
      <w:proofErr w:type="gramStart"/>
      <w:r w:rsidR="00B11DD1">
        <w:t>the majority of</w:t>
      </w:r>
      <w:proofErr w:type="gramEnd"/>
      <w:r w:rsidR="00B11DD1">
        <w:t xml:space="preserve"> records and fields will be able to be pre-mapped.</w:t>
      </w:r>
    </w:p>
    <w:p w14:paraId="1A752CBE" w14:textId="18D388CB" w:rsidR="0045132D" w:rsidRPr="00FF00FD" w:rsidRDefault="7DA984C7" w:rsidP="00A9074A">
      <w:pPr>
        <w:pStyle w:val="IndentNormal"/>
      </w:pPr>
      <w:r>
        <w:t xml:space="preserve">Where that mapping might be </w:t>
      </w:r>
      <w:r w:rsidR="00A91216">
        <w:t>erroneous,</w:t>
      </w:r>
      <w:r>
        <w:t xml:space="preserve"> we would expect this to be picked up by the analyst using </w:t>
      </w:r>
      <w:proofErr w:type="spellStart"/>
      <w:r>
        <w:t>Describo</w:t>
      </w:r>
      <w:proofErr w:type="spellEnd"/>
      <w:r>
        <w:t xml:space="preserve"> in the Explore phase.</w:t>
      </w:r>
    </w:p>
    <w:p w14:paraId="4E0AF01C" w14:textId="1E678D5E" w:rsidR="0045132D" w:rsidRDefault="0045132D" w:rsidP="0045132D">
      <w:pPr>
        <w:pStyle w:val="Heading1"/>
        <w:rPr>
          <w:rStyle w:val="normaltextrun"/>
          <w:rFonts w:ascii="Calibri Light" w:hAnsi="Calibri Light" w:cs="Calibri Light"/>
          <w:color w:val="2F5496"/>
          <w:sz w:val="32"/>
          <w:szCs w:val="32"/>
          <w:lang w:val="en-US"/>
        </w:rPr>
      </w:pPr>
      <w:bookmarkStart w:id="16" w:name="_Toc139870207"/>
      <w:r>
        <w:rPr>
          <w:rStyle w:val="normaltextrun"/>
          <w:rFonts w:ascii="Calibri Light" w:hAnsi="Calibri Light" w:cs="Calibri Light"/>
          <w:color w:val="2F5496"/>
          <w:sz w:val="32"/>
          <w:szCs w:val="32"/>
          <w:lang w:val="en-US"/>
        </w:rPr>
        <w:lastRenderedPageBreak/>
        <w:t>Questions</w:t>
      </w:r>
      <w:bookmarkEnd w:id="16"/>
    </w:p>
    <w:p w14:paraId="082F85B7" w14:textId="77777777" w:rsidR="0045132D" w:rsidRDefault="0045132D" w:rsidP="00A9074A">
      <w:pPr>
        <w:pStyle w:val="IndentNormal"/>
        <w:numPr>
          <w:ilvl w:val="0"/>
          <w:numId w:val="1"/>
        </w:numPr>
      </w:pPr>
      <w:r>
        <w:t>Is it an acceptable RO-Crate if we embed all class/property names as custom vocabularies except a few common terms such as “name”, “identifier”. Is a web presence of the vocabulary descriptions mandatory in this case?</w:t>
      </w:r>
    </w:p>
    <w:p w14:paraId="735BC2F3" w14:textId="478C888A" w:rsidR="0045132D" w:rsidRDefault="0045132D" w:rsidP="00A9074A">
      <w:pPr>
        <w:pStyle w:val="IndentNormal"/>
        <w:numPr>
          <w:ilvl w:val="1"/>
          <w:numId w:val="1"/>
        </w:numPr>
      </w:pPr>
      <w:r>
        <w:t>Answer seems to be that it is acceptable, and a web presence is not mandatory.</w:t>
      </w:r>
    </w:p>
    <w:p w14:paraId="222970A9" w14:textId="469C44BA" w:rsidR="0045132D" w:rsidRDefault="0045132D" w:rsidP="00A9074A">
      <w:pPr>
        <w:pStyle w:val="IndentNormal"/>
        <w:numPr>
          <w:ilvl w:val="0"/>
          <w:numId w:val="1"/>
        </w:numPr>
      </w:pPr>
      <w:r w:rsidRPr="5DA0BADC">
        <w:t>How does the DHRA collection handle those custom vocabularies?</w:t>
      </w:r>
    </w:p>
    <w:p w14:paraId="38A2B8C7" w14:textId="296A7EF1" w:rsidR="0045132D" w:rsidRDefault="0045132D" w:rsidP="00A9074A">
      <w:pPr>
        <w:pStyle w:val="IndentNormal"/>
        <w:numPr>
          <w:ilvl w:val="1"/>
          <w:numId w:val="1"/>
        </w:numPr>
      </w:pPr>
      <w:r>
        <w:t xml:space="preserve">Answer seems to be that they do structural </w:t>
      </w:r>
      <w:proofErr w:type="spellStart"/>
      <w:r>
        <w:t>structural</w:t>
      </w:r>
      <w:proofErr w:type="spellEnd"/>
      <w:r>
        <w:t xml:space="preserve"> mapping from </w:t>
      </w:r>
      <w:proofErr w:type="spellStart"/>
      <w:r>
        <w:t>ohrm</w:t>
      </w:r>
      <w:proofErr w:type="spellEnd"/>
      <w:r>
        <w:t xml:space="preserve"> to an RO-</w:t>
      </w:r>
      <w:proofErr w:type="spellStart"/>
      <w:r>
        <w:t>CRate</w:t>
      </w:r>
      <w:proofErr w:type="spellEnd"/>
      <w:r>
        <w:t xml:space="preserve"> and generate custom vocabularies.</w:t>
      </w:r>
    </w:p>
    <w:p w14:paraId="2AD3B932" w14:textId="77777777" w:rsidR="0045132D" w:rsidRDefault="0045132D" w:rsidP="00A9074A">
      <w:pPr>
        <w:pStyle w:val="IndentNormal"/>
        <w:numPr>
          <w:ilvl w:val="0"/>
          <w:numId w:val="1"/>
        </w:numPr>
      </w:pPr>
      <w:r w:rsidRPr="5DA0BADC">
        <w:t xml:space="preserve">Is there an approach for users to map the custom vocabulary to a standard schema.org vocabulary in a later stage, such as </w:t>
      </w:r>
      <w:proofErr w:type="spellStart"/>
      <w:r w:rsidRPr="5DA0BADC">
        <w:t>Describo</w:t>
      </w:r>
      <w:proofErr w:type="spellEnd"/>
      <w:r w:rsidRPr="5DA0BADC">
        <w:t>?</w:t>
      </w:r>
    </w:p>
    <w:p w14:paraId="30D66B26" w14:textId="3258E1C5" w:rsidR="0045132D" w:rsidRDefault="0045132D" w:rsidP="00A9074A">
      <w:pPr>
        <w:pStyle w:val="IndentNormal"/>
        <w:numPr>
          <w:ilvl w:val="1"/>
          <w:numId w:val="1"/>
        </w:numPr>
      </w:pPr>
      <w:r>
        <w:t xml:space="preserve">Answer seems to be that </w:t>
      </w:r>
      <w:proofErr w:type="spellStart"/>
      <w:r>
        <w:t>Describo</w:t>
      </w:r>
      <w:proofErr w:type="spellEnd"/>
      <w:r>
        <w:t xml:space="preserve"> doesn’t really support this.</w:t>
      </w:r>
    </w:p>
    <w:p w14:paraId="1A5D547B" w14:textId="3A344EF9" w:rsidR="00FF00FD" w:rsidRDefault="00FF00FD" w:rsidP="00A9074A">
      <w:pPr>
        <w:pStyle w:val="IndentNormal"/>
        <w:numPr>
          <w:ilvl w:val="0"/>
          <w:numId w:val="1"/>
        </w:numPr>
      </w:pPr>
      <w:r>
        <w:t>Where do RO-Crate Profiles fit in?</w:t>
      </w:r>
    </w:p>
    <w:p w14:paraId="6FEA2427" w14:textId="46528602" w:rsidR="00FF00FD" w:rsidRDefault="00FF00FD" w:rsidP="00A9074A">
      <w:pPr>
        <w:pStyle w:val="IndentNormal"/>
        <w:numPr>
          <w:ilvl w:val="1"/>
          <w:numId w:val="1"/>
        </w:numPr>
      </w:pPr>
      <w:r w:rsidRPr="00FF00FD">
        <w:t xml:space="preserve">RO-Crate Profile </w:t>
      </w:r>
      <w:r>
        <w:t>spec is in draft format.  L</w:t>
      </w:r>
      <w:r w:rsidRPr="00FF00FD">
        <w:t xml:space="preserve">inguistics profile </w:t>
      </w:r>
      <w:r>
        <w:t>in draft format for LDCA?  Profiles seem to be domain specific whilst Heurist is cross domain.</w:t>
      </w:r>
    </w:p>
    <w:p w14:paraId="44B08487" w14:textId="77777777" w:rsidR="00FF00FD" w:rsidRDefault="00FF00FD" w:rsidP="00A9074A">
      <w:pPr>
        <w:pStyle w:val="IndentNormal"/>
        <w:numPr>
          <w:ilvl w:val="0"/>
          <w:numId w:val="1"/>
        </w:numPr>
      </w:pPr>
      <w:r>
        <w:t>Profile builder</w:t>
      </w:r>
    </w:p>
    <w:p w14:paraId="43B1A224" w14:textId="48796130" w:rsidR="00FF00FD" w:rsidRDefault="00FF00FD" w:rsidP="00A9074A">
      <w:pPr>
        <w:pStyle w:val="IndentNormal"/>
        <w:numPr>
          <w:ilvl w:val="1"/>
          <w:numId w:val="1"/>
        </w:numPr>
      </w:pPr>
      <w:r>
        <w:t>Outside Scope but propose approach of Heurist cross walk configuration map.  Profiling might be domain specific task undertaken on RO-Crates</w:t>
      </w:r>
    </w:p>
    <w:p w14:paraId="50080527" w14:textId="5FA53CDD" w:rsidR="00FF00FD" w:rsidRDefault="00FF00FD" w:rsidP="00A9074A">
      <w:pPr>
        <w:pStyle w:val="IndentNormal"/>
        <w:numPr>
          <w:ilvl w:val="0"/>
          <w:numId w:val="1"/>
        </w:numPr>
      </w:pPr>
      <w:r>
        <w:t>RO-Crate Validator</w:t>
      </w:r>
    </w:p>
    <w:p w14:paraId="40BFD50E" w14:textId="63CEBA35" w:rsidR="00FF00FD" w:rsidRDefault="00FF00FD" w:rsidP="00A9074A">
      <w:pPr>
        <w:pStyle w:val="IndentNormal"/>
        <w:numPr>
          <w:ilvl w:val="1"/>
          <w:numId w:val="1"/>
        </w:numPr>
      </w:pPr>
      <w:r>
        <w:t xml:space="preserve">Outside Scope.  Propose approach is to validate RO-Crates using </w:t>
      </w:r>
      <w:proofErr w:type="spellStart"/>
      <w:r>
        <w:t>Describo</w:t>
      </w:r>
      <w:proofErr w:type="spellEnd"/>
      <w:r>
        <w:t>.</w:t>
      </w:r>
    </w:p>
    <w:p w14:paraId="39AE5A31" w14:textId="77777777" w:rsidR="00A9074A" w:rsidRDefault="00A9074A" w:rsidP="00A9074A">
      <w:pPr>
        <w:pStyle w:val="IndentNormal"/>
      </w:pPr>
    </w:p>
    <w:p w14:paraId="50BB79CB" w14:textId="42DA7CFD" w:rsidR="00A9074A" w:rsidRDefault="00E11516" w:rsidP="00AB621B">
      <w:pPr>
        <w:pStyle w:val="Heading1"/>
      </w:pPr>
      <w:bookmarkStart w:id="17" w:name="_Toc139870208"/>
      <w:r>
        <w:lastRenderedPageBreak/>
        <w:t xml:space="preserve">Heurist to RO-Crate </w:t>
      </w:r>
      <w:r w:rsidR="00C4493B">
        <w:t>Modelling</w:t>
      </w:r>
      <w:r w:rsidR="00C908B9">
        <w:t xml:space="preserve"> (Draft)</w:t>
      </w:r>
      <w:bookmarkEnd w:id="17"/>
    </w:p>
    <w:p w14:paraId="54797C69" w14:textId="198BDE29" w:rsidR="007A25A2" w:rsidRDefault="00CB311B" w:rsidP="00D533EF">
      <w:pPr>
        <w:pStyle w:val="Heading2"/>
      </w:pPr>
      <w:bookmarkStart w:id="18" w:name="_Toc139870209"/>
      <w:r>
        <w:t>Heurist e</w:t>
      </w:r>
      <w:r w:rsidR="007A25A2">
        <w:t xml:space="preserve">ntity </w:t>
      </w:r>
      <w:r>
        <w:t>c</w:t>
      </w:r>
      <w:r w:rsidR="007A25A2">
        <w:t xml:space="preserve">heck </w:t>
      </w:r>
      <w:proofErr w:type="gramStart"/>
      <w:r w:rsidR="007A25A2">
        <w:t>list</w:t>
      </w:r>
      <w:bookmarkEnd w:id="18"/>
      <w:proofErr w:type="gramEnd"/>
    </w:p>
    <w:tbl>
      <w:tblPr>
        <w:tblStyle w:val="TableGrid"/>
        <w:tblW w:w="0" w:type="auto"/>
        <w:tblLook w:val="04A0" w:firstRow="1" w:lastRow="0" w:firstColumn="1" w:lastColumn="0" w:noHBand="0" w:noVBand="1"/>
      </w:tblPr>
      <w:tblGrid>
        <w:gridCol w:w="1980"/>
        <w:gridCol w:w="1134"/>
        <w:gridCol w:w="4728"/>
        <w:gridCol w:w="2614"/>
      </w:tblGrid>
      <w:tr w:rsidR="00CB311B" w:rsidRPr="00D83432" w14:paraId="71D1922C" w14:textId="77777777" w:rsidTr="00D83432">
        <w:tc>
          <w:tcPr>
            <w:tcW w:w="1980" w:type="dxa"/>
          </w:tcPr>
          <w:p w14:paraId="1B89F188" w14:textId="02C44E5F" w:rsidR="00CB311B" w:rsidRPr="00D83432" w:rsidRDefault="00CB311B" w:rsidP="007A25A2">
            <w:pPr>
              <w:rPr>
                <w:b/>
                <w:bCs/>
              </w:rPr>
            </w:pPr>
            <w:r w:rsidRPr="00D83432">
              <w:rPr>
                <w:b/>
                <w:bCs/>
              </w:rPr>
              <w:t>Name</w:t>
            </w:r>
          </w:p>
        </w:tc>
        <w:tc>
          <w:tcPr>
            <w:tcW w:w="1134" w:type="dxa"/>
          </w:tcPr>
          <w:p w14:paraId="1603A0D6" w14:textId="288D5980" w:rsidR="00CB311B" w:rsidRPr="00D83432" w:rsidRDefault="00CB311B" w:rsidP="007A25A2">
            <w:pPr>
              <w:rPr>
                <w:b/>
                <w:bCs/>
              </w:rPr>
            </w:pPr>
            <w:r w:rsidRPr="00D83432">
              <w:rPr>
                <w:b/>
                <w:bCs/>
              </w:rPr>
              <w:t>Tag</w:t>
            </w:r>
          </w:p>
        </w:tc>
        <w:tc>
          <w:tcPr>
            <w:tcW w:w="4728" w:type="dxa"/>
          </w:tcPr>
          <w:p w14:paraId="243DEE96" w14:textId="3DAC7C72" w:rsidR="00CB311B" w:rsidRPr="00D83432" w:rsidRDefault="00423AA5" w:rsidP="007A25A2">
            <w:pPr>
              <w:rPr>
                <w:b/>
                <w:bCs/>
              </w:rPr>
            </w:pPr>
            <w:r w:rsidRPr="00D83432">
              <w:rPr>
                <w:b/>
                <w:bCs/>
              </w:rPr>
              <w:t>Description</w:t>
            </w:r>
          </w:p>
        </w:tc>
        <w:tc>
          <w:tcPr>
            <w:tcW w:w="2614" w:type="dxa"/>
          </w:tcPr>
          <w:p w14:paraId="76F6B6D9" w14:textId="4413F638" w:rsidR="00CB311B" w:rsidRPr="00D83432" w:rsidRDefault="00D83432" w:rsidP="007A25A2">
            <w:pPr>
              <w:rPr>
                <w:b/>
                <w:bCs/>
              </w:rPr>
            </w:pPr>
            <w:r w:rsidRPr="00D83432">
              <w:rPr>
                <w:b/>
                <w:bCs/>
              </w:rPr>
              <w:t>Status</w:t>
            </w:r>
          </w:p>
        </w:tc>
      </w:tr>
      <w:tr w:rsidR="00CB311B" w14:paraId="37F5B154" w14:textId="77777777" w:rsidTr="00D83432">
        <w:tc>
          <w:tcPr>
            <w:tcW w:w="1980" w:type="dxa"/>
          </w:tcPr>
          <w:p w14:paraId="0FE19F31" w14:textId="68E39018" w:rsidR="00CB311B" w:rsidRDefault="00365D9F" w:rsidP="007A25A2">
            <w:r>
              <w:t>Record type group</w:t>
            </w:r>
          </w:p>
        </w:tc>
        <w:tc>
          <w:tcPr>
            <w:tcW w:w="1134" w:type="dxa"/>
          </w:tcPr>
          <w:p w14:paraId="5DA4E25B" w14:textId="459B8AE8" w:rsidR="00CB311B" w:rsidRDefault="00B55C63" w:rsidP="007A25A2">
            <w:proofErr w:type="spellStart"/>
            <w:r>
              <w:t>rtg</w:t>
            </w:r>
            <w:proofErr w:type="spellEnd"/>
          </w:p>
        </w:tc>
        <w:tc>
          <w:tcPr>
            <w:tcW w:w="4728" w:type="dxa"/>
          </w:tcPr>
          <w:p w14:paraId="198CA8CF" w14:textId="069379F0" w:rsidR="00CB311B" w:rsidRDefault="00B55C63" w:rsidP="007A25A2">
            <w:r>
              <w:t>The category group of Heurist record types</w:t>
            </w:r>
            <w:r w:rsidR="009D54E3">
              <w:t>.</w:t>
            </w:r>
          </w:p>
        </w:tc>
        <w:tc>
          <w:tcPr>
            <w:tcW w:w="2614" w:type="dxa"/>
          </w:tcPr>
          <w:p w14:paraId="4434C851" w14:textId="77777777" w:rsidR="00CB311B" w:rsidRDefault="00CB311B" w:rsidP="007A25A2"/>
        </w:tc>
      </w:tr>
      <w:tr w:rsidR="00CB311B" w14:paraId="31ABF8E5" w14:textId="77777777" w:rsidTr="00D83432">
        <w:tc>
          <w:tcPr>
            <w:tcW w:w="1980" w:type="dxa"/>
          </w:tcPr>
          <w:p w14:paraId="67A0BE8D" w14:textId="2A562B7A" w:rsidR="00CB311B" w:rsidRDefault="0059214E" w:rsidP="007A25A2">
            <w:r w:rsidRPr="0059214E">
              <w:t>Detail</w:t>
            </w:r>
            <w:r>
              <w:t xml:space="preserve"> t</w:t>
            </w:r>
            <w:r w:rsidRPr="0059214E">
              <w:t>ype</w:t>
            </w:r>
            <w:r>
              <w:t xml:space="preserve"> g</w:t>
            </w:r>
            <w:r w:rsidRPr="0059214E">
              <w:t>roup</w:t>
            </w:r>
          </w:p>
        </w:tc>
        <w:tc>
          <w:tcPr>
            <w:tcW w:w="1134" w:type="dxa"/>
          </w:tcPr>
          <w:p w14:paraId="1CBB1BAA" w14:textId="41954C3B" w:rsidR="00CB311B" w:rsidRDefault="009D54E3" w:rsidP="007A25A2">
            <w:proofErr w:type="spellStart"/>
            <w:r>
              <w:t>dtg</w:t>
            </w:r>
            <w:proofErr w:type="spellEnd"/>
          </w:p>
        </w:tc>
        <w:tc>
          <w:tcPr>
            <w:tcW w:w="4728" w:type="dxa"/>
          </w:tcPr>
          <w:p w14:paraId="51210693" w14:textId="0546C22A" w:rsidR="00CB311B" w:rsidRDefault="009D54E3" w:rsidP="007A25A2">
            <w:r>
              <w:t>The category group of Heurist base fields.</w:t>
            </w:r>
          </w:p>
        </w:tc>
        <w:tc>
          <w:tcPr>
            <w:tcW w:w="2614" w:type="dxa"/>
          </w:tcPr>
          <w:p w14:paraId="7B06099E" w14:textId="77777777" w:rsidR="00CB311B" w:rsidRDefault="00CB311B" w:rsidP="007A25A2"/>
        </w:tc>
      </w:tr>
      <w:tr w:rsidR="00CB311B" w14:paraId="669250F4" w14:textId="77777777" w:rsidTr="00D83432">
        <w:tc>
          <w:tcPr>
            <w:tcW w:w="1980" w:type="dxa"/>
          </w:tcPr>
          <w:p w14:paraId="2D7844D5" w14:textId="46CEC3C8" w:rsidR="00CB311B" w:rsidRDefault="00F25DFC" w:rsidP="007A25A2">
            <w:r>
              <w:t>Vocabulary group</w:t>
            </w:r>
          </w:p>
        </w:tc>
        <w:tc>
          <w:tcPr>
            <w:tcW w:w="1134" w:type="dxa"/>
          </w:tcPr>
          <w:p w14:paraId="79F55879" w14:textId="5A7220D2" w:rsidR="00CB311B" w:rsidRDefault="003B61C8" w:rsidP="007A25A2">
            <w:proofErr w:type="spellStart"/>
            <w:r>
              <w:t>vcg</w:t>
            </w:r>
            <w:proofErr w:type="spellEnd"/>
          </w:p>
        </w:tc>
        <w:tc>
          <w:tcPr>
            <w:tcW w:w="4728" w:type="dxa"/>
          </w:tcPr>
          <w:p w14:paraId="54500388" w14:textId="6840C139" w:rsidR="00CB311B" w:rsidRDefault="003B61C8" w:rsidP="007A25A2">
            <w:r>
              <w:t>The category group of Heurist vocabularies.</w:t>
            </w:r>
          </w:p>
        </w:tc>
        <w:tc>
          <w:tcPr>
            <w:tcW w:w="2614" w:type="dxa"/>
          </w:tcPr>
          <w:p w14:paraId="1CA44FB3" w14:textId="77777777" w:rsidR="00CB311B" w:rsidRDefault="00CB311B" w:rsidP="007A25A2"/>
        </w:tc>
      </w:tr>
      <w:tr w:rsidR="00CB311B" w14:paraId="10ABBB26" w14:textId="77777777" w:rsidTr="00D83432">
        <w:tc>
          <w:tcPr>
            <w:tcW w:w="1980" w:type="dxa"/>
          </w:tcPr>
          <w:p w14:paraId="1638930F" w14:textId="6B773817" w:rsidR="00CB311B" w:rsidRDefault="005821DD" w:rsidP="007A25A2">
            <w:r w:rsidRPr="005821DD">
              <w:t>Ontolog</w:t>
            </w:r>
            <w:r w:rsidR="005430A8">
              <w:t>y</w:t>
            </w:r>
          </w:p>
        </w:tc>
        <w:tc>
          <w:tcPr>
            <w:tcW w:w="1134" w:type="dxa"/>
          </w:tcPr>
          <w:p w14:paraId="136E67F1" w14:textId="30BA56AF" w:rsidR="00CB311B" w:rsidRDefault="005821DD" w:rsidP="007A25A2">
            <w:proofErr w:type="spellStart"/>
            <w:r>
              <w:t>ont</w:t>
            </w:r>
            <w:proofErr w:type="spellEnd"/>
          </w:p>
        </w:tc>
        <w:tc>
          <w:tcPr>
            <w:tcW w:w="4728" w:type="dxa"/>
          </w:tcPr>
          <w:p w14:paraId="0D963297" w14:textId="3C942D2D" w:rsidR="00CB311B" w:rsidRDefault="005821DD" w:rsidP="007A25A2">
            <w:r>
              <w:t>Not sure how th</w:t>
            </w:r>
            <w:r w:rsidR="005430A8">
              <w:t xml:space="preserve">ese are used in Heurist. Vocabulary terms from Heurist </w:t>
            </w:r>
            <w:r w:rsidR="001664FB">
              <w:t>do have a property</w:t>
            </w:r>
            <w:r w:rsidR="00F0674D">
              <w:t xml:space="preserve"> called</w:t>
            </w:r>
            <w:r w:rsidR="001664FB">
              <w:t xml:space="preserve"> </w:t>
            </w:r>
            <w:proofErr w:type="spellStart"/>
            <w:r w:rsidR="001664FB" w:rsidRPr="001E7150">
              <w:rPr>
                <w:rStyle w:val="Codeinline"/>
              </w:rPr>
              <w:t>trm_OntID</w:t>
            </w:r>
            <w:proofErr w:type="spellEnd"/>
            <w:r w:rsidR="001664FB">
              <w:t xml:space="preserve"> </w:t>
            </w:r>
            <w:r w:rsidR="00F0674D">
              <w:t>which is referencing to an ontology by its ID.</w:t>
            </w:r>
          </w:p>
        </w:tc>
        <w:tc>
          <w:tcPr>
            <w:tcW w:w="2614" w:type="dxa"/>
          </w:tcPr>
          <w:p w14:paraId="561F7A82" w14:textId="77777777" w:rsidR="00CB311B" w:rsidRDefault="00CB311B" w:rsidP="007A25A2"/>
        </w:tc>
      </w:tr>
      <w:tr w:rsidR="00CB311B" w14:paraId="049226AC" w14:textId="77777777" w:rsidTr="00D83432">
        <w:tc>
          <w:tcPr>
            <w:tcW w:w="1980" w:type="dxa"/>
          </w:tcPr>
          <w:p w14:paraId="27376631" w14:textId="5612CAEB" w:rsidR="00CB311B" w:rsidRDefault="00473425" w:rsidP="007A25A2">
            <w:r>
              <w:t>Term</w:t>
            </w:r>
          </w:p>
        </w:tc>
        <w:tc>
          <w:tcPr>
            <w:tcW w:w="1134" w:type="dxa"/>
          </w:tcPr>
          <w:p w14:paraId="135820EC" w14:textId="3F149244" w:rsidR="00CB311B" w:rsidRDefault="00473425" w:rsidP="007A25A2">
            <w:proofErr w:type="spellStart"/>
            <w:r>
              <w:t>trm</w:t>
            </w:r>
            <w:proofErr w:type="spellEnd"/>
          </w:p>
        </w:tc>
        <w:tc>
          <w:tcPr>
            <w:tcW w:w="4728" w:type="dxa"/>
          </w:tcPr>
          <w:p w14:paraId="36F3BD46" w14:textId="6B10D598" w:rsidR="00CB311B" w:rsidRDefault="00A82C1B" w:rsidP="007A25A2">
            <w:r>
              <w:t xml:space="preserve">Heurist terms. Note that the vocabularies defined from the </w:t>
            </w:r>
            <w:proofErr w:type="spellStart"/>
            <w:r>
              <w:t>Heursit</w:t>
            </w:r>
            <w:proofErr w:type="spellEnd"/>
            <w:r>
              <w:t xml:space="preserve"> UI are terms as well. </w:t>
            </w:r>
            <w:r w:rsidR="004027F8">
              <w:t xml:space="preserve">The vocabulary will be the root node of the vocabulary terms </w:t>
            </w:r>
            <w:r w:rsidR="00AF4234">
              <w:t>hierarchy.</w:t>
            </w:r>
          </w:p>
        </w:tc>
        <w:tc>
          <w:tcPr>
            <w:tcW w:w="2614" w:type="dxa"/>
          </w:tcPr>
          <w:p w14:paraId="3FB10178" w14:textId="0935DC60" w:rsidR="00CB311B" w:rsidRDefault="00533269" w:rsidP="007A25A2">
            <w:r>
              <w:t xml:space="preserve">Mapped as </w:t>
            </w:r>
            <w:proofErr w:type="spellStart"/>
            <w:r w:rsidR="00177795" w:rsidRPr="00177795">
              <w:rPr>
                <w:rStyle w:val="Codeinline"/>
              </w:rPr>
              <w:t>DefinedTermSet</w:t>
            </w:r>
            <w:proofErr w:type="spellEnd"/>
            <w:r w:rsidR="00177795">
              <w:t xml:space="preserve"> and </w:t>
            </w:r>
            <w:proofErr w:type="spellStart"/>
            <w:r w:rsidR="00177795" w:rsidRPr="00177795">
              <w:rPr>
                <w:rStyle w:val="Codeinline"/>
              </w:rPr>
              <w:t>DefinedTerm</w:t>
            </w:r>
            <w:proofErr w:type="spellEnd"/>
            <w:r w:rsidR="00177795">
              <w:t>.</w:t>
            </w:r>
          </w:p>
        </w:tc>
      </w:tr>
      <w:tr w:rsidR="00CB311B" w14:paraId="05792176" w14:textId="77777777" w:rsidTr="00D83432">
        <w:tc>
          <w:tcPr>
            <w:tcW w:w="1980" w:type="dxa"/>
          </w:tcPr>
          <w:p w14:paraId="75E2524C" w14:textId="3E690A2E" w:rsidR="00CB311B" w:rsidRDefault="001A3265" w:rsidP="007A25A2">
            <w:r>
              <w:t>Record Type</w:t>
            </w:r>
          </w:p>
        </w:tc>
        <w:tc>
          <w:tcPr>
            <w:tcW w:w="1134" w:type="dxa"/>
          </w:tcPr>
          <w:p w14:paraId="067C2832" w14:textId="26A9AB38" w:rsidR="00CB311B" w:rsidRDefault="008A6011" w:rsidP="007A25A2">
            <w:proofErr w:type="spellStart"/>
            <w:r>
              <w:t>rty</w:t>
            </w:r>
            <w:proofErr w:type="spellEnd"/>
          </w:p>
        </w:tc>
        <w:tc>
          <w:tcPr>
            <w:tcW w:w="4728" w:type="dxa"/>
          </w:tcPr>
          <w:p w14:paraId="641EBFEF" w14:textId="5B5E8FC9" w:rsidR="00CB311B" w:rsidRDefault="008A6011" w:rsidP="007A25A2">
            <w:r>
              <w:t>Heurist record types.</w:t>
            </w:r>
          </w:p>
        </w:tc>
        <w:tc>
          <w:tcPr>
            <w:tcW w:w="2614" w:type="dxa"/>
          </w:tcPr>
          <w:p w14:paraId="0AB60F64" w14:textId="403984C5" w:rsidR="00CB311B" w:rsidRDefault="001D306C" w:rsidP="007A25A2">
            <w:r>
              <w:t>Mapped as custom class type.</w:t>
            </w:r>
          </w:p>
        </w:tc>
      </w:tr>
      <w:tr w:rsidR="00D83432" w14:paraId="649F1C2C" w14:textId="77777777" w:rsidTr="00D83432">
        <w:tc>
          <w:tcPr>
            <w:tcW w:w="1980" w:type="dxa"/>
          </w:tcPr>
          <w:p w14:paraId="5A93A161" w14:textId="7198A81C" w:rsidR="00D83432" w:rsidRDefault="00170DF1" w:rsidP="007A25A2">
            <w:r>
              <w:t>Detail Type</w:t>
            </w:r>
          </w:p>
        </w:tc>
        <w:tc>
          <w:tcPr>
            <w:tcW w:w="1134" w:type="dxa"/>
          </w:tcPr>
          <w:p w14:paraId="6CA2EC10" w14:textId="6287C1FA" w:rsidR="00D83432" w:rsidRDefault="00170DF1" w:rsidP="007A25A2">
            <w:proofErr w:type="spellStart"/>
            <w:r>
              <w:t>dty</w:t>
            </w:r>
            <w:proofErr w:type="spellEnd"/>
          </w:p>
        </w:tc>
        <w:tc>
          <w:tcPr>
            <w:tcW w:w="4728" w:type="dxa"/>
          </w:tcPr>
          <w:p w14:paraId="41471C3F" w14:textId="4E84631E" w:rsidR="00D83432" w:rsidRDefault="00170DF1" w:rsidP="007A25A2">
            <w:r>
              <w:t>Heurist base fields.</w:t>
            </w:r>
          </w:p>
        </w:tc>
        <w:tc>
          <w:tcPr>
            <w:tcW w:w="2614" w:type="dxa"/>
          </w:tcPr>
          <w:p w14:paraId="60136F3B" w14:textId="47FB9063" w:rsidR="00D83432" w:rsidRDefault="001D306C" w:rsidP="007A25A2">
            <w:r>
              <w:t>Mapped as custom property type.</w:t>
            </w:r>
          </w:p>
        </w:tc>
      </w:tr>
      <w:tr w:rsidR="00D83432" w14:paraId="6FF4753F" w14:textId="77777777" w:rsidTr="00D83432">
        <w:tc>
          <w:tcPr>
            <w:tcW w:w="1980" w:type="dxa"/>
          </w:tcPr>
          <w:p w14:paraId="30B7B11D" w14:textId="72F5248D" w:rsidR="00D83432" w:rsidRDefault="004715A3" w:rsidP="007A25A2">
            <w:r>
              <w:t>Record structure</w:t>
            </w:r>
          </w:p>
        </w:tc>
        <w:tc>
          <w:tcPr>
            <w:tcW w:w="1134" w:type="dxa"/>
          </w:tcPr>
          <w:p w14:paraId="12128419" w14:textId="283BEDD9" w:rsidR="00D83432" w:rsidRDefault="003E6DC6" w:rsidP="007A25A2">
            <w:proofErr w:type="spellStart"/>
            <w:r>
              <w:t>rst</w:t>
            </w:r>
            <w:proofErr w:type="spellEnd"/>
          </w:p>
        </w:tc>
        <w:tc>
          <w:tcPr>
            <w:tcW w:w="4728" w:type="dxa"/>
          </w:tcPr>
          <w:p w14:paraId="6B626F66" w14:textId="5457F9EB" w:rsidR="00D83432" w:rsidRDefault="003E6DC6" w:rsidP="007A25A2">
            <w:r>
              <w:t>Heurist fields.</w:t>
            </w:r>
          </w:p>
        </w:tc>
        <w:tc>
          <w:tcPr>
            <w:tcW w:w="2614" w:type="dxa"/>
          </w:tcPr>
          <w:p w14:paraId="3A587E5C" w14:textId="3F0BFD6E" w:rsidR="00D83432" w:rsidRDefault="0016171D" w:rsidP="007A25A2">
            <w:r>
              <w:t>Not mapped since fields are mapped through the base fields.</w:t>
            </w:r>
          </w:p>
        </w:tc>
      </w:tr>
      <w:tr w:rsidR="003B61C8" w14:paraId="2D09E518" w14:textId="77777777" w:rsidTr="00D83432">
        <w:tc>
          <w:tcPr>
            <w:tcW w:w="1980" w:type="dxa"/>
          </w:tcPr>
          <w:p w14:paraId="7E30A45F" w14:textId="3A5EF770" w:rsidR="003B61C8" w:rsidRDefault="006D510C" w:rsidP="007A25A2">
            <w:r>
              <w:t>Relationship constraint</w:t>
            </w:r>
          </w:p>
        </w:tc>
        <w:tc>
          <w:tcPr>
            <w:tcW w:w="1134" w:type="dxa"/>
          </w:tcPr>
          <w:p w14:paraId="2B1EBE35" w14:textId="77777777" w:rsidR="003B61C8" w:rsidRDefault="003B61C8" w:rsidP="007A25A2"/>
        </w:tc>
        <w:tc>
          <w:tcPr>
            <w:tcW w:w="4728" w:type="dxa"/>
          </w:tcPr>
          <w:p w14:paraId="5573CE18" w14:textId="0355BEBD" w:rsidR="003B61C8" w:rsidRDefault="00D810F7" w:rsidP="007A25A2">
            <w:r>
              <w:t>Not used in OMAA.</w:t>
            </w:r>
          </w:p>
        </w:tc>
        <w:tc>
          <w:tcPr>
            <w:tcW w:w="2614" w:type="dxa"/>
          </w:tcPr>
          <w:p w14:paraId="56B65C90" w14:textId="77777777" w:rsidR="003B61C8" w:rsidRDefault="003B61C8" w:rsidP="007A25A2"/>
        </w:tc>
      </w:tr>
      <w:tr w:rsidR="003B61C8" w14:paraId="2D130E06" w14:textId="77777777" w:rsidTr="00D83432">
        <w:tc>
          <w:tcPr>
            <w:tcW w:w="1980" w:type="dxa"/>
          </w:tcPr>
          <w:p w14:paraId="31CA217E" w14:textId="2B65D762" w:rsidR="003B61C8" w:rsidRDefault="00A36A08" w:rsidP="007A25A2">
            <w:r>
              <w:t>File extension to MIME type</w:t>
            </w:r>
          </w:p>
        </w:tc>
        <w:tc>
          <w:tcPr>
            <w:tcW w:w="1134" w:type="dxa"/>
          </w:tcPr>
          <w:p w14:paraId="3273AC8D" w14:textId="54301D93" w:rsidR="003B61C8" w:rsidRDefault="00EC4C1A" w:rsidP="007A25A2">
            <w:proofErr w:type="spellStart"/>
            <w:r>
              <w:t>fxm</w:t>
            </w:r>
            <w:proofErr w:type="spellEnd"/>
          </w:p>
        </w:tc>
        <w:tc>
          <w:tcPr>
            <w:tcW w:w="4728" w:type="dxa"/>
          </w:tcPr>
          <w:p w14:paraId="1AAF6588" w14:textId="7A6096CE" w:rsidR="003B61C8" w:rsidRDefault="00EC4C1A" w:rsidP="007A25A2">
            <w:r>
              <w:t>Associate file extensions to MIME types.</w:t>
            </w:r>
          </w:p>
        </w:tc>
        <w:tc>
          <w:tcPr>
            <w:tcW w:w="2614" w:type="dxa"/>
          </w:tcPr>
          <w:p w14:paraId="55D6D0BF" w14:textId="77777777" w:rsidR="003B61C8" w:rsidRDefault="003B61C8" w:rsidP="007A25A2"/>
        </w:tc>
      </w:tr>
      <w:tr w:rsidR="00D810F7" w14:paraId="2DDCDE32" w14:textId="77777777" w:rsidTr="00D83432">
        <w:tc>
          <w:tcPr>
            <w:tcW w:w="1980" w:type="dxa"/>
          </w:tcPr>
          <w:p w14:paraId="0261819D" w14:textId="563A8482" w:rsidR="00D810F7" w:rsidRDefault="005B4B43" w:rsidP="007A25A2">
            <w:r>
              <w:t>Record</w:t>
            </w:r>
          </w:p>
        </w:tc>
        <w:tc>
          <w:tcPr>
            <w:tcW w:w="1134" w:type="dxa"/>
          </w:tcPr>
          <w:p w14:paraId="71B62226" w14:textId="0D6C6313" w:rsidR="00D810F7" w:rsidRDefault="00EB40F1" w:rsidP="007A25A2">
            <w:r>
              <w:t>record</w:t>
            </w:r>
          </w:p>
        </w:tc>
        <w:tc>
          <w:tcPr>
            <w:tcW w:w="4728" w:type="dxa"/>
          </w:tcPr>
          <w:p w14:paraId="7348FBE6" w14:textId="1EAED735" w:rsidR="00D810F7" w:rsidRDefault="00EB40F1" w:rsidP="007A25A2">
            <w:r>
              <w:t>Heurist records.</w:t>
            </w:r>
          </w:p>
        </w:tc>
        <w:tc>
          <w:tcPr>
            <w:tcW w:w="2614" w:type="dxa"/>
          </w:tcPr>
          <w:p w14:paraId="51F48D48" w14:textId="31D192FF" w:rsidR="00D810F7" w:rsidRDefault="00937914" w:rsidP="007A25A2">
            <w:r>
              <w:t>Mapped as entities with custom types.</w:t>
            </w:r>
          </w:p>
        </w:tc>
      </w:tr>
    </w:tbl>
    <w:p w14:paraId="388C0581" w14:textId="77777777" w:rsidR="007A25A2" w:rsidRPr="007A25A2" w:rsidRDefault="007A25A2" w:rsidP="007A25A2"/>
    <w:p w14:paraId="276AAEB9" w14:textId="77777777" w:rsidR="008C7526" w:rsidRDefault="008C7526">
      <w:pPr>
        <w:spacing w:after="200" w:line="276" w:lineRule="auto"/>
        <w:rPr>
          <w:rFonts w:eastAsiaTheme="majorEastAsia" w:cstheme="majorBidi"/>
          <w:b/>
          <w:bCs/>
          <w:color w:val="4F81BD" w:themeColor="accent1"/>
          <w:sz w:val="36"/>
          <w:szCs w:val="36"/>
        </w:rPr>
      </w:pPr>
      <w:bookmarkStart w:id="19" w:name="_Toc139870210"/>
      <w:r>
        <w:br w:type="page"/>
      </w:r>
    </w:p>
    <w:p w14:paraId="5F33D6EC" w14:textId="04F4338F" w:rsidR="00FD5175" w:rsidRDefault="00D533EF" w:rsidP="00D533EF">
      <w:pPr>
        <w:pStyle w:val="Heading2"/>
      </w:pPr>
      <w:r>
        <w:lastRenderedPageBreak/>
        <w:t>Custom vocabulary terms</w:t>
      </w:r>
      <w:bookmarkEnd w:id="19"/>
    </w:p>
    <w:p w14:paraId="64C9C046" w14:textId="04406315" w:rsidR="00D7450F" w:rsidRDefault="00D7450F" w:rsidP="00B84DA6">
      <w:pPr>
        <w:pStyle w:val="Heading3"/>
      </w:pPr>
      <w:bookmarkStart w:id="20" w:name="_Toc139870211"/>
      <w:r>
        <w:t>Context</w:t>
      </w:r>
      <w:bookmarkEnd w:id="20"/>
    </w:p>
    <w:p w14:paraId="31CAB5AF" w14:textId="703BF712" w:rsidR="004A4944" w:rsidRDefault="003E1EAD" w:rsidP="00FD5175">
      <w:r>
        <w:t xml:space="preserve">Custom terms </w:t>
      </w:r>
      <w:r w:rsidR="00B84DA6">
        <w:t xml:space="preserve">should be declared in the </w:t>
      </w:r>
      <w:r w:rsidR="00173FEA">
        <w:t xml:space="preserve">context. </w:t>
      </w:r>
      <w:r w:rsidR="00BE3340">
        <w:t xml:space="preserve">The URL </w:t>
      </w:r>
      <w:r w:rsidR="003E2E27">
        <w:t xml:space="preserve">of a term declared in the context should be </w:t>
      </w:r>
      <w:r w:rsidR="007D4893">
        <w:t xml:space="preserve">reserved under the </w:t>
      </w:r>
      <w:r w:rsidR="007D4893" w:rsidRPr="007D4893">
        <w:t>RO-Crate public namespace (</w:t>
      </w:r>
      <w:hyperlink r:id="rId19" w:history="1">
        <w:r w:rsidR="007D4893" w:rsidRPr="0066785F">
          <w:rPr>
            <w:rStyle w:val="Hyperlink"/>
          </w:rPr>
          <w:t>https://w3id.org/ro/terms/</w:t>
        </w:r>
      </w:hyperlink>
      <w:r w:rsidR="007D4893" w:rsidRPr="007D4893">
        <w:t>)</w:t>
      </w:r>
      <w:r w:rsidR="007D4893">
        <w:t xml:space="preserve"> with the project namespace </w:t>
      </w:r>
      <w:r w:rsidR="004F4E95">
        <w:t>"</w:t>
      </w:r>
      <w:proofErr w:type="spellStart"/>
      <w:r w:rsidR="004F4E95">
        <w:t>omaa</w:t>
      </w:r>
      <w:proofErr w:type="spellEnd"/>
      <w:r w:rsidR="004F4E95">
        <w:t>".</w:t>
      </w:r>
    </w:p>
    <w:p w14:paraId="6F184208" w14:textId="71B224EF" w:rsidR="004F4E95" w:rsidRDefault="00AD3E8E" w:rsidP="00FD5175">
      <w:r>
        <w:t>For example:</w:t>
      </w:r>
    </w:p>
    <w:p w14:paraId="4D1D0B12" w14:textId="77777777" w:rsidR="009D45AB" w:rsidRPr="009D45AB" w:rsidRDefault="009D45AB" w:rsidP="007F522E">
      <w:pPr>
        <w:pStyle w:val="Code"/>
      </w:pPr>
      <w:r w:rsidRPr="009D45AB">
        <w:t>{</w:t>
      </w:r>
    </w:p>
    <w:p w14:paraId="6E3E8708" w14:textId="77777777" w:rsidR="009D45AB" w:rsidRPr="009D45AB" w:rsidRDefault="009D45AB" w:rsidP="007F522E">
      <w:pPr>
        <w:pStyle w:val="Code"/>
      </w:pPr>
      <w:r w:rsidRPr="009D45AB">
        <w:t xml:space="preserve">    "@context": [ </w:t>
      </w:r>
    </w:p>
    <w:p w14:paraId="6FCF2169" w14:textId="77777777" w:rsidR="009D45AB" w:rsidRPr="009D45AB" w:rsidRDefault="009D45AB" w:rsidP="007F522E">
      <w:pPr>
        <w:pStyle w:val="Code"/>
      </w:pPr>
      <w:r w:rsidRPr="009D45AB">
        <w:t xml:space="preserve">        "https://w3id.org/</w:t>
      </w:r>
      <w:proofErr w:type="spellStart"/>
      <w:r w:rsidRPr="009D45AB">
        <w:t>ro</w:t>
      </w:r>
      <w:proofErr w:type="spellEnd"/>
      <w:r w:rsidRPr="009D45AB">
        <w:t>/crate/1.1/context",</w:t>
      </w:r>
    </w:p>
    <w:p w14:paraId="78419B5F" w14:textId="77777777" w:rsidR="009D45AB" w:rsidRPr="009D45AB" w:rsidRDefault="009D45AB" w:rsidP="007F522E">
      <w:pPr>
        <w:pStyle w:val="Code"/>
      </w:pPr>
      <w:r w:rsidRPr="009D45AB">
        <w:t xml:space="preserve">        {</w:t>
      </w:r>
    </w:p>
    <w:p w14:paraId="07F290D0" w14:textId="77777777" w:rsidR="009D45AB" w:rsidRPr="009D45AB" w:rsidRDefault="009D45AB" w:rsidP="007F522E">
      <w:pPr>
        <w:pStyle w:val="Code"/>
      </w:pPr>
      <w:r w:rsidRPr="009D45AB">
        <w:t xml:space="preserve">            "Text": "https://w3id.org/</w:t>
      </w:r>
      <w:proofErr w:type="spellStart"/>
      <w:r w:rsidRPr="009D45AB">
        <w:t>ro</w:t>
      </w:r>
      <w:proofErr w:type="spellEnd"/>
      <w:r w:rsidRPr="009D45AB">
        <w:t>/terms/</w:t>
      </w:r>
      <w:proofErr w:type="spellStart"/>
      <w:r w:rsidRPr="009D45AB">
        <w:t>omaa#Text</w:t>
      </w:r>
      <w:proofErr w:type="spellEnd"/>
      <w:r w:rsidRPr="009D45AB">
        <w:t>",</w:t>
      </w:r>
    </w:p>
    <w:p w14:paraId="7FAA346E" w14:textId="77777777" w:rsidR="009D45AB" w:rsidRPr="009D45AB" w:rsidRDefault="009D45AB" w:rsidP="007F522E">
      <w:pPr>
        <w:pStyle w:val="Code"/>
      </w:pPr>
      <w:r w:rsidRPr="009D45AB">
        <w:t xml:space="preserve">            "</w:t>
      </w:r>
      <w:proofErr w:type="spellStart"/>
      <w:r w:rsidRPr="009D45AB">
        <w:t>TextCollection</w:t>
      </w:r>
      <w:proofErr w:type="spellEnd"/>
      <w:r w:rsidRPr="009D45AB">
        <w:t>": "https://w3id.org/</w:t>
      </w:r>
      <w:proofErr w:type="spellStart"/>
      <w:r w:rsidRPr="009D45AB">
        <w:t>ro</w:t>
      </w:r>
      <w:proofErr w:type="spellEnd"/>
      <w:r w:rsidRPr="009D45AB">
        <w:t>/terms/</w:t>
      </w:r>
      <w:proofErr w:type="spellStart"/>
      <w:r w:rsidRPr="009D45AB">
        <w:t>omaa#TextCollection</w:t>
      </w:r>
      <w:proofErr w:type="spellEnd"/>
      <w:r w:rsidRPr="009D45AB">
        <w:t>",</w:t>
      </w:r>
    </w:p>
    <w:p w14:paraId="3FAA5AFE" w14:textId="77777777" w:rsidR="009D45AB" w:rsidRPr="009D45AB" w:rsidRDefault="009D45AB" w:rsidP="007F522E">
      <w:pPr>
        <w:pStyle w:val="Code"/>
      </w:pPr>
      <w:r w:rsidRPr="009D45AB">
        <w:t xml:space="preserve">            "subject": "https://w3id.org/</w:t>
      </w:r>
      <w:proofErr w:type="spellStart"/>
      <w:r w:rsidRPr="009D45AB">
        <w:t>ro</w:t>
      </w:r>
      <w:proofErr w:type="spellEnd"/>
      <w:r w:rsidRPr="009D45AB">
        <w:t>/terms/</w:t>
      </w:r>
      <w:proofErr w:type="spellStart"/>
      <w:r w:rsidRPr="009D45AB">
        <w:t>omaa#subject</w:t>
      </w:r>
      <w:proofErr w:type="spellEnd"/>
      <w:r w:rsidRPr="009D45AB">
        <w:t>"</w:t>
      </w:r>
    </w:p>
    <w:p w14:paraId="0571A602" w14:textId="77777777" w:rsidR="009D45AB" w:rsidRPr="009D45AB" w:rsidRDefault="009D45AB" w:rsidP="007F522E">
      <w:pPr>
        <w:pStyle w:val="Code"/>
      </w:pPr>
      <w:r w:rsidRPr="009D45AB">
        <w:t xml:space="preserve">        }</w:t>
      </w:r>
    </w:p>
    <w:p w14:paraId="73FA4522" w14:textId="77777777" w:rsidR="009D45AB" w:rsidRPr="009D45AB" w:rsidRDefault="009D45AB" w:rsidP="007F522E">
      <w:pPr>
        <w:pStyle w:val="Code"/>
      </w:pPr>
      <w:r w:rsidRPr="009D45AB">
        <w:t xml:space="preserve">  ],</w:t>
      </w:r>
    </w:p>
    <w:p w14:paraId="633B2236" w14:textId="77777777" w:rsidR="009D45AB" w:rsidRPr="009D45AB" w:rsidRDefault="009D45AB" w:rsidP="007F522E">
      <w:pPr>
        <w:pStyle w:val="Code"/>
      </w:pPr>
      <w:r w:rsidRPr="009D45AB">
        <w:t xml:space="preserve">  "@graph": []</w:t>
      </w:r>
    </w:p>
    <w:p w14:paraId="6133846D" w14:textId="6E9C4B01" w:rsidR="00AD3E8E" w:rsidRPr="009D45AB" w:rsidRDefault="009D45AB" w:rsidP="007F522E">
      <w:pPr>
        <w:pStyle w:val="Code"/>
      </w:pPr>
      <w:r w:rsidRPr="009D45AB">
        <w:t>}</w:t>
      </w:r>
    </w:p>
    <w:p w14:paraId="252C2E8A" w14:textId="70E3A16A" w:rsidR="009409F5" w:rsidRDefault="00DC3169" w:rsidP="00F77938">
      <w:pPr>
        <w:pStyle w:val="Heading3"/>
      </w:pPr>
      <w:bookmarkStart w:id="21" w:name="_Toc139870212"/>
      <w:r>
        <w:t>Record Type</w:t>
      </w:r>
      <w:bookmarkEnd w:id="21"/>
    </w:p>
    <w:p w14:paraId="0CD47061" w14:textId="1B764874" w:rsidR="009409F5" w:rsidRDefault="00061986" w:rsidP="00FD5175">
      <w:r>
        <w:t xml:space="preserve">Each record type </w:t>
      </w:r>
      <w:r w:rsidR="00CD6E90">
        <w:t>should be defined as a custom term of class in RO-Crate.</w:t>
      </w:r>
    </w:p>
    <w:p w14:paraId="26A59D1A" w14:textId="13F7FB02" w:rsidR="00C908B9" w:rsidRDefault="00542FE6" w:rsidP="0014686C">
      <w:pPr>
        <w:pStyle w:val="Heading4"/>
      </w:pPr>
      <w:r>
        <w:t>Static p</w:t>
      </w:r>
      <w:r w:rsidR="00025CFC">
        <w:t>ropert</w:t>
      </w:r>
      <w:r w:rsidR="0014686C">
        <w:t>ies</w:t>
      </w:r>
    </w:p>
    <w:tbl>
      <w:tblPr>
        <w:tblStyle w:val="TableGrid"/>
        <w:tblW w:w="0" w:type="auto"/>
        <w:tblLook w:val="04A0" w:firstRow="1" w:lastRow="0" w:firstColumn="1" w:lastColumn="0" w:noHBand="0" w:noVBand="1"/>
      </w:tblPr>
      <w:tblGrid>
        <w:gridCol w:w="1696"/>
        <w:gridCol w:w="8760"/>
      </w:tblGrid>
      <w:tr w:rsidR="007211E0" w14:paraId="1FE02B90" w14:textId="77777777" w:rsidTr="00C72FEB">
        <w:tc>
          <w:tcPr>
            <w:tcW w:w="1696" w:type="dxa"/>
          </w:tcPr>
          <w:p w14:paraId="1C452EE8" w14:textId="6903FE48" w:rsidR="007211E0" w:rsidRPr="007211E0" w:rsidRDefault="007211E0" w:rsidP="0014686C">
            <w:pPr>
              <w:rPr>
                <w:b/>
                <w:bCs/>
              </w:rPr>
            </w:pPr>
            <w:r w:rsidRPr="007211E0">
              <w:rPr>
                <w:b/>
                <w:bCs/>
              </w:rPr>
              <w:t>Name</w:t>
            </w:r>
          </w:p>
        </w:tc>
        <w:tc>
          <w:tcPr>
            <w:tcW w:w="8760" w:type="dxa"/>
          </w:tcPr>
          <w:p w14:paraId="252537F3" w14:textId="34A97254" w:rsidR="007211E0" w:rsidRPr="007211E0" w:rsidRDefault="00C72FEB" w:rsidP="0014686C">
            <w:pPr>
              <w:rPr>
                <w:b/>
                <w:bCs/>
              </w:rPr>
            </w:pPr>
            <w:r>
              <w:rPr>
                <w:b/>
                <w:bCs/>
              </w:rPr>
              <w:t>Value</w:t>
            </w:r>
          </w:p>
        </w:tc>
      </w:tr>
      <w:tr w:rsidR="007211E0" w14:paraId="37CA2244" w14:textId="77777777" w:rsidTr="00C72FEB">
        <w:tc>
          <w:tcPr>
            <w:tcW w:w="1696" w:type="dxa"/>
          </w:tcPr>
          <w:p w14:paraId="75F3F552" w14:textId="18012D40" w:rsidR="007211E0" w:rsidRPr="00995C94" w:rsidRDefault="00C72FEB" w:rsidP="0014686C">
            <w:pPr>
              <w:rPr>
                <w:rStyle w:val="Codeinline"/>
              </w:rPr>
            </w:pPr>
            <w:r w:rsidRPr="00995C94">
              <w:rPr>
                <w:rStyle w:val="Codeinline"/>
              </w:rPr>
              <w:t>@id</w:t>
            </w:r>
          </w:p>
        </w:tc>
        <w:tc>
          <w:tcPr>
            <w:tcW w:w="8760" w:type="dxa"/>
          </w:tcPr>
          <w:p w14:paraId="2B174BF8" w14:textId="178E0100" w:rsidR="007211E0" w:rsidRDefault="00E67A39" w:rsidP="0014686C">
            <w:r>
              <w:t xml:space="preserve">The URL specified for the term in the context. E.g. </w:t>
            </w:r>
            <w:r w:rsidR="000B0D24" w:rsidRPr="000B0D24">
              <w:rPr>
                <w:rStyle w:val="Codeinline"/>
              </w:rPr>
              <w:t>https://w</w:t>
            </w:r>
            <w:r w:rsidRPr="00E67A39">
              <w:rPr>
                <w:rStyle w:val="Codeinline"/>
              </w:rPr>
              <w:t>3id.org/ro/terms/omaa#Text</w:t>
            </w:r>
          </w:p>
        </w:tc>
      </w:tr>
      <w:tr w:rsidR="007211E0" w14:paraId="326FA9DD" w14:textId="77777777" w:rsidTr="00C72FEB">
        <w:tc>
          <w:tcPr>
            <w:tcW w:w="1696" w:type="dxa"/>
          </w:tcPr>
          <w:p w14:paraId="609154E1" w14:textId="34E313B9" w:rsidR="007211E0" w:rsidRPr="00995C94" w:rsidRDefault="00E67A39" w:rsidP="0014686C">
            <w:pPr>
              <w:rPr>
                <w:rStyle w:val="Codeinline"/>
              </w:rPr>
            </w:pPr>
            <w:r w:rsidRPr="00995C94">
              <w:rPr>
                <w:rStyle w:val="Codeinline"/>
              </w:rPr>
              <w:t>@type</w:t>
            </w:r>
          </w:p>
        </w:tc>
        <w:tc>
          <w:tcPr>
            <w:tcW w:w="8760" w:type="dxa"/>
          </w:tcPr>
          <w:p w14:paraId="42723532" w14:textId="799F430C" w:rsidR="007211E0" w:rsidRPr="00153A00" w:rsidRDefault="007F7A2C" w:rsidP="0014686C">
            <w:pPr>
              <w:rPr>
                <w:rStyle w:val="Codeinline"/>
              </w:rPr>
            </w:pPr>
            <w:proofErr w:type="spellStart"/>
            <w:proofErr w:type="gramStart"/>
            <w:r w:rsidRPr="00153A00">
              <w:rPr>
                <w:rStyle w:val="Codeinline"/>
              </w:rPr>
              <w:t>rdfs:Class</w:t>
            </w:r>
            <w:proofErr w:type="spellEnd"/>
            <w:proofErr w:type="gramEnd"/>
          </w:p>
        </w:tc>
      </w:tr>
    </w:tbl>
    <w:p w14:paraId="2DA7B946" w14:textId="5C76C602" w:rsidR="0014686C" w:rsidRDefault="0014686C" w:rsidP="0014686C"/>
    <w:p w14:paraId="681EF7C6" w14:textId="55908665" w:rsidR="000B0D24" w:rsidRDefault="000B0D24" w:rsidP="00B5473C">
      <w:pPr>
        <w:pStyle w:val="Heading4"/>
      </w:pPr>
      <w:r>
        <w:t>Property Mapping</w:t>
      </w:r>
    </w:p>
    <w:tbl>
      <w:tblPr>
        <w:tblStyle w:val="TableGrid"/>
        <w:tblW w:w="0" w:type="auto"/>
        <w:tblLook w:val="04A0" w:firstRow="1" w:lastRow="0" w:firstColumn="1" w:lastColumn="0" w:noHBand="0" w:noVBand="1"/>
      </w:tblPr>
      <w:tblGrid>
        <w:gridCol w:w="3086"/>
        <w:gridCol w:w="7370"/>
      </w:tblGrid>
      <w:tr w:rsidR="00B5473C" w:rsidRPr="00B5473C" w14:paraId="0A960C0E" w14:textId="68DEB7AC" w:rsidTr="00B5473C">
        <w:tc>
          <w:tcPr>
            <w:tcW w:w="2263" w:type="dxa"/>
          </w:tcPr>
          <w:p w14:paraId="3E096C8C" w14:textId="0EAF9823" w:rsidR="00B5473C" w:rsidRPr="00B5473C" w:rsidRDefault="00B5473C" w:rsidP="00D31A4E">
            <w:pPr>
              <w:rPr>
                <w:b/>
                <w:bCs/>
              </w:rPr>
            </w:pPr>
            <w:r w:rsidRPr="00B5473C">
              <w:rPr>
                <w:b/>
                <w:bCs/>
              </w:rPr>
              <w:t>Name</w:t>
            </w:r>
          </w:p>
        </w:tc>
        <w:tc>
          <w:tcPr>
            <w:tcW w:w="8193" w:type="dxa"/>
          </w:tcPr>
          <w:p w14:paraId="43392B35" w14:textId="2FCDB3CD" w:rsidR="00B5473C" w:rsidRPr="00B5473C" w:rsidRDefault="00B5473C" w:rsidP="00D31A4E">
            <w:pPr>
              <w:rPr>
                <w:b/>
                <w:bCs/>
              </w:rPr>
            </w:pPr>
            <w:r w:rsidRPr="00B5473C">
              <w:rPr>
                <w:b/>
                <w:bCs/>
              </w:rPr>
              <w:t>Map to</w:t>
            </w:r>
          </w:p>
        </w:tc>
      </w:tr>
      <w:tr w:rsidR="00B5473C" w:rsidRPr="00B5473C" w14:paraId="4ED4A436" w14:textId="77777777" w:rsidTr="00B5473C">
        <w:tc>
          <w:tcPr>
            <w:tcW w:w="2263" w:type="dxa"/>
          </w:tcPr>
          <w:p w14:paraId="389EB7C0" w14:textId="290B6EB9" w:rsidR="00B5473C" w:rsidRPr="00995C94" w:rsidRDefault="00B5473C" w:rsidP="00D31A4E">
            <w:pPr>
              <w:rPr>
                <w:rStyle w:val="Codeinline"/>
              </w:rPr>
            </w:pPr>
            <w:proofErr w:type="spellStart"/>
            <w:r w:rsidRPr="00995C94">
              <w:rPr>
                <w:rStyle w:val="Codeinline"/>
              </w:rPr>
              <w:t>rty_ID</w:t>
            </w:r>
            <w:proofErr w:type="spellEnd"/>
          </w:p>
        </w:tc>
        <w:tc>
          <w:tcPr>
            <w:tcW w:w="8193" w:type="dxa"/>
          </w:tcPr>
          <w:p w14:paraId="3BFC083B" w14:textId="77777777" w:rsidR="00B5473C" w:rsidRPr="00B5473C" w:rsidRDefault="00B5473C" w:rsidP="00D31A4E"/>
        </w:tc>
      </w:tr>
      <w:tr w:rsidR="00B5473C" w:rsidRPr="00B5473C" w14:paraId="2F7B2B32" w14:textId="683F0735" w:rsidTr="00B5473C">
        <w:tc>
          <w:tcPr>
            <w:tcW w:w="2263" w:type="dxa"/>
          </w:tcPr>
          <w:p w14:paraId="39593CB8" w14:textId="77777777" w:rsidR="00B5473C" w:rsidRPr="00995C94" w:rsidRDefault="00B5473C" w:rsidP="00D31A4E">
            <w:pPr>
              <w:rPr>
                <w:rStyle w:val="Codeinline"/>
              </w:rPr>
            </w:pPr>
            <w:proofErr w:type="spellStart"/>
            <w:r w:rsidRPr="00995C94">
              <w:rPr>
                <w:rStyle w:val="Codeinline"/>
              </w:rPr>
              <w:t>rty_Name</w:t>
            </w:r>
            <w:proofErr w:type="spellEnd"/>
          </w:p>
        </w:tc>
        <w:tc>
          <w:tcPr>
            <w:tcW w:w="8193" w:type="dxa"/>
          </w:tcPr>
          <w:p w14:paraId="550473B0" w14:textId="13F60E6B" w:rsidR="00B5473C" w:rsidRPr="00B5473C" w:rsidRDefault="00B0251E" w:rsidP="00D31A4E">
            <w:proofErr w:type="spellStart"/>
            <w:proofErr w:type="gramStart"/>
            <w:r w:rsidRPr="00C0525F">
              <w:rPr>
                <w:rStyle w:val="Codeinline"/>
              </w:rPr>
              <w:t>rdfs:label</w:t>
            </w:r>
            <w:proofErr w:type="spellEnd"/>
            <w:proofErr w:type="gramEnd"/>
            <w:r w:rsidR="00953D99">
              <w:t xml:space="preserve">: </w:t>
            </w:r>
            <w:r w:rsidR="00B07C89">
              <w:t xml:space="preserve">The name of the record type needs some transformation </w:t>
            </w:r>
            <w:r w:rsidR="00883EDA">
              <w:t xml:space="preserve">to </w:t>
            </w:r>
            <w:proofErr w:type="spellStart"/>
            <w:r w:rsidR="00BC47AC">
              <w:t>Pascal</w:t>
            </w:r>
            <w:r w:rsidR="00883EDA">
              <w:t>Case</w:t>
            </w:r>
            <w:proofErr w:type="spellEnd"/>
            <w:r w:rsidR="00883EDA">
              <w:t xml:space="preserve">. e.g. </w:t>
            </w:r>
            <w:r w:rsidR="00E40F16">
              <w:t xml:space="preserve">"OMAA </w:t>
            </w:r>
            <w:r w:rsidR="00D2771C">
              <w:t>n</w:t>
            </w:r>
            <w:r w:rsidR="00E40F16">
              <w:t>ewspaper" to "</w:t>
            </w:r>
            <w:proofErr w:type="spellStart"/>
            <w:r w:rsidR="00E40F16">
              <w:t>OMAANewspaper</w:t>
            </w:r>
            <w:proofErr w:type="spellEnd"/>
            <w:r w:rsidR="00E40F16">
              <w:t>".</w:t>
            </w:r>
          </w:p>
        </w:tc>
      </w:tr>
      <w:tr w:rsidR="00B5473C" w:rsidRPr="00B5473C" w14:paraId="427BCCF5" w14:textId="0F0D6A2A" w:rsidTr="00B5473C">
        <w:tc>
          <w:tcPr>
            <w:tcW w:w="2263" w:type="dxa"/>
          </w:tcPr>
          <w:p w14:paraId="2334FA87" w14:textId="77777777" w:rsidR="00B5473C" w:rsidRPr="00995C94" w:rsidRDefault="00B5473C" w:rsidP="00D31A4E">
            <w:pPr>
              <w:rPr>
                <w:rStyle w:val="Codeinline"/>
              </w:rPr>
            </w:pPr>
            <w:proofErr w:type="spellStart"/>
            <w:r w:rsidRPr="00995C94">
              <w:rPr>
                <w:rStyle w:val="Codeinline"/>
              </w:rPr>
              <w:t>rty_OrderInGroup</w:t>
            </w:r>
            <w:proofErr w:type="spellEnd"/>
          </w:p>
        </w:tc>
        <w:tc>
          <w:tcPr>
            <w:tcW w:w="8193" w:type="dxa"/>
          </w:tcPr>
          <w:p w14:paraId="10AE8F0C" w14:textId="77777777" w:rsidR="00B5473C" w:rsidRPr="00B5473C" w:rsidRDefault="00B5473C" w:rsidP="00D31A4E"/>
        </w:tc>
      </w:tr>
      <w:tr w:rsidR="00B5473C" w:rsidRPr="00B5473C" w14:paraId="24049027" w14:textId="5F0C7600" w:rsidTr="00B5473C">
        <w:tc>
          <w:tcPr>
            <w:tcW w:w="2263" w:type="dxa"/>
          </w:tcPr>
          <w:p w14:paraId="2272AA86" w14:textId="77777777" w:rsidR="00B5473C" w:rsidRPr="00995C94" w:rsidRDefault="00B5473C" w:rsidP="00D31A4E">
            <w:pPr>
              <w:rPr>
                <w:rStyle w:val="Codeinline"/>
              </w:rPr>
            </w:pPr>
            <w:proofErr w:type="spellStart"/>
            <w:r w:rsidRPr="00995C94">
              <w:rPr>
                <w:rStyle w:val="Codeinline"/>
              </w:rPr>
              <w:t>rty_Description</w:t>
            </w:r>
            <w:proofErr w:type="spellEnd"/>
          </w:p>
        </w:tc>
        <w:tc>
          <w:tcPr>
            <w:tcW w:w="8193" w:type="dxa"/>
          </w:tcPr>
          <w:p w14:paraId="7C17BBA8" w14:textId="7BAA1A2C" w:rsidR="00B5473C" w:rsidRPr="00C779B5" w:rsidRDefault="00C779B5" w:rsidP="00D31A4E">
            <w:pPr>
              <w:rPr>
                <w:rStyle w:val="Codeinline"/>
              </w:rPr>
            </w:pPr>
            <w:proofErr w:type="spellStart"/>
            <w:proofErr w:type="gramStart"/>
            <w:r w:rsidRPr="00C779B5">
              <w:rPr>
                <w:rStyle w:val="Codeinline"/>
              </w:rPr>
              <w:t>rdfs:comment</w:t>
            </w:r>
            <w:proofErr w:type="spellEnd"/>
            <w:proofErr w:type="gramEnd"/>
          </w:p>
        </w:tc>
      </w:tr>
      <w:tr w:rsidR="00B5473C" w:rsidRPr="00B5473C" w14:paraId="493DA588" w14:textId="0CAFA504" w:rsidTr="00B5473C">
        <w:tc>
          <w:tcPr>
            <w:tcW w:w="2263" w:type="dxa"/>
          </w:tcPr>
          <w:p w14:paraId="5E1AE7DB" w14:textId="77777777" w:rsidR="00B5473C" w:rsidRPr="00995C94" w:rsidRDefault="00B5473C" w:rsidP="00D31A4E">
            <w:pPr>
              <w:rPr>
                <w:rStyle w:val="Codeinline"/>
              </w:rPr>
            </w:pPr>
            <w:proofErr w:type="spellStart"/>
            <w:r w:rsidRPr="00995C94">
              <w:rPr>
                <w:rStyle w:val="Codeinline"/>
              </w:rPr>
              <w:t>rty_TitleMask</w:t>
            </w:r>
            <w:proofErr w:type="spellEnd"/>
          </w:p>
        </w:tc>
        <w:tc>
          <w:tcPr>
            <w:tcW w:w="8193" w:type="dxa"/>
          </w:tcPr>
          <w:p w14:paraId="495A37EF" w14:textId="77777777" w:rsidR="00B5473C" w:rsidRPr="00B5473C" w:rsidRDefault="00B5473C" w:rsidP="00D31A4E"/>
        </w:tc>
      </w:tr>
      <w:tr w:rsidR="00B5473C" w:rsidRPr="00B5473C" w14:paraId="06E27EE1" w14:textId="70A35106" w:rsidTr="00B5473C">
        <w:tc>
          <w:tcPr>
            <w:tcW w:w="2263" w:type="dxa"/>
          </w:tcPr>
          <w:p w14:paraId="5D043E9A" w14:textId="77777777" w:rsidR="00B5473C" w:rsidRPr="00995C94" w:rsidRDefault="00B5473C" w:rsidP="00D31A4E">
            <w:pPr>
              <w:rPr>
                <w:rStyle w:val="Codeinline"/>
              </w:rPr>
            </w:pPr>
            <w:proofErr w:type="spellStart"/>
            <w:r w:rsidRPr="00995C94">
              <w:rPr>
                <w:rStyle w:val="Codeinline"/>
              </w:rPr>
              <w:t>rty_CanonicalTitleMask</w:t>
            </w:r>
            <w:proofErr w:type="spellEnd"/>
          </w:p>
        </w:tc>
        <w:tc>
          <w:tcPr>
            <w:tcW w:w="8193" w:type="dxa"/>
          </w:tcPr>
          <w:p w14:paraId="4468527C" w14:textId="77777777" w:rsidR="00B5473C" w:rsidRPr="00B5473C" w:rsidRDefault="00B5473C" w:rsidP="00D31A4E"/>
        </w:tc>
      </w:tr>
      <w:tr w:rsidR="00B5473C" w:rsidRPr="00B5473C" w14:paraId="7DC91281" w14:textId="45D4141F" w:rsidTr="00B5473C">
        <w:tc>
          <w:tcPr>
            <w:tcW w:w="2263" w:type="dxa"/>
          </w:tcPr>
          <w:p w14:paraId="3A2A248D" w14:textId="77777777" w:rsidR="00B5473C" w:rsidRPr="00995C94" w:rsidRDefault="00B5473C" w:rsidP="00D31A4E">
            <w:pPr>
              <w:rPr>
                <w:rStyle w:val="Codeinline"/>
              </w:rPr>
            </w:pPr>
            <w:proofErr w:type="spellStart"/>
            <w:r w:rsidRPr="00995C94">
              <w:rPr>
                <w:rStyle w:val="Codeinline"/>
              </w:rPr>
              <w:t>rty_Plural</w:t>
            </w:r>
            <w:proofErr w:type="spellEnd"/>
          </w:p>
        </w:tc>
        <w:tc>
          <w:tcPr>
            <w:tcW w:w="8193" w:type="dxa"/>
          </w:tcPr>
          <w:p w14:paraId="7414C738" w14:textId="77777777" w:rsidR="00B5473C" w:rsidRPr="00B5473C" w:rsidRDefault="00B5473C" w:rsidP="00D31A4E"/>
        </w:tc>
      </w:tr>
      <w:tr w:rsidR="00B5473C" w:rsidRPr="00B5473C" w14:paraId="66673768" w14:textId="0ED77622" w:rsidTr="00B5473C">
        <w:tc>
          <w:tcPr>
            <w:tcW w:w="2263" w:type="dxa"/>
          </w:tcPr>
          <w:p w14:paraId="25D7E48A" w14:textId="77777777" w:rsidR="00B5473C" w:rsidRPr="00995C94" w:rsidRDefault="00B5473C" w:rsidP="00D31A4E">
            <w:pPr>
              <w:rPr>
                <w:rStyle w:val="Codeinline"/>
              </w:rPr>
            </w:pPr>
            <w:proofErr w:type="spellStart"/>
            <w:r w:rsidRPr="00995C94">
              <w:rPr>
                <w:rStyle w:val="Codeinline"/>
              </w:rPr>
              <w:t>rty_Status</w:t>
            </w:r>
            <w:proofErr w:type="spellEnd"/>
          </w:p>
        </w:tc>
        <w:tc>
          <w:tcPr>
            <w:tcW w:w="8193" w:type="dxa"/>
          </w:tcPr>
          <w:p w14:paraId="7ADBBC1B" w14:textId="77777777" w:rsidR="00B5473C" w:rsidRPr="00B5473C" w:rsidRDefault="00B5473C" w:rsidP="00D31A4E"/>
        </w:tc>
      </w:tr>
      <w:tr w:rsidR="00B5473C" w:rsidRPr="00B5473C" w14:paraId="516FBDBC" w14:textId="67A35DF4" w:rsidTr="00B5473C">
        <w:tc>
          <w:tcPr>
            <w:tcW w:w="2263" w:type="dxa"/>
          </w:tcPr>
          <w:p w14:paraId="20C5703E" w14:textId="77777777" w:rsidR="00B5473C" w:rsidRPr="00995C94" w:rsidRDefault="00B5473C" w:rsidP="00D31A4E">
            <w:pPr>
              <w:rPr>
                <w:rStyle w:val="Codeinline"/>
              </w:rPr>
            </w:pPr>
            <w:proofErr w:type="spellStart"/>
            <w:r w:rsidRPr="00995C94">
              <w:rPr>
                <w:rStyle w:val="Codeinline"/>
              </w:rPr>
              <w:t>rty_OriginatingDBID</w:t>
            </w:r>
            <w:proofErr w:type="spellEnd"/>
          </w:p>
        </w:tc>
        <w:tc>
          <w:tcPr>
            <w:tcW w:w="8193" w:type="dxa"/>
          </w:tcPr>
          <w:p w14:paraId="01585ABF" w14:textId="77777777" w:rsidR="00B5473C" w:rsidRPr="00B5473C" w:rsidRDefault="00B5473C" w:rsidP="00D31A4E"/>
        </w:tc>
      </w:tr>
      <w:tr w:rsidR="00B5473C" w:rsidRPr="00B5473C" w14:paraId="01BD07EB" w14:textId="37B38AB8" w:rsidTr="00B5473C">
        <w:tc>
          <w:tcPr>
            <w:tcW w:w="2263" w:type="dxa"/>
          </w:tcPr>
          <w:p w14:paraId="46CEAC83" w14:textId="77777777" w:rsidR="00B5473C" w:rsidRPr="00995C94" w:rsidRDefault="00B5473C" w:rsidP="00D31A4E">
            <w:pPr>
              <w:rPr>
                <w:rStyle w:val="Codeinline"/>
              </w:rPr>
            </w:pPr>
            <w:proofErr w:type="spellStart"/>
            <w:r w:rsidRPr="00995C94">
              <w:rPr>
                <w:rStyle w:val="Codeinline"/>
              </w:rPr>
              <w:t>rty_NameInOriginatingDB</w:t>
            </w:r>
            <w:proofErr w:type="spellEnd"/>
          </w:p>
        </w:tc>
        <w:tc>
          <w:tcPr>
            <w:tcW w:w="8193" w:type="dxa"/>
          </w:tcPr>
          <w:p w14:paraId="7DDD74AE" w14:textId="77777777" w:rsidR="00B5473C" w:rsidRPr="00B5473C" w:rsidRDefault="00B5473C" w:rsidP="00D31A4E"/>
        </w:tc>
      </w:tr>
      <w:tr w:rsidR="00B5473C" w:rsidRPr="00B5473C" w14:paraId="3B740831" w14:textId="38C8E688" w:rsidTr="00B5473C">
        <w:tc>
          <w:tcPr>
            <w:tcW w:w="2263" w:type="dxa"/>
          </w:tcPr>
          <w:p w14:paraId="4BE56C2E" w14:textId="77777777" w:rsidR="00B5473C" w:rsidRPr="00995C94" w:rsidRDefault="00B5473C" w:rsidP="00D31A4E">
            <w:pPr>
              <w:rPr>
                <w:rStyle w:val="Codeinline"/>
              </w:rPr>
            </w:pPr>
            <w:proofErr w:type="spellStart"/>
            <w:r w:rsidRPr="00995C94">
              <w:rPr>
                <w:rStyle w:val="Codeinline"/>
              </w:rPr>
              <w:t>rty_IDInOriginatingDB</w:t>
            </w:r>
            <w:proofErr w:type="spellEnd"/>
          </w:p>
        </w:tc>
        <w:tc>
          <w:tcPr>
            <w:tcW w:w="8193" w:type="dxa"/>
          </w:tcPr>
          <w:p w14:paraId="0E40B16C" w14:textId="77777777" w:rsidR="00B5473C" w:rsidRPr="00B5473C" w:rsidRDefault="00B5473C" w:rsidP="00D31A4E"/>
        </w:tc>
      </w:tr>
      <w:tr w:rsidR="00B5473C" w:rsidRPr="00B5473C" w14:paraId="3D931EFB" w14:textId="74CBC159" w:rsidTr="00B5473C">
        <w:tc>
          <w:tcPr>
            <w:tcW w:w="2263" w:type="dxa"/>
          </w:tcPr>
          <w:p w14:paraId="6D6B045C" w14:textId="77777777" w:rsidR="00B5473C" w:rsidRPr="00995C94" w:rsidRDefault="00B5473C" w:rsidP="00D31A4E">
            <w:pPr>
              <w:rPr>
                <w:rStyle w:val="Codeinline"/>
              </w:rPr>
            </w:pPr>
            <w:proofErr w:type="spellStart"/>
            <w:r w:rsidRPr="00995C94">
              <w:rPr>
                <w:rStyle w:val="Codeinline"/>
              </w:rPr>
              <w:t>rty_NonOwnerVisibility</w:t>
            </w:r>
            <w:proofErr w:type="spellEnd"/>
          </w:p>
        </w:tc>
        <w:tc>
          <w:tcPr>
            <w:tcW w:w="8193" w:type="dxa"/>
          </w:tcPr>
          <w:p w14:paraId="47C56CCA" w14:textId="77777777" w:rsidR="00B5473C" w:rsidRPr="00B5473C" w:rsidRDefault="00B5473C" w:rsidP="00D31A4E"/>
        </w:tc>
      </w:tr>
      <w:tr w:rsidR="00B5473C" w:rsidRPr="00B5473C" w14:paraId="4ED5A1F5" w14:textId="6AA8BCEA" w:rsidTr="00B5473C">
        <w:tc>
          <w:tcPr>
            <w:tcW w:w="2263" w:type="dxa"/>
          </w:tcPr>
          <w:p w14:paraId="501849D7" w14:textId="77777777" w:rsidR="00B5473C" w:rsidRPr="00A62D8B" w:rsidRDefault="00B5473C" w:rsidP="00D31A4E">
            <w:pPr>
              <w:rPr>
                <w:rStyle w:val="Codeinline"/>
              </w:rPr>
            </w:pPr>
            <w:proofErr w:type="spellStart"/>
            <w:r w:rsidRPr="00A62D8B">
              <w:rPr>
                <w:rStyle w:val="Codeinline"/>
              </w:rPr>
              <w:t>rty_ShowInLists</w:t>
            </w:r>
            <w:proofErr w:type="spellEnd"/>
          </w:p>
        </w:tc>
        <w:tc>
          <w:tcPr>
            <w:tcW w:w="8193" w:type="dxa"/>
          </w:tcPr>
          <w:p w14:paraId="66645989" w14:textId="77777777" w:rsidR="00B5473C" w:rsidRPr="00B5473C" w:rsidRDefault="00B5473C" w:rsidP="00D31A4E"/>
        </w:tc>
      </w:tr>
      <w:tr w:rsidR="00B5473C" w:rsidRPr="00B5473C" w14:paraId="16F588D0" w14:textId="78DBE3B7" w:rsidTr="00B5473C">
        <w:tc>
          <w:tcPr>
            <w:tcW w:w="2263" w:type="dxa"/>
          </w:tcPr>
          <w:p w14:paraId="74B32092" w14:textId="77777777" w:rsidR="00B5473C" w:rsidRPr="00A62D8B" w:rsidRDefault="00B5473C" w:rsidP="00D31A4E">
            <w:pPr>
              <w:rPr>
                <w:rStyle w:val="Codeinline"/>
              </w:rPr>
            </w:pPr>
            <w:proofErr w:type="spellStart"/>
            <w:r w:rsidRPr="00A62D8B">
              <w:rPr>
                <w:rStyle w:val="Codeinline"/>
              </w:rPr>
              <w:t>rty_RecTypeGroupID</w:t>
            </w:r>
            <w:proofErr w:type="spellEnd"/>
          </w:p>
        </w:tc>
        <w:tc>
          <w:tcPr>
            <w:tcW w:w="8193" w:type="dxa"/>
          </w:tcPr>
          <w:p w14:paraId="26BBE8B4" w14:textId="77777777" w:rsidR="00B5473C" w:rsidRPr="00B5473C" w:rsidRDefault="00B5473C" w:rsidP="00D31A4E"/>
        </w:tc>
      </w:tr>
      <w:tr w:rsidR="00B5473C" w:rsidRPr="00B5473C" w14:paraId="420B9383" w14:textId="787C3762" w:rsidTr="00B5473C">
        <w:tc>
          <w:tcPr>
            <w:tcW w:w="2263" w:type="dxa"/>
          </w:tcPr>
          <w:p w14:paraId="648E4C22" w14:textId="77777777" w:rsidR="00B5473C" w:rsidRPr="00A62D8B" w:rsidRDefault="00B5473C" w:rsidP="00D31A4E">
            <w:pPr>
              <w:rPr>
                <w:rStyle w:val="Codeinline"/>
              </w:rPr>
            </w:pPr>
            <w:proofErr w:type="spellStart"/>
            <w:r w:rsidRPr="00A62D8B">
              <w:rPr>
                <w:rStyle w:val="Codeinline"/>
              </w:rPr>
              <w:t>rty_RecTypeModelIDs</w:t>
            </w:r>
            <w:proofErr w:type="spellEnd"/>
          </w:p>
        </w:tc>
        <w:tc>
          <w:tcPr>
            <w:tcW w:w="8193" w:type="dxa"/>
          </w:tcPr>
          <w:p w14:paraId="506597B2" w14:textId="77777777" w:rsidR="00B5473C" w:rsidRPr="00B5473C" w:rsidRDefault="00B5473C" w:rsidP="00D31A4E"/>
        </w:tc>
      </w:tr>
      <w:tr w:rsidR="00B5473C" w:rsidRPr="00B5473C" w14:paraId="59F7BC95" w14:textId="7C609DEA" w:rsidTr="00B5473C">
        <w:tc>
          <w:tcPr>
            <w:tcW w:w="2263" w:type="dxa"/>
          </w:tcPr>
          <w:p w14:paraId="5126D64A" w14:textId="77777777" w:rsidR="00B5473C" w:rsidRPr="00A62D8B" w:rsidRDefault="00B5473C" w:rsidP="00D31A4E">
            <w:pPr>
              <w:rPr>
                <w:rStyle w:val="Codeinline"/>
              </w:rPr>
            </w:pPr>
            <w:proofErr w:type="spellStart"/>
            <w:r w:rsidRPr="00A62D8B">
              <w:rPr>
                <w:rStyle w:val="Codeinline"/>
              </w:rPr>
              <w:t>rty_FlagAsFieldset</w:t>
            </w:r>
            <w:proofErr w:type="spellEnd"/>
          </w:p>
        </w:tc>
        <w:tc>
          <w:tcPr>
            <w:tcW w:w="8193" w:type="dxa"/>
          </w:tcPr>
          <w:p w14:paraId="21971BC9" w14:textId="77777777" w:rsidR="00B5473C" w:rsidRPr="00B5473C" w:rsidRDefault="00B5473C" w:rsidP="00D31A4E"/>
        </w:tc>
      </w:tr>
      <w:tr w:rsidR="00B5473C" w:rsidRPr="00B5473C" w14:paraId="7F34D6E6" w14:textId="725F82E9" w:rsidTr="00B5473C">
        <w:tc>
          <w:tcPr>
            <w:tcW w:w="2263" w:type="dxa"/>
          </w:tcPr>
          <w:p w14:paraId="100A88F5" w14:textId="77777777" w:rsidR="00B5473C" w:rsidRPr="00A62D8B" w:rsidRDefault="00B5473C" w:rsidP="00D31A4E">
            <w:pPr>
              <w:rPr>
                <w:rStyle w:val="Codeinline"/>
              </w:rPr>
            </w:pPr>
            <w:proofErr w:type="spellStart"/>
            <w:r w:rsidRPr="00A62D8B">
              <w:rPr>
                <w:rStyle w:val="Codeinline"/>
              </w:rPr>
              <w:t>rty_ReferenceURL</w:t>
            </w:r>
            <w:proofErr w:type="spellEnd"/>
          </w:p>
        </w:tc>
        <w:tc>
          <w:tcPr>
            <w:tcW w:w="8193" w:type="dxa"/>
          </w:tcPr>
          <w:p w14:paraId="552E199B" w14:textId="77777777" w:rsidR="00B5473C" w:rsidRPr="00B5473C" w:rsidRDefault="00B5473C" w:rsidP="00D31A4E"/>
        </w:tc>
      </w:tr>
      <w:tr w:rsidR="00B5473C" w:rsidRPr="00B5473C" w14:paraId="10B20613" w14:textId="1747E751" w:rsidTr="00B5473C">
        <w:tc>
          <w:tcPr>
            <w:tcW w:w="2263" w:type="dxa"/>
          </w:tcPr>
          <w:p w14:paraId="292522BA" w14:textId="77777777" w:rsidR="00B5473C" w:rsidRPr="00A62D8B" w:rsidRDefault="00B5473C" w:rsidP="00D31A4E">
            <w:pPr>
              <w:rPr>
                <w:rStyle w:val="Codeinline"/>
              </w:rPr>
            </w:pPr>
            <w:proofErr w:type="spellStart"/>
            <w:r w:rsidRPr="00A62D8B">
              <w:rPr>
                <w:rStyle w:val="Codeinline"/>
              </w:rPr>
              <w:t>rty_AlternativeRecEditor</w:t>
            </w:r>
            <w:proofErr w:type="spellEnd"/>
          </w:p>
        </w:tc>
        <w:tc>
          <w:tcPr>
            <w:tcW w:w="8193" w:type="dxa"/>
          </w:tcPr>
          <w:p w14:paraId="3C81D1B6" w14:textId="77777777" w:rsidR="00B5473C" w:rsidRPr="00B5473C" w:rsidRDefault="00B5473C" w:rsidP="00D31A4E"/>
        </w:tc>
      </w:tr>
      <w:tr w:rsidR="00B5473C" w:rsidRPr="00B5473C" w14:paraId="455BAEC7" w14:textId="417D97E5" w:rsidTr="00B5473C">
        <w:tc>
          <w:tcPr>
            <w:tcW w:w="2263" w:type="dxa"/>
          </w:tcPr>
          <w:p w14:paraId="189FCBD7" w14:textId="77777777" w:rsidR="00B5473C" w:rsidRPr="00A62D8B" w:rsidRDefault="00B5473C" w:rsidP="00D31A4E">
            <w:pPr>
              <w:rPr>
                <w:rStyle w:val="Codeinline"/>
              </w:rPr>
            </w:pPr>
            <w:proofErr w:type="spellStart"/>
            <w:r w:rsidRPr="00A62D8B">
              <w:rPr>
                <w:rStyle w:val="Codeinline"/>
              </w:rPr>
              <w:t>rty_Type</w:t>
            </w:r>
            <w:proofErr w:type="spellEnd"/>
          </w:p>
        </w:tc>
        <w:tc>
          <w:tcPr>
            <w:tcW w:w="8193" w:type="dxa"/>
          </w:tcPr>
          <w:p w14:paraId="0A391026" w14:textId="77777777" w:rsidR="00B5473C" w:rsidRPr="00B5473C" w:rsidRDefault="00B5473C" w:rsidP="00D31A4E"/>
        </w:tc>
      </w:tr>
      <w:tr w:rsidR="00B5473C" w:rsidRPr="00B5473C" w14:paraId="454FA6BD" w14:textId="2BD6E522" w:rsidTr="00B5473C">
        <w:tc>
          <w:tcPr>
            <w:tcW w:w="2263" w:type="dxa"/>
          </w:tcPr>
          <w:p w14:paraId="694CE08E" w14:textId="77777777" w:rsidR="00B5473C" w:rsidRPr="00A62D8B" w:rsidRDefault="00B5473C" w:rsidP="00D31A4E">
            <w:pPr>
              <w:rPr>
                <w:rStyle w:val="Codeinline"/>
              </w:rPr>
            </w:pPr>
            <w:proofErr w:type="spellStart"/>
            <w:r w:rsidRPr="00A62D8B">
              <w:rPr>
                <w:rStyle w:val="Codeinline"/>
              </w:rPr>
              <w:t>rty_ShowURLOnEditForm</w:t>
            </w:r>
            <w:proofErr w:type="spellEnd"/>
          </w:p>
        </w:tc>
        <w:tc>
          <w:tcPr>
            <w:tcW w:w="8193" w:type="dxa"/>
          </w:tcPr>
          <w:p w14:paraId="6E21060A" w14:textId="77777777" w:rsidR="00B5473C" w:rsidRPr="00B5473C" w:rsidRDefault="00B5473C" w:rsidP="00D31A4E"/>
        </w:tc>
      </w:tr>
      <w:tr w:rsidR="00B5473C" w:rsidRPr="00B5473C" w14:paraId="2A1BA202" w14:textId="2AC1348E" w:rsidTr="00B5473C">
        <w:tc>
          <w:tcPr>
            <w:tcW w:w="2263" w:type="dxa"/>
          </w:tcPr>
          <w:p w14:paraId="1BBC83DE" w14:textId="77777777" w:rsidR="00B5473C" w:rsidRPr="00A62D8B" w:rsidRDefault="00B5473C" w:rsidP="00D31A4E">
            <w:pPr>
              <w:rPr>
                <w:rStyle w:val="Codeinline"/>
              </w:rPr>
            </w:pPr>
            <w:proofErr w:type="spellStart"/>
            <w:r w:rsidRPr="00A62D8B">
              <w:rPr>
                <w:rStyle w:val="Codeinline"/>
              </w:rPr>
              <w:t>rty_ShowDescriptionOnEditForm</w:t>
            </w:r>
            <w:proofErr w:type="spellEnd"/>
          </w:p>
        </w:tc>
        <w:tc>
          <w:tcPr>
            <w:tcW w:w="8193" w:type="dxa"/>
          </w:tcPr>
          <w:p w14:paraId="5109E80D" w14:textId="77777777" w:rsidR="00B5473C" w:rsidRPr="00B5473C" w:rsidRDefault="00B5473C" w:rsidP="00D31A4E"/>
        </w:tc>
      </w:tr>
      <w:tr w:rsidR="00B5473C" w:rsidRPr="00B5473C" w14:paraId="3452C972" w14:textId="4798AF3F" w:rsidTr="00B5473C">
        <w:tc>
          <w:tcPr>
            <w:tcW w:w="2263" w:type="dxa"/>
          </w:tcPr>
          <w:p w14:paraId="0122EFB6" w14:textId="77777777" w:rsidR="00B5473C" w:rsidRPr="00A62D8B" w:rsidRDefault="00B5473C" w:rsidP="00D31A4E">
            <w:pPr>
              <w:rPr>
                <w:rStyle w:val="Codeinline"/>
              </w:rPr>
            </w:pPr>
            <w:proofErr w:type="spellStart"/>
            <w:r w:rsidRPr="00A62D8B">
              <w:rPr>
                <w:rStyle w:val="Codeinline"/>
              </w:rPr>
              <w:t>rty_Modified</w:t>
            </w:r>
            <w:proofErr w:type="spellEnd"/>
          </w:p>
        </w:tc>
        <w:tc>
          <w:tcPr>
            <w:tcW w:w="8193" w:type="dxa"/>
          </w:tcPr>
          <w:p w14:paraId="4787CF0A" w14:textId="77777777" w:rsidR="00B5473C" w:rsidRPr="00B5473C" w:rsidRDefault="00B5473C" w:rsidP="00D31A4E"/>
        </w:tc>
      </w:tr>
      <w:tr w:rsidR="00B5473C" w:rsidRPr="00B5473C" w14:paraId="11BE1450" w14:textId="52EE787D" w:rsidTr="00B5473C">
        <w:tc>
          <w:tcPr>
            <w:tcW w:w="2263" w:type="dxa"/>
          </w:tcPr>
          <w:p w14:paraId="6706FA52" w14:textId="77777777" w:rsidR="00B5473C" w:rsidRPr="00A62D8B" w:rsidRDefault="00B5473C" w:rsidP="00D31A4E">
            <w:pPr>
              <w:rPr>
                <w:rStyle w:val="Codeinline"/>
              </w:rPr>
            </w:pPr>
            <w:proofErr w:type="spellStart"/>
            <w:r w:rsidRPr="00A62D8B">
              <w:rPr>
                <w:rStyle w:val="Codeinline"/>
              </w:rPr>
              <w:t>rty_LocallyModified</w:t>
            </w:r>
            <w:proofErr w:type="spellEnd"/>
          </w:p>
        </w:tc>
        <w:tc>
          <w:tcPr>
            <w:tcW w:w="8193" w:type="dxa"/>
          </w:tcPr>
          <w:p w14:paraId="2191453A" w14:textId="77777777" w:rsidR="00B5473C" w:rsidRPr="00B5473C" w:rsidRDefault="00B5473C" w:rsidP="00D31A4E"/>
        </w:tc>
      </w:tr>
    </w:tbl>
    <w:p w14:paraId="6A7F3C4F" w14:textId="77777777" w:rsidR="004A1D51" w:rsidRDefault="004A1D51" w:rsidP="00E14B2C">
      <w:pPr>
        <w:pStyle w:val="Heading4"/>
      </w:pPr>
    </w:p>
    <w:p w14:paraId="749B648B" w14:textId="77777777" w:rsidR="004A1D51" w:rsidRDefault="004A1D51">
      <w:pPr>
        <w:spacing w:after="200" w:line="276" w:lineRule="auto"/>
        <w:rPr>
          <w:rFonts w:eastAsiaTheme="majorEastAsia" w:cstheme="majorBidi"/>
          <w:b/>
          <w:bCs/>
          <w:iCs/>
          <w:color w:val="4F81BD" w:themeColor="accent1"/>
          <w:sz w:val="24"/>
        </w:rPr>
      </w:pPr>
      <w:r>
        <w:br w:type="page"/>
      </w:r>
    </w:p>
    <w:p w14:paraId="629010AB" w14:textId="4F172ACE" w:rsidR="000B0D24" w:rsidRPr="0014686C" w:rsidRDefault="00652EA7" w:rsidP="00E14B2C">
      <w:pPr>
        <w:pStyle w:val="Heading4"/>
      </w:pPr>
      <w:r>
        <w:lastRenderedPageBreak/>
        <w:t xml:space="preserve">Reserved </w:t>
      </w:r>
      <w:r w:rsidR="00F0084F">
        <w:t>t</w:t>
      </w:r>
      <w:r w:rsidR="00E14B2C">
        <w:t>ype</w:t>
      </w:r>
      <w:r w:rsidR="00F0084F">
        <w:t>s</w:t>
      </w:r>
    </w:p>
    <w:p w14:paraId="6C62F9DE" w14:textId="79748832" w:rsidR="009409F5" w:rsidRDefault="00116E27" w:rsidP="00FD5175">
      <w:r>
        <w:t>The following</w:t>
      </w:r>
      <w:r w:rsidR="00C00658">
        <w:t xml:space="preserve"> class names should be reserved for RO-Crate</w:t>
      </w:r>
      <w:r>
        <w:t>:</w:t>
      </w:r>
    </w:p>
    <w:p w14:paraId="565036B0" w14:textId="3D0067A5" w:rsidR="00116E27" w:rsidRDefault="00116E27" w:rsidP="00116E27">
      <w:pPr>
        <w:pStyle w:val="ListParagraph"/>
        <w:numPr>
          <w:ilvl w:val="0"/>
          <w:numId w:val="10"/>
        </w:numPr>
      </w:pPr>
      <w:proofErr w:type="spellStart"/>
      <w:r w:rsidRPr="00116E27">
        <w:t>CreativeWork</w:t>
      </w:r>
      <w:proofErr w:type="spellEnd"/>
    </w:p>
    <w:p w14:paraId="16B7080E" w14:textId="7506070C" w:rsidR="00116E27" w:rsidRDefault="00116E27" w:rsidP="00116E27">
      <w:pPr>
        <w:pStyle w:val="ListParagraph"/>
        <w:numPr>
          <w:ilvl w:val="0"/>
          <w:numId w:val="10"/>
        </w:numPr>
      </w:pPr>
      <w:r>
        <w:t>Dataset</w:t>
      </w:r>
    </w:p>
    <w:p w14:paraId="20AADABC" w14:textId="22067C21" w:rsidR="007472CD" w:rsidRDefault="007472CD" w:rsidP="00116E27">
      <w:pPr>
        <w:pStyle w:val="ListParagraph"/>
        <w:numPr>
          <w:ilvl w:val="0"/>
          <w:numId w:val="10"/>
        </w:numPr>
      </w:pPr>
      <w:r>
        <w:t>File</w:t>
      </w:r>
    </w:p>
    <w:p w14:paraId="5E166E14" w14:textId="64106DC7" w:rsidR="00F20F77" w:rsidRDefault="00F20F77" w:rsidP="00116E27">
      <w:pPr>
        <w:pStyle w:val="ListParagraph"/>
        <w:numPr>
          <w:ilvl w:val="0"/>
          <w:numId w:val="10"/>
        </w:numPr>
      </w:pPr>
      <w:proofErr w:type="spellStart"/>
      <w:r w:rsidRPr="00F20F77">
        <w:t>DefinedTerm</w:t>
      </w:r>
      <w:proofErr w:type="spellEnd"/>
    </w:p>
    <w:p w14:paraId="57D448D8" w14:textId="6A899F04" w:rsidR="00F20F77" w:rsidRDefault="00112778" w:rsidP="00116E27">
      <w:pPr>
        <w:pStyle w:val="ListParagraph"/>
        <w:numPr>
          <w:ilvl w:val="0"/>
          <w:numId w:val="10"/>
        </w:numPr>
      </w:pPr>
      <w:proofErr w:type="spellStart"/>
      <w:r w:rsidRPr="00112778">
        <w:t>DefinedTermSet</w:t>
      </w:r>
      <w:proofErr w:type="spellEnd"/>
    </w:p>
    <w:p w14:paraId="53B39C6B" w14:textId="7CAB8CB5" w:rsidR="00112778" w:rsidRDefault="00DD45CD" w:rsidP="00116E27">
      <w:pPr>
        <w:pStyle w:val="ListParagraph"/>
        <w:numPr>
          <w:ilvl w:val="0"/>
          <w:numId w:val="10"/>
        </w:numPr>
      </w:pPr>
      <w:proofErr w:type="spellStart"/>
      <w:r w:rsidRPr="00DD45CD">
        <w:t>GeoCoordinates</w:t>
      </w:r>
      <w:proofErr w:type="spellEnd"/>
    </w:p>
    <w:p w14:paraId="6C740044" w14:textId="10CAC589" w:rsidR="00DD45CD" w:rsidRDefault="00DD45CD" w:rsidP="00116E27">
      <w:pPr>
        <w:pStyle w:val="ListParagraph"/>
        <w:numPr>
          <w:ilvl w:val="0"/>
          <w:numId w:val="10"/>
        </w:numPr>
      </w:pPr>
      <w:proofErr w:type="spellStart"/>
      <w:r>
        <w:t>GeoShape</w:t>
      </w:r>
      <w:proofErr w:type="spellEnd"/>
    </w:p>
    <w:p w14:paraId="180CE157" w14:textId="310DDB56" w:rsidR="007472CD" w:rsidRDefault="007472CD" w:rsidP="007472CD">
      <w:r>
        <w:t xml:space="preserve">When a record type </w:t>
      </w:r>
      <w:r w:rsidR="00484F4D">
        <w:t xml:space="preserve">from Heurist have a </w:t>
      </w:r>
      <w:r w:rsidR="006D52FC">
        <w:t xml:space="preserve">name conflicting with the reserved class names, the value of </w:t>
      </w:r>
      <w:proofErr w:type="spellStart"/>
      <w:proofErr w:type="gramStart"/>
      <w:r w:rsidR="006D52FC" w:rsidRPr="00035F27">
        <w:rPr>
          <w:rStyle w:val="Codeinline"/>
          <w:rFonts w:eastAsiaTheme="minorHAnsi"/>
        </w:rPr>
        <w:t>rdfs:label</w:t>
      </w:r>
      <w:proofErr w:type="spellEnd"/>
      <w:proofErr w:type="gramEnd"/>
      <w:r w:rsidR="006D52FC">
        <w:t xml:space="preserve"> should </w:t>
      </w:r>
      <w:r w:rsidR="00C86B57">
        <w:t>prepend the Heurist database name</w:t>
      </w:r>
      <w:r w:rsidR="00035F27">
        <w:t xml:space="preserve">. For example, for the "File" record type in OMAA database, the </w:t>
      </w:r>
      <w:r w:rsidR="0029485C">
        <w:t>label of custom term for the "File" record type should be "</w:t>
      </w:r>
      <w:proofErr w:type="spellStart"/>
      <w:r w:rsidR="0029485C">
        <w:t>OMAAFile</w:t>
      </w:r>
      <w:proofErr w:type="spellEnd"/>
      <w:r w:rsidR="0029485C">
        <w:t>".</w:t>
      </w:r>
    </w:p>
    <w:p w14:paraId="271BC5DA" w14:textId="6876E32B" w:rsidR="006717DC" w:rsidRDefault="006717DC" w:rsidP="006717DC">
      <w:pPr>
        <w:pStyle w:val="Heading4"/>
      </w:pPr>
      <w:r>
        <w:t>Example</w:t>
      </w:r>
    </w:p>
    <w:p w14:paraId="0B3EE419" w14:textId="77777777" w:rsidR="00BC1B8D" w:rsidRDefault="00BC1B8D" w:rsidP="00BC1B8D">
      <w:pPr>
        <w:pStyle w:val="Code"/>
      </w:pPr>
      <w:r>
        <w:t xml:space="preserve">        {</w:t>
      </w:r>
    </w:p>
    <w:p w14:paraId="06C15732" w14:textId="77777777" w:rsidR="00BC1B8D" w:rsidRDefault="00BC1B8D" w:rsidP="00BC1B8D">
      <w:pPr>
        <w:pStyle w:val="Code"/>
      </w:pPr>
      <w:r>
        <w:t xml:space="preserve">            "@id": "https://w3id.org/</w:t>
      </w:r>
      <w:proofErr w:type="spellStart"/>
      <w:r>
        <w:t>ro</w:t>
      </w:r>
      <w:proofErr w:type="spellEnd"/>
      <w:r>
        <w:t>/terms/</w:t>
      </w:r>
      <w:proofErr w:type="spellStart"/>
      <w:r>
        <w:t>omaa#Text</w:t>
      </w:r>
      <w:proofErr w:type="spellEnd"/>
      <w:r>
        <w:t>",</w:t>
      </w:r>
    </w:p>
    <w:p w14:paraId="423AD0E9" w14:textId="77777777" w:rsidR="00BC1B8D" w:rsidRDefault="00BC1B8D" w:rsidP="00BC1B8D">
      <w:pPr>
        <w:pStyle w:val="Code"/>
      </w:pPr>
      <w:r>
        <w:t xml:space="preserve">            "@type": "</w:t>
      </w:r>
      <w:proofErr w:type="spellStart"/>
      <w:proofErr w:type="gramStart"/>
      <w:r>
        <w:t>rdfs:Class</w:t>
      </w:r>
      <w:proofErr w:type="spellEnd"/>
      <w:proofErr w:type="gramEnd"/>
      <w:r>
        <w:t>",</w:t>
      </w:r>
    </w:p>
    <w:p w14:paraId="656D59E0" w14:textId="77777777" w:rsidR="00BC1B8D" w:rsidRDefault="00BC1B8D" w:rsidP="00BC1B8D">
      <w:pPr>
        <w:pStyle w:val="Code"/>
      </w:pPr>
      <w:r>
        <w:t xml:space="preserve">            "</w:t>
      </w:r>
      <w:proofErr w:type="spellStart"/>
      <w:proofErr w:type="gramStart"/>
      <w:r>
        <w:t>rdfs:label</w:t>
      </w:r>
      <w:proofErr w:type="spellEnd"/>
      <w:proofErr w:type="gramEnd"/>
      <w:r>
        <w:t>": "Text",</w:t>
      </w:r>
    </w:p>
    <w:p w14:paraId="2F1DE169" w14:textId="77777777" w:rsidR="00BC1B8D" w:rsidRDefault="00BC1B8D" w:rsidP="00BC1B8D">
      <w:pPr>
        <w:pStyle w:val="Code"/>
      </w:pPr>
      <w:r>
        <w:t xml:space="preserve">            "</w:t>
      </w:r>
      <w:proofErr w:type="spellStart"/>
      <w:proofErr w:type="gramStart"/>
      <w:r>
        <w:t>rdfs:comment</w:t>
      </w:r>
      <w:proofErr w:type="spellEnd"/>
      <w:proofErr w:type="gramEnd"/>
      <w:r>
        <w:t>": "OAMA texts"</w:t>
      </w:r>
    </w:p>
    <w:p w14:paraId="512325A9" w14:textId="285D365D" w:rsidR="006717DC" w:rsidRPr="006717DC" w:rsidRDefault="00BC1B8D" w:rsidP="00BC1B8D">
      <w:pPr>
        <w:pStyle w:val="Code"/>
      </w:pPr>
      <w:r>
        <w:t xml:space="preserve">        }</w:t>
      </w:r>
    </w:p>
    <w:p w14:paraId="7DFD996F" w14:textId="77777777" w:rsidR="008C7526" w:rsidRDefault="008C7526">
      <w:pPr>
        <w:spacing w:after="200" w:line="276" w:lineRule="auto"/>
        <w:rPr>
          <w:rFonts w:eastAsiaTheme="majorEastAsia" w:cstheme="majorBidi"/>
          <w:b/>
          <w:bCs/>
          <w:color w:val="4F81BD" w:themeColor="accent1"/>
          <w:sz w:val="28"/>
        </w:rPr>
      </w:pPr>
      <w:bookmarkStart w:id="22" w:name="_Toc139870213"/>
      <w:r>
        <w:br w:type="page"/>
      </w:r>
    </w:p>
    <w:p w14:paraId="3B93EC23" w14:textId="377426B4" w:rsidR="00E14B2C" w:rsidRDefault="00484591" w:rsidP="005D1FAD">
      <w:pPr>
        <w:pStyle w:val="Heading3"/>
      </w:pPr>
      <w:r>
        <w:lastRenderedPageBreak/>
        <w:t>Base field and field</w:t>
      </w:r>
      <w:bookmarkEnd w:id="22"/>
    </w:p>
    <w:p w14:paraId="3AF106D5" w14:textId="5B0BC81F" w:rsidR="00574DC5" w:rsidRDefault="008C5619" w:rsidP="00FD5175">
      <w:r>
        <w:t xml:space="preserve">Each field on a record type </w:t>
      </w:r>
      <w:r w:rsidR="003E1899">
        <w:t>could</w:t>
      </w:r>
      <w:r>
        <w:t xml:space="preserve"> be defined as a </w:t>
      </w:r>
      <w:r w:rsidR="00CE6AE8">
        <w:t xml:space="preserve">custom term in RO-Crate. However, this will result in </w:t>
      </w:r>
      <w:r w:rsidR="002051DB">
        <w:t xml:space="preserve">duplicate terms </w:t>
      </w:r>
      <w:r w:rsidR="006F484F">
        <w:t>since</w:t>
      </w:r>
      <w:r w:rsidR="002051DB">
        <w:t xml:space="preserve"> some fields are used across multiple record </w:t>
      </w:r>
      <w:r w:rsidR="006F484F">
        <w:t xml:space="preserve">types. </w:t>
      </w:r>
      <w:r w:rsidR="00795FED">
        <w:t>In this case, using base field for the custom terms may be a better option.</w:t>
      </w:r>
    </w:p>
    <w:p w14:paraId="4F823CB3" w14:textId="5D810ADC" w:rsidR="00574DC5" w:rsidRDefault="0045169E" w:rsidP="0046114D">
      <w:pPr>
        <w:pStyle w:val="Heading4"/>
      </w:pPr>
      <w:r>
        <w:t>Static properties</w:t>
      </w:r>
    </w:p>
    <w:tbl>
      <w:tblPr>
        <w:tblStyle w:val="TableGrid"/>
        <w:tblW w:w="0" w:type="auto"/>
        <w:tblLook w:val="04A0" w:firstRow="1" w:lastRow="0" w:firstColumn="1" w:lastColumn="0" w:noHBand="0" w:noVBand="1"/>
      </w:tblPr>
      <w:tblGrid>
        <w:gridCol w:w="1696"/>
        <w:gridCol w:w="8760"/>
      </w:tblGrid>
      <w:tr w:rsidR="0046114D" w:rsidRPr="007211E0" w14:paraId="2571108B" w14:textId="77777777" w:rsidTr="00D31A4E">
        <w:tc>
          <w:tcPr>
            <w:tcW w:w="1696" w:type="dxa"/>
          </w:tcPr>
          <w:p w14:paraId="2364EEDC" w14:textId="77777777" w:rsidR="0046114D" w:rsidRPr="007211E0" w:rsidRDefault="0046114D" w:rsidP="00D31A4E">
            <w:pPr>
              <w:rPr>
                <w:b/>
                <w:bCs/>
              </w:rPr>
            </w:pPr>
            <w:r w:rsidRPr="007211E0">
              <w:rPr>
                <w:b/>
                <w:bCs/>
              </w:rPr>
              <w:t>Name</w:t>
            </w:r>
          </w:p>
        </w:tc>
        <w:tc>
          <w:tcPr>
            <w:tcW w:w="8760" w:type="dxa"/>
          </w:tcPr>
          <w:p w14:paraId="722C3819" w14:textId="77777777" w:rsidR="0046114D" w:rsidRPr="007211E0" w:rsidRDefault="0046114D" w:rsidP="00D31A4E">
            <w:pPr>
              <w:rPr>
                <w:b/>
                <w:bCs/>
              </w:rPr>
            </w:pPr>
            <w:r>
              <w:rPr>
                <w:b/>
                <w:bCs/>
              </w:rPr>
              <w:t>Value</w:t>
            </w:r>
          </w:p>
        </w:tc>
      </w:tr>
      <w:tr w:rsidR="0046114D" w14:paraId="4E30EFAB" w14:textId="77777777" w:rsidTr="00D31A4E">
        <w:tc>
          <w:tcPr>
            <w:tcW w:w="1696" w:type="dxa"/>
          </w:tcPr>
          <w:p w14:paraId="7D9468E7" w14:textId="77777777" w:rsidR="0046114D" w:rsidRPr="00995C94" w:rsidRDefault="0046114D" w:rsidP="00D31A4E">
            <w:pPr>
              <w:rPr>
                <w:rStyle w:val="Codeinline"/>
              </w:rPr>
            </w:pPr>
            <w:r w:rsidRPr="00995C94">
              <w:rPr>
                <w:rStyle w:val="Codeinline"/>
              </w:rPr>
              <w:t>@id</w:t>
            </w:r>
          </w:p>
        </w:tc>
        <w:tc>
          <w:tcPr>
            <w:tcW w:w="8760" w:type="dxa"/>
          </w:tcPr>
          <w:p w14:paraId="41895FE7" w14:textId="511346DC" w:rsidR="0046114D" w:rsidRDefault="0046114D" w:rsidP="00D31A4E">
            <w:r>
              <w:t xml:space="preserve">The URL specified for the term in the context. E.g. </w:t>
            </w:r>
            <w:r w:rsidRPr="000B0D24">
              <w:rPr>
                <w:rStyle w:val="Codeinline"/>
              </w:rPr>
              <w:t>https://w</w:t>
            </w:r>
            <w:r w:rsidRPr="00E67A39">
              <w:rPr>
                <w:rStyle w:val="Codeinline"/>
              </w:rPr>
              <w:t>3id.org/ro/terms/omaa#</w:t>
            </w:r>
            <w:r w:rsidR="007312BF" w:rsidRPr="007312BF">
              <w:rPr>
                <w:rStyle w:val="Codeinline"/>
              </w:rPr>
              <w:t>nameOrTitle</w:t>
            </w:r>
          </w:p>
        </w:tc>
      </w:tr>
      <w:tr w:rsidR="0046114D" w:rsidRPr="00153A00" w14:paraId="7ED15360" w14:textId="77777777" w:rsidTr="00D31A4E">
        <w:tc>
          <w:tcPr>
            <w:tcW w:w="1696" w:type="dxa"/>
          </w:tcPr>
          <w:p w14:paraId="4667494A" w14:textId="77777777" w:rsidR="0046114D" w:rsidRPr="00995C94" w:rsidRDefault="0046114D" w:rsidP="00D31A4E">
            <w:pPr>
              <w:rPr>
                <w:rStyle w:val="Codeinline"/>
              </w:rPr>
            </w:pPr>
            <w:r w:rsidRPr="00995C94">
              <w:rPr>
                <w:rStyle w:val="Codeinline"/>
              </w:rPr>
              <w:t>@type</w:t>
            </w:r>
          </w:p>
        </w:tc>
        <w:tc>
          <w:tcPr>
            <w:tcW w:w="8760" w:type="dxa"/>
          </w:tcPr>
          <w:p w14:paraId="03737161" w14:textId="4FC3C55B" w:rsidR="0046114D" w:rsidRPr="00153A00" w:rsidRDefault="0046114D" w:rsidP="00D31A4E">
            <w:pPr>
              <w:rPr>
                <w:rStyle w:val="Codeinline"/>
              </w:rPr>
            </w:pPr>
            <w:proofErr w:type="spellStart"/>
            <w:proofErr w:type="gramStart"/>
            <w:r w:rsidRPr="00153A00">
              <w:rPr>
                <w:rStyle w:val="Codeinline"/>
              </w:rPr>
              <w:t>rdf:</w:t>
            </w:r>
            <w:r w:rsidR="00AD5198">
              <w:rPr>
                <w:rStyle w:val="Codeinline"/>
              </w:rPr>
              <w:t>Property</w:t>
            </w:r>
            <w:proofErr w:type="spellEnd"/>
            <w:proofErr w:type="gramEnd"/>
          </w:p>
        </w:tc>
      </w:tr>
      <w:tr w:rsidR="00AD5198" w:rsidRPr="00153A00" w14:paraId="0B208FB1" w14:textId="77777777" w:rsidTr="00D31A4E">
        <w:tc>
          <w:tcPr>
            <w:tcW w:w="1696" w:type="dxa"/>
          </w:tcPr>
          <w:p w14:paraId="5C41195B" w14:textId="33474DDF" w:rsidR="00AD5198" w:rsidRPr="00995C94" w:rsidRDefault="00AD5198" w:rsidP="00D31A4E">
            <w:pPr>
              <w:rPr>
                <w:rStyle w:val="Codeinline"/>
                <w:rFonts w:eastAsiaTheme="minorHAnsi"/>
              </w:rPr>
            </w:pPr>
            <w:proofErr w:type="spellStart"/>
            <w:r w:rsidRPr="00AD5198">
              <w:rPr>
                <w:rStyle w:val="Codeinline"/>
                <w:rFonts w:eastAsiaTheme="minorHAnsi"/>
              </w:rPr>
              <w:t>domainIncludes</w:t>
            </w:r>
            <w:proofErr w:type="spellEnd"/>
          </w:p>
        </w:tc>
        <w:tc>
          <w:tcPr>
            <w:tcW w:w="8760" w:type="dxa"/>
          </w:tcPr>
          <w:p w14:paraId="4876A83A" w14:textId="73BDF339" w:rsidR="00AD5198" w:rsidRPr="00D347AD" w:rsidRDefault="00D347AD" w:rsidP="00D347AD">
            <w:pPr>
              <w:rPr>
                <w:rFonts w:eastAsiaTheme="minorHAnsi"/>
              </w:rPr>
            </w:pPr>
            <w:r>
              <w:rPr>
                <w:rFonts w:eastAsiaTheme="minorHAnsi"/>
              </w:rPr>
              <w:t>This specifies the relationship</w:t>
            </w:r>
            <w:r w:rsidR="003F2CA1">
              <w:rPr>
                <w:rFonts w:eastAsiaTheme="minorHAnsi"/>
              </w:rPr>
              <w:t xml:space="preserve"> between </w:t>
            </w:r>
            <w:r w:rsidR="007D00E4">
              <w:rPr>
                <w:rFonts w:eastAsiaTheme="minorHAnsi"/>
              </w:rPr>
              <w:t>the RO-Crate property</w:t>
            </w:r>
            <w:r>
              <w:rPr>
                <w:rFonts w:eastAsiaTheme="minorHAnsi"/>
              </w:rPr>
              <w:t xml:space="preserve"> </w:t>
            </w:r>
            <w:r w:rsidR="007D00E4">
              <w:rPr>
                <w:rFonts w:eastAsiaTheme="minorHAnsi"/>
              </w:rPr>
              <w:t>and</w:t>
            </w:r>
            <w:r>
              <w:rPr>
                <w:rFonts w:eastAsiaTheme="minorHAnsi"/>
              </w:rPr>
              <w:t xml:space="preserve"> the RO-Crate class, </w:t>
            </w:r>
            <w:r w:rsidR="00A34C8D">
              <w:rPr>
                <w:rFonts w:eastAsiaTheme="minorHAnsi"/>
              </w:rPr>
              <w:t xml:space="preserve">which should be </w:t>
            </w:r>
            <w:proofErr w:type="gramStart"/>
            <w:r w:rsidR="00A34C8D">
              <w:rPr>
                <w:rFonts w:eastAsiaTheme="minorHAnsi"/>
              </w:rPr>
              <w:t>an</w:t>
            </w:r>
            <w:proofErr w:type="gramEnd"/>
            <w:r w:rsidR="00A34C8D">
              <w:rPr>
                <w:rFonts w:eastAsiaTheme="minorHAnsi"/>
              </w:rPr>
              <w:t xml:space="preserve"> reference to a record type</w:t>
            </w:r>
            <w:r w:rsidR="007D00E4">
              <w:rPr>
                <w:rFonts w:eastAsiaTheme="minorHAnsi"/>
              </w:rPr>
              <w:t xml:space="preserve"> term</w:t>
            </w:r>
            <w:r w:rsidR="00A34C8D">
              <w:rPr>
                <w:rFonts w:eastAsiaTheme="minorHAnsi"/>
              </w:rPr>
              <w:t>.</w:t>
            </w:r>
          </w:p>
        </w:tc>
      </w:tr>
      <w:tr w:rsidR="00B97222" w:rsidRPr="00153A00" w14:paraId="6A651DD5" w14:textId="77777777" w:rsidTr="00D31A4E">
        <w:tc>
          <w:tcPr>
            <w:tcW w:w="1696" w:type="dxa"/>
          </w:tcPr>
          <w:p w14:paraId="1AAC8A50" w14:textId="1B0D8B04" w:rsidR="00B97222" w:rsidRPr="00AD5198" w:rsidRDefault="00B97222" w:rsidP="00D31A4E">
            <w:pPr>
              <w:rPr>
                <w:rStyle w:val="Codeinline"/>
                <w:rFonts w:eastAsiaTheme="minorHAnsi"/>
              </w:rPr>
            </w:pPr>
            <w:proofErr w:type="spellStart"/>
            <w:r w:rsidRPr="00B97222">
              <w:rPr>
                <w:rStyle w:val="Codeinline"/>
                <w:rFonts w:eastAsiaTheme="minorHAnsi"/>
              </w:rPr>
              <w:t>rangeIncludes</w:t>
            </w:r>
            <w:proofErr w:type="spellEnd"/>
          </w:p>
        </w:tc>
        <w:tc>
          <w:tcPr>
            <w:tcW w:w="8760" w:type="dxa"/>
          </w:tcPr>
          <w:p w14:paraId="06FB0EFD" w14:textId="77777777" w:rsidR="00B97222" w:rsidRDefault="00B97222" w:rsidP="00D347AD">
            <w:r>
              <w:t xml:space="preserve">This specifies the </w:t>
            </w:r>
            <w:r w:rsidR="002C71B1">
              <w:t>types of RO-Crate classes can be used as the values of this property.</w:t>
            </w:r>
          </w:p>
          <w:p w14:paraId="7A5C1D8D" w14:textId="77777777" w:rsidR="00F24540" w:rsidRDefault="00155D75" w:rsidP="00D347AD">
            <w:r>
              <w:t xml:space="preserve">The following lists the </w:t>
            </w:r>
            <w:r w:rsidR="0011334D">
              <w:t>class types should be used for different Heurist field types:</w:t>
            </w:r>
          </w:p>
          <w:p w14:paraId="36CC537F" w14:textId="5430114C" w:rsidR="0011334D" w:rsidRDefault="00046C10" w:rsidP="00046C10">
            <w:pPr>
              <w:pStyle w:val="ListParagraph"/>
              <w:numPr>
                <w:ilvl w:val="0"/>
                <w:numId w:val="11"/>
              </w:numPr>
            </w:pPr>
            <w:r>
              <w:t>Term</w:t>
            </w:r>
            <w:r w:rsidR="008C0A56">
              <w:t xml:space="preserve"> type</w:t>
            </w:r>
            <w:r>
              <w:t xml:space="preserve"> field: </w:t>
            </w:r>
            <w:r w:rsidRPr="00573CB2">
              <w:rPr>
                <w:rStyle w:val="Codeinline"/>
              </w:rPr>
              <w:t>{"@id": "https://schema.org/</w:t>
            </w:r>
            <w:proofErr w:type="spellStart"/>
            <w:r w:rsidRPr="00573CB2">
              <w:rPr>
                <w:rStyle w:val="Codeinline"/>
              </w:rPr>
              <w:t>DefinedTerm</w:t>
            </w:r>
            <w:proofErr w:type="spellEnd"/>
            <w:r w:rsidRPr="00573CB2">
              <w:rPr>
                <w:rStyle w:val="Codeinline"/>
              </w:rPr>
              <w:t>"}</w:t>
            </w:r>
          </w:p>
          <w:p w14:paraId="2CCFA1FF" w14:textId="77777777" w:rsidR="00573CB2" w:rsidRPr="00CA49E8" w:rsidRDefault="008C0A56" w:rsidP="00046C10">
            <w:pPr>
              <w:pStyle w:val="ListParagraph"/>
              <w:numPr>
                <w:ilvl w:val="0"/>
                <w:numId w:val="11"/>
              </w:numPr>
              <w:rPr>
                <w:rStyle w:val="Codeinline"/>
                <w:rFonts w:ascii="Gandhari Unicode" w:hAnsi="Gandhari Unicode"/>
                <w:sz w:val="20"/>
                <w:shd w:val="clear" w:color="auto" w:fill="auto"/>
              </w:rPr>
            </w:pPr>
            <w:r>
              <w:t xml:space="preserve">File type field: </w:t>
            </w:r>
            <w:r w:rsidR="006245CA" w:rsidRPr="006245CA">
              <w:rPr>
                <w:rStyle w:val="Codeinline"/>
              </w:rPr>
              <w:t>{"@id": "http://schema.org/</w:t>
            </w:r>
            <w:proofErr w:type="spellStart"/>
            <w:r w:rsidR="006245CA" w:rsidRPr="006245CA">
              <w:rPr>
                <w:rStyle w:val="Codeinline"/>
              </w:rPr>
              <w:t>MediaObject</w:t>
            </w:r>
            <w:proofErr w:type="spellEnd"/>
            <w:r w:rsidR="006245CA" w:rsidRPr="006245CA">
              <w:rPr>
                <w:rStyle w:val="Codeinline"/>
              </w:rPr>
              <w:t>"}</w:t>
            </w:r>
          </w:p>
          <w:p w14:paraId="51B8A870" w14:textId="77777777" w:rsidR="00CA49E8" w:rsidRDefault="00CA49E8" w:rsidP="00CA49E8">
            <w:pPr>
              <w:pStyle w:val="ListParagraph"/>
              <w:numPr>
                <w:ilvl w:val="0"/>
                <w:numId w:val="11"/>
              </w:numPr>
            </w:pPr>
            <w:r>
              <w:t>Spatial</w:t>
            </w:r>
            <w:r w:rsidR="003C237B">
              <w:t xml:space="preserve"> type field: </w:t>
            </w:r>
            <w:r w:rsidR="003C237B" w:rsidRPr="003C237B">
              <w:rPr>
                <w:rStyle w:val="Codeinline"/>
              </w:rPr>
              <w:t>[{"@id": "http://schema.org/</w:t>
            </w:r>
            <w:proofErr w:type="spellStart"/>
            <w:r w:rsidR="003C237B" w:rsidRPr="003C237B">
              <w:rPr>
                <w:rStyle w:val="Codeinline"/>
              </w:rPr>
              <w:t>GeoCoordinates</w:t>
            </w:r>
            <w:proofErr w:type="spellEnd"/>
            <w:r w:rsidR="003C237B" w:rsidRPr="003C237B">
              <w:rPr>
                <w:rStyle w:val="Codeinline"/>
              </w:rPr>
              <w:t>"</w:t>
            </w:r>
            <w:proofErr w:type="gramStart"/>
            <w:r w:rsidR="003C237B" w:rsidRPr="003C237B">
              <w:rPr>
                <w:rStyle w:val="Codeinline"/>
              </w:rPr>
              <w:t>},{</w:t>
            </w:r>
            <w:proofErr w:type="gramEnd"/>
            <w:r w:rsidR="003C237B" w:rsidRPr="003C237B">
              <w:rPr>
                <w:rStyle w:val="Codeinline"/>
              </w:rPr>
              <w:t>"@id": "http://schema.org/</w:t>
            </w:r>
            <w:proofErr w:type="spellStart"/>
            <w:r w:rsidR="003C237B" w:rsidRPr="003C237B">
              <w:rPr>
                <w:rStyle w:val="Codeinline"/>
              </w:rPr>
              <w:t>GeoShape</w:t>
            </w:r>
            <w:proofErr w:type="spellEnd"/>
            <w:r w:rsidR="003C237B" w:rsidRPr="003C237B">
              <w:rPr>
                <w:rStyle w:val="Codeinline"/>
              </w:rPr>
              <w:t>"}]</w:t>
            </w:r>
          </w:p>
          <w:p w14:paraId="6842EC03" w14:textId="3923B049" w:rsidR="003C237B" w:rsidRPr="00CA49E8" w:rsidRDefault="00030D7B" w:rsidP="00CA49E8">
            <w:pPr>
              <w:pStyle w:val="ListParagraph"/>
              <w:numPr>
                <w:ilvl w:val="0"/>
                <w:numId w:val="11"/>
              </w:numPr>
            </w:pPr>
            <w:r>
              <w:t>Record pointer type field: the URL of the t</w:t>
            </w:r>
            <w:r w:rsidR="00083B83">
              <w:t xml:space="preserve">erm for the target record type. For example: </w:t>
            </w:r>
            <w:r w:rsidR="0019125D" w:rsidRPr="0019125D">
              <w:rPr>
                <w:rStyle w:val="Codeinline"/>
              </w:rPr>
              <w:t>{"@id": "https://w3id.org/</w:t>
            </w:r>
            <w:proofErr w:type="spellStart"/>
            <w:r w:rsidR="0019125D" w:rsidRPr="0019125D">
              <w:rPr>
                <w:rStyle w:val="Codeinline"/>
              </w:rPr>
              <w:t>ro</w:t>
            </w:r>
            <w:proofErr w:type="spellEnd"/>
            <w:r w:rsidR="0019125D" w:rsidRPr="0019125D">
              <w:rPr>
                <w:rStyle w:val="Codeinline"/>
              </w:rPr>
              <w:t>/terms/</w:t>
            </w:r>
            <w:proofErr w:type="spellStart"/>
            <w:r w:rsidR="0019125D" w:rsidRPr="0019125D">
              <w:rPr>
                <w:rStyle w:val="Codeinline"/>
              </w:rPr>
              <w:t>omaa#OMAAFile</w:t>
            </w:r>
            <w:proofErr w:type="spellEnd"/>
            <w:r w:rsidR="0019125D" w:rsidRPr="0019125D">
              <w:rPr>
                <w:rStyle w:val="Codeinline"/>
              </w:rPr>
              <w:t>"}</w:t>
            </w:r>
          </w:p>
        </w:tc>
      </w:tr>
    </w:tbl>
    <w:p w14:paraId="4BA6043F" w14:textId="0650671E" w:rsidR="00E13087" w:rsidRDefault="00EB0181" w:rsidP="00EB0181">
      <w:pPr>
        <w:pStyle w:val="Heading4"/>
      </w:pPr>
      <w:r>
        <w:t>Property mapping</w:t>
      </w:r>
    </w:p>
    <w:tbl>
      <w:tblPr>
        <w:tblStyle w:val="TableGrid"/>
        <w:tblW w:w="0" w:type="auto"/>
        <w:tblLook w:val="04A0" w:firstRow="1" w:lastRow="0" w:firstColumn="1" w:lastColumn="0" w:noHBand="0" w:noVBand="1"/>
      </w:tblPr>
      <w:tblGrid>
        <w:gridCol w:w="3185"/>
        <w:gridCol w:w="7271"/>
      </w:tblGrid>
      <w:tr w:rsidR="006A7537" w:rsidRPr="006A7537" w14:paraId="5D30B783" w14:textId="4E0AB99E" w:rsidTr="006A7537">
        <w:tc>
          <w:tcPr>
            <w:tcW w:w="2972" w:type="dxa"/>
          </w:tcPr>
          <w:p w14:paraId="6A230982" w14:textId="1700EBA8" w:rsidR="006A7537" w:rsidRPr="006A7537" w:rsidRDefault="006A7537" w:rsidP="00D31A4E">
            <w:pPr>
              <w:rPr>
                <w:b/>
                <w:bCs/>
              </w:rPr>
            </w:pPr>
            <w:r w:rsidRPr="006A7537">
              <w:rPr>
                <w:b/>
                <w:bCs/>
              </w:rPr>
              <w:t>Name</w:t>
            </w:r>
          </w:p>
        </w:tc>
        <w:tc>
          <w:tcPr>
            <w:tcW w:w="7484" w:type="dxa"/>
          </w:tcPr>
          <w:p w14:paraId="0C7FC130" w14:textId="58E20113" w:rsidR="006A7537" w:rsidRPr="006A7537" w:rsidRDefault="006A7537" w:rsidP="00D31A4E">
            <w:pPr>
              <w:rPr>
                <w:b/>
                <w:bCs/>
              </w:rPr>
            </w:pPr>
            <w:r w:rsidRPr="006A7537">
              <w:rPr>
                <w:b/>
                <w:bCs/>
              </w:rPr>
              <w:t>Map to</w:t>
            </w:r>
          </w:p>
        </w:tc>
      </w:tr>
      <w:tr w:rsidR="006A7537" w:rsidRPr="006A7537" w14:paraId="3A49EF10" w14:textId="77777777" w:rsidTr="006A7537">
        <w:tc>
          <w:tcPr>
            <w:tcW w:w="2972" w:type="dxa"/>
          </w:tcPr>
          <w:p w14:paraId="56DF71F1" w14:textId="78B54CC2" w:rsidR="006A7537" w:rsidRPr="00D66EBC" w:rsidRDefault="006A7537" w:rsidP="006A7537">
            <w:pPr>
              <w:rPr>
                <w:rStyle w:val="Codeinline"/>
              </w:rPr>
            </w:pPr>
            <w:proofErr w:type="spellStart"/>
            <w:r w:rsidRPr="00D66EBC">
              <w:rPr>
                <w:rStyle w:val="Codeinline"/>
              </w:rPr>
              <w:t>dty_ID</w:t>
            </w:r>
            <w:proofErr w:type="spellEnd"/>
          </w:p>
        </w:tc>
        <w:tc>
          <w:tcPr>
            <w:tcW w:w="7484" w:type="dxa"/>
          </w:tcPr>
          <w:p w14:paraId="5522FCD2" w14:textId="77777777" w:rsidR="006A7537" w:rsidRPr="006A7537" w:rsidRDefault="006A7537" w:rsidP="006A7537"/>
        </w:tc>
      </w:tr>
      <w:tr w:rsidR="006A7537" w:rsidRPr="006A7537" w14:paraId="7483A040" w14:textId="3BAF3E2D" w:rsidTr="006A7537">
        <w:tc>
          <w:tcPr>
            <w:tcW w:w="2972" w:type="dxa"/>
          </w:tcPr>
          <w:p w14:paraId="30FCFD06" w14:textId="77777777" w:rsidR="006A7537" w:rsidRPr="00D66EBC" w:rsidRDefault="006A7537" w:rsidP="006A7537">
            <w:pPr>
              <w:rPr>
                <w:rStyle w:val="Codeinline"/>
              </w:rPr>
            </w:pPr>
            <w:proofErr w:type="spellStart"/>
            <w:r w:rsidRPr="00D66EBC">
              <w:rPr>
                <w:rStyle w:val="Codeinline"/>
              </w:rPr>
              <w:t>dty_Name</w:t>
            </w:r>
            <w:proofErr w:type="spellEnd"/>
          </w:p>
        </w:tc>
        <w:tc>
          <w:tcPr>
            <w:tcW w:w="7484" w:type="dxa"/>
          </w:tcPr>
          <w:p w14:paraId="6E9724BA" w14:textId="77777777" w:rsidR="006A7537" w:rsidRDefault="00B63E07" w:rsidP="006A7537">
            <w:proofErr w:type="spellStart"/>
            <w:proofErr w:type="gramStart"/>
            <w:r w:rsidRPr="00B63E07">
              <w:rPr>
                <w:rStyle w:val="Codeinline"/>
              </w:rPr>
              <w:t>rdfs:label</w:t>
            </w:r>
            <w:proofErr w:type="spellEnd"/>
            <w:proofErr w:type="gramEnd"/>
            <w:r>
              <w:t xml:space="preserve">. </w:t>
            </w:r>
            <w:r w:rsidR="00624DEA">
              <w:t>The name should be converted to camelCase.</w:t>
            </w:r>
            <w:r w:rsidR="00DF278D">
              <w:t xml:space="preserve"> Texts inside </w:t>
            </w:r>
            <w:r w:rsidR="001F62D9" w:rsidRPr="001F62D9">
              <w:t>parentheses</w:t>
            </w:r>
            <w:r w:rsidR="001F62D9">
              <w:t xml:space="preserve"> should be ignored.</w:t>
            </w:r>
            <w:r w:rsidR="00624DEA">
              <w:t xml:space="preserve"> For example: "</w:t>
            </w:r>
            <w:r w:rsidR="00C95AC2" w:rsidRPr="00C95AC2">
              <w:t>Name or Title (please rename appropriately)</w:t>
            </w:r>
            <w:r w:rsidR="00C95AC2">
              <w:t>" to "</w:t>
            </w:r>
            <w:proofErr w:type="spellStart"/>
            <w:r w:rsidR="00C95AC2">
              <w:t>nameOrTitle</w:t>
            </w:r>
            <w:proofErr w:type="spellEnd"/>
            <w:r w:rsidR="00C95AC2">
              <w:t>".</w:t>
            </w:r>
          </w:p>
          <w:p w14:paraId="4CF10DDA" w14:textId="74D0919A" w:rsidR="00C95AC2" w:rsidRPr="006A7537" w:rsidRDefault="00694F2D" w:rsidP="006A7537">
            <w:r>
              <w:t>It should also check whether the label is taken by</w:t>
            </w:r>
            <w:r w:rsidR="003148D2">
              <w:t xml:space="preserve"> another record type. In this case, prepend the record type name </w:t>
            </w:r>
            <w:r w:rsidR="000C411B">
              <w:t>to the label. For example: "File" field in "</w:t>
            </w:r>
            <w:r w:rsidR="00DB79BA">
              <w:t>File</w:t>
            </w:r>
            <w:r w:rsidR="000C411B">
              <w:t xml:space="preserve">" record type, the label </w:t>
            </w:r>
            <w:r w:rsidR="00DB79BA">
              <w:t xml:space="preserve">should be </w:t>
            </w:r>
            <w:r w:rsidR="00B85207">
              <w:t>"</w:t>
            </w:r>
            <w:proofErr w:type="spellStart"/>
            <w:r w:rsidR="00B85207">
              <w:t>fileFile</w:t>
            </w:r>
            <w:proofErr w:type="spellEnd"/>
            <w:r w:rsidR="00B85207">
              <w:t>" given there is also a field called "File" (different type or purpose) in the "Text" record type.</w:t>
            </w:r>
          </w:p>
        </w:tc>
      </w:tr>
      <w:tr w:rsidR="006A7537" w:rsidRPr="006A7537" w14:paraId="52898DAB" w14:textId="090C0657" w:rsidTr="006A7537">
        <w:tc>
          <w:tcPr>
            <w:tcW w:w="2972" w:type="dxa"/>
          </w:tcPr>
          <w:p w14:paraId="78A7A59E" w14:textId="77777777" w:rsidR="006A7537" w:rsidRPr="00D66EBC" w:rsidRDefault="006A7537" w:rsidP="006A7537">
            <w:pPr>
              <w:rPr>
                <w:rStyle w:val="Codeinline"/>
              </w:rPr>
            </w:pPr>
            <w:proofErr w:type="spellStart"/>
            <w:r w:rsidRPr="00D66EBC">
              <w:rPr>
                <w:rStyle w:val="Codeinline"/>
              </w:rPr>
              <w:t>dty_Documentation</w:t>
            </w:r>
            <w:proofErr w:type="spellEnd"/>
          </w:p>
        </w:tc>
        <w:tc>
          <w:tcPr>
            <w:tcW w:w="7484" w:type="dxa"/>
          </w:tcPr>
          <w:p w14:paraId="2D5BDD72" w14:textId="77777777" w:rsidR="006A7537" w:rsidRPr="006A7537" w:rsidRDefault="006A7537" w:rsidP="006A7537"/>
        </w:tc>
      </w:tr>
      <w:tr w:rsidR="006A7537" w:rsidRPr="006A7537" w14:paraId="3AB92A5F" w14:textId="6EAF361B" w:rsidTr="006A7537">
        <w:tc>
          <w:tcPr>
            <w:tcW w:w="2972" w:type="dxa"/>
          </w:tcPr>
          <w:p w14:paraId="020CA8ED" w14:textId="77777777" w:rsidR="006A7537" w:rsidRPr="00D66EBC" w:rsidRDefault="006A7537" w:rsidP="006A7537">
            <w:pPr>
              <w:rPr>
                <w:rStyle w:val="Codeinline"/>
              </w:rPr>
            </w:pPr>
            <w:proofErr w:type="spellStart"/>
            <w:r w:rsidRPr="00D66EBC">
              <w:rPr>
                <w:rStyle w:val="Codeinline"/>
              </w:rPr>
              <w:t>dty_Type</w:t>
            </w:r>
            <w:proofErr w:type="spellEnd"/>
          </w:p>
        </w:tc>
        <w:tc>
          <w:tcPr>
            <w:tcW w:w="7484" w:type="dxa"/>
          </w:tcPr>
          <w:p w14:paraId="52BB90AF" w14:textId="77777777" w:rsidR="006A7537" w:rsidRPr="006A7537" w:rsidRDefault="006A7537" w:rsidP="006A7537"/>
        </w:tc>
      </w:tr>
      <w:tr w:rsidR="006A7537" w:rsidRPr="006A7537" w14:paraId="1B0D063D" w14:textId="68A76B03" w:rsidTr="006A7537">
        <w:tc>
          <w:tcPr>
            <w:tcW w:w="2972" w:type="dxa"/>
          </w:tcPr>
          <w:p w14:paraId="6C9B40AC" w14:textId="77777777" w:rsidR="006A7537" w:rsidRPr="00D66EBC" w:rsidRDefault="006A7537" w:rsidP="006A7537">
            <w:pPr>
              <w:rPr>
                <w:rStyle w:val="Codeinline"/>
              </w:rPr>
            </w:pPr>
            <w:proofErr w:type="spellStart"/>
            <w:r w:rsidRPr="00D66EBC">
              <w:rPr>
                <w:rStyle w:val="Codeinline"/>
              </w:rPr>
              <w:t>dty_HelpText</w:t>
            </w:r>
            <w:proofErr w:type="spellEnd"/>
          </w:p>
        </w:tc>
        <w:tc>
          <w:tcPr>
            <w:tcW w:w="7484" w:type="dxa"/>
          </w:tcPr>
          <w:p w14:paraId="79C15121" w14:textId="6557AA8A" w:rsidR="006A7537" w:rsidRPr="00C3310F" w:rsidRDefault="005D1582" w:rsidP="006A7537">
            <w:pPr>
              <w:rPr>
                <w:rStyle w:val="Codeinline"/>
              </w:rPr>
            </w:pPr>
            <w:proofErr w:type="spellStart"/>
            <w:proofErr w:type="gramStart"/>
            <w:r w:rsidRPr="00C3310F">
              <w:rPr>
                <w:rStyle w:val="Codeinline"/>
              </w:rPr>
              <w:t>rdfs:comment</w:t>
            </w:r>
            <w:proofErr w:type="spellEnd"/>
            <w:proofErr w:type="gramEnd"/>
          </w:p>
        </w:tc>
      </w:tr>
      <w:tr w:rsidR="006A7537" w:rsidRPr="006A7537" w14:paraId="08AB2197" w14:textId="6CCD5EF9" w:rsidTr="006A7537">
        <w:tc>
          <w:tcPr>
            <w:tcW w:w="2972" w:type="dxa"/>
          </w:tcPr>
          <w:p w14:paraId="5DB52075" w14:textId="77777777" w:rsidR="006A7537" w:rsidRPr="00D66EBC" w:rsidRDefault="006A7537" w:rsidP="006A7537">
            <w:pPr>
              <w:rPr>
                <w:rStyle w:val="Codeinline"/>
              </w:rPr>
            </w:pPr>
            <w:proofErr w:type="spellStart"/>
            <w:r w:rsidRPr="00D66EBC">
              <w:rPr>
                <w:rStyle w:val="Codeinline"/>
              </w:rPr>
              <w:t>dty_ExtendedDescription</w:t>
            </w:r>
            <w:proofErr w:type="spellEnd"/>
          </w:p>
        </w:tc>
        <w:tc>
          <w:tcPr>
            <w:tcW w:w="7484" w:type="dxa"/>
          </w:tcPr>
          <w:p w14:paraId="1DC1789C" w14:textId="77777777" w:rsidR="006A7537" w:rsidRPr="006A7537" w:rsidRDefault="006A7537" w:rsidP="006A7537"/>
        </w:tc>
      </w:tr>
      <w:tr w:rsidR="006A7537" w:rsidRPr="006A7537" w14:paraId="7D2ED85F" w14:textId="0CFA2411" w:rsidTr="006A7537">
        <w:tc>
          <w:tcPr>
            <w:tcW w:w="2972" w:type="dxa"/>
          </w:tcPr>
          <w:p w14:paraId="283465B7" w14:textId="77777777" w:rsidR="006A7537" w:rsidRPr="00D66EBC" w:rsidRDefault="006A7537" w:rsidP="006A7537">
            <w:pPr>
              <w:rPr>
                <w:rStyle w:val="Codeinline"/>
              </w:rPr>
            </w:pPr>
            <w:proofErr w:type="spellStart"/>
            <w:r w:rsidRPr="00D66EBC">
              <w:rPr>
                <w:rStyle w:val="Codeinline"/>
              </w:rPr>
              <w:t>dty_EntryMask</w:t>
            </w:r>
            <w:proofErr w:type="spellEnd"/>
          </w:p>
        </w:tc>
        <w:tc>
          <w:tcPr>
            <w:tcW w:w="7484" w:type="dxa"/>
          </w:tcPr>
          <w:p w14:paraId="73465D77" w14:textId="77777777" w:rsidR="006A7537" w:rsidRPr="006A7537" w:rsidRDefault="006A7537" w:rsidP="006A7537"/>
        </w:tc>
      </w:tr>
      <w:tr w:rsidR="006A7537" w:rsidRPr="006A7537" w14:paraId="04E1717E" w14:textId="7E9C405E" w:rsidTr="006A7537">
        <w:tc>
          <w:tcPr>
            <w:tcW w:w="2972" w:type="dxa"/>
          </w:tcPr>
          <w:p w14:paraId="092FABE0" w14:textId="77777777" w:rsidR="006A7537" w:rsidRPr="00D66EBC" w:rsidRDefault="006A7537" w:rsidP="006A7537">
            <w:pPr>
              <w:rPr>
                <w:rStyle w:val="Codeinline"/>
              </w:rPr>
            </w:pPr>
            <w:proofErr w:type="spellStart"/>
            <w:r w:rsidRPr="00D66EBC">
              <w:rPr>
                <w:rStyle w:val="Codeinline"/>
              </w:rPr>
              <w:t>dty_Status</w:t>
            </w:r>
            <w:proofErr w:type="spellEnd"/>
          </w:p>
        </w:tc>
        <w:tc>
          <w:tcPr>
            <w:tcW w:w="7484" w:type="dxa"/>
          </w:tcPr>
          <w:p w14:paraId="4B5E4A23" w14:textId="77777777" w:rsidR="006A7537" w:rsidRPr="006A7537" w:rsidRDefault="006A7537" w:rsidP="006A7537"/>
        </w:tc>
      </w:tr>
      <w:tr w:rsidR="006A7537" w:rsidRPr="006A7537" w14:paraId="39392D24" w14:textId="4D122A75" w:rsidTr="006A7537">
        <w:tc>
          <w:tcPr>
            <w:tcW w:w="2972" w:type="dxa"/>
          </w:tcPr>
          <w:p w14:paraId="57CB9C54" w14:textId="77777777" w:rsidR="006A7537" w:rsidRPr="00D66EBC" w:rsidRDefault="006A7537" w:rsidP="006A7537">
            <w:pPr>
              <w:rPr>
                <w:rStyle w:val="Codeinline"/>
              </w:rPr>
            </w:pPr>
            <w:proofErr w:type="spellStart"/>
            <w:r w:rsidRPr="00D66EBC">
              <w:rPr>
                <w:rStyle w:val="Codeinline"/>
              </w:rPr>
              <w:t>dty_OriginatingDBID</w:t>
            </w:r>
            <w:proofErr w:type="spellEnd"/>
          </w:p>
        </w:tc>
        <w:tc>
          <w:tcPr>
            <w:tcW w:w="7484" w:type="dxa"/>
          </w:tcPr>
          <w:p w14:paraId="4CF3A2C5" w14:textId="77777777" w:rsidR="006A7537" w:rsidRPr="006A7537" w:rsidRDefault="006A7537" w:rsidP="006A7537"/>
        </w:tc>
      </w:tr>
      <w:tr w:rsidR="006A7537" w:rsidRPr="006A7537" w14:paraId="5A1CA6D5" w14:textId="7E999D0F" w:rsidTr="006A7537">
        <w:tc>
          <w:tcPr>
            <w:tcW w:w="2972" w:type="dxa"/>
          </w:tcPr>
          <w:p w14:paraId="618583C2" w14:textId="77777777" w:rsidR="006A7537" w:rsidRPr="00D66EBC" w:rsidRDefault="006A7537" w:rsidP="006A7537">
            <w:pPr>
              <w:rPr>
                <w:rStyle w:val="Codeinline"/>
              </w:rPr>
            </w:pPr>
            <w:proofErr w:type="spellStart"/>
            <w:r w:rsidRPr="00D66EBC">
              <w:rPr>
                <w:rStyle w:val="Codeinline"/>
              </w:rPr>
              <w:t>dty_NameInOriginatingDB</w:t>
            </w:r>
            <w:proofErr w:type="spellEnd"/>
          </w:p>
        </w:tc>
        <w:tc>
          <w:tcPr>
            <w:tcW w:w="7484" w:type="dxa"/>
          </w:tcPr>
          <w:p w14:paraId="662B37DE" w14:textId="77777777" w:rsidR="006A7537" w:rsidRPr="006A7537" w:rsidRDefault="006A7537" w:rsidP="006A7537"/>
        </w:tc>
      </w:tr>
      <w:tr w:rsidR="006A7537" w:rsidRPr="006A7537" w14:paraId="5FF984A5" w14:textId="66ED5B55" w:rsidTr="006A7537">
        <w:tc>
          <w:tcPr>
            <w:tcW w:w="2972" w:type="dxa"/>
          </w:tcPr>
          <w:p w14:paraId="18390ECD" w14:textId="77777777" w:rsidR="006A7537" w:rsidRPr="00D66EBC" w:rsidRDefault="006A7537" w:rsidP="006A7537">
            <w:pPr>
              <w:rPr>
                <w:rStyle w:val="Codeinline"/>
              </w:rPr>
            </w:pPr>
            <w:proofErr w:type="spellStart"/>
            <w:r w:rsidRPr="00D66EBC">
              <w:rPr>
                <w:rStyle w:val="Codeinline"/>
              </w:rPr>
              <w:t>dty_IDInOriginatingDB</w:t>
            </w:r>
            <w:proofErr w:type="spellEnd"/>
          </w:p>
        </w:tc>
        <w:tc>
          <w:tcPr>
            <w:tcW w:w="7484" w:type="dxa"/>
          </w:tcPr>
          <w:p w14:paraId="3AD5ADA9" w14:textId="77777777" w:rsidR="006A7537" w:rsidRPr="006A7537" w:rsidRDefault="006A7537" w:rsidP="006A7537"/>
        </w:tc>
      </w:tr>
      <w:tr w:rsidR="006A7537" w:rsidRPr="006A7537" w14:paraId="1ADFDFBC" w14:textId="7A126DAF" w:rsidTr="006A7537">
        <w:tc>
          <w:tcPr>
            <w:tcW w:w="2972" w:type="dxa"/>
          </w:tcPr>
          <w:p w14:paraId="0262944C" w14:textId="77777777" w:rsidR="006A7537" w:rsidRPr="00D66EBC" w:rsidRDefault="006A7537" w:rsidP="006A7537">
            <w:pPr>
              <w:rPr>
                <w:rStyle w:val="Codeinline"/>
              </w:rPr>
            </w:pPr>
            <w:proofErr w:type="spellStart"/>
            <w:r w:rsidRPr="00D66EBC">
              <w:rPr>
                <w:rStyle w:val="Codeinline"/>
              </w:rPr>
              <w:t>dty_DetailTypeGroupID</w:t>
            </w:r>
            <w:proofErr w:type="spellEnd"/>
          </w:p>
        </w:tc>
        <w:tc>
          <w:tcPr>
            <w:tcW w:w="7484" w:type="dxa"/>
          </w:tcPr>
          <w:p w14:paraId="3006CF08" w14:textId="77777777" w:rsidR="006A7537" w:rsidRPr="006A7537" w:rsidRDefault="006A7537" w:rsidP="006A7537"/>
        </w:tc>
      </w:tr>
      <w:tr w:rsidR="006A7537" w:rsidRPr="006A7537" w14:paraId="4CCE8B5F" w14:textId="725E913D" w:rsidTr="006A7537">
        <w:tc>
          <w:tcPr>
            <w:tcW w:w="2972" w:type="dxa"/>
          </w:tcPr>
          <w:p w14:paraId="1996E4A7" w14:textId="77777777" w:rsidR="006A7537" w:rsidRPr="00D66EBC" w:rsidRDefault="006A7537" w:rsidP="006A7537">
            <w:pPr>
              <w:rPr>
                <w:rStyle w:val="Codeinline"/>
              </w:rPr>
            </w:pPr>
            <w:proofErr w:type="spellStart"/>
            <w:r w:rsidRPr="00D66EBC">
              <w:rPr>
                <w:rStyle w:val="Codeinline"/>
              </w:rPr>
              <w:t>dty_OrderInGroup</w:t>
            </w:r>
            <w:proofErr w:type="spellEnd"/>
          </w:p>
        </w:tc>
        <w:tc>
          <w:tcPr>
            <w:tcW w:w="7484" w:type="dxa"/>
          </w:tcPr>
          <w:p w14:paraId="30F6B3EB" w14:textId="77777777" w:rsidR="006A7537" w:rsidRPr="006A7537" w:rsidRDefault="006A7537" w:rsidP="006A7537"/>
        </w:tc>
      </w:tr>
      <w:tr w:rsidR="006A7537" w:rsidRPr="006A7537" w14:paraId="79612AF8" w14:textId="569CAE82" w:rsidTr="006A7537">
        <w:tc>
          <w:tcPr>
            <w:tcW w:w="2972" w:type="dxa"/>
          </w:tcPr>
          <w:p w14:paraId="2AC597E6" w14:textId="77777777" w:rsidR="006A7537" w:rsidRPr="00D66EBC" w:rsidRDefault="006A7537" w:rsidP="006A7537">
            <w:pPr>
              <w:rPr>
                <w:rStyle w:val="Codeinline"/>
              </w:rPr>
            </w:pPr>
            <w:proofErr w:type="spellStart"/>
            <w:r w:rsidRPr="00D66EBC">
              <w:rPr>
                <w:rStyle w:val="Codeinline"/>
              </w:rPr>
              <w:t>dty_JsonTermIDTree</w:t>
            </w:r>
            <w:proofErr w:type="spellEnd"/>
          </w:p>
        </w:tc>
        <w:tc>
          <w:tcPr>
            <w:tcW w:w="7484" w:type="dxa"/>
          </w:tcPr>
          <w:p w14:paraId="53DFA703" w14:textId="77777777" w:rsidR="006A7537" w:rsidRPr="006A7537" w:rsidRDefault="006A7537" w:rsidP="006A7537"/>
        </w:tc>
      </w:tr>
      <w:tr w:rsidR="006A7537" w:rsidRPr="006A7537" w14:paraId="4A081D54" w14:textId="57641690" w:rsidTr="006A7537">
        <w:tc>
          <w:tcPr>
            <w:tcW w:w="2972" w:type="dxa"/>
          </w:tcPr>
          <w:p w14:paraId="1FBA52D3" w14:textId="77777777" w:rsidR="006A7537" w:rsidRPr="00D66EBC" w:rsidRDefault="006A7537" w:rsidP="006A7537">
            <w:pPr>
              <w:rPr>
                <w:rStyle w:val="Codeinline"/>
              </w:rPr>
            </w:pPr>
            <w:proofErr w:type="spellStart"/>
            <w:r w:rsidRPr="00D66EBC">
              <w:rPr>
                <w:rStyle w:val="Codeinline"/>
              </w:rPr>
              <w:t>dty_TermIDTreeNonSelectableIDs</w:t>
            </w:r>
            <w:proofErr w:type="spellEnd"/>
          </w:p>
        </w:tc>
        <w:tc>
          <w:tcPr>
            <w:tcW w:w="7484" w:type="dxa"/>
          </w:tcPr>
          <w:p w14:paraId="35C27B4A" w14:textId="77777777" w:rsidR="006A7537" w:rsidRPr="006A7537" w:rsidRDefault="006A7537" w:rsidP="006A7537"/>
        </w:tc>
      </w:tr>
      <w:tr w:rsidR="006A7537" w:rsidRPr="006A7537" w14:paraId="78FC9E08" w14:textId="59D41952" w:rsidTr="006A7537">
        <w:tc>
          <w:tcPr>
            <w:tcW w:w="2972" w:type="dxa"/>
          </w:tcPr>
          <w:p w14:paraId="3459ED98" w14:textId="77777777" w:rsidR="006A7537" w:rsidRPr="00D66EBC" w:rsidRDefault="006A7537" w:rsidP="006A7537">
            <w:pPr>
              <w:rPr>
                <w:rStyle w:val="Codeinline"/>
              </w:rPr>
            </w:pPr>
            <w:proofErr w:type="spellStart"/>
            <w:r w:rsidRPr="00D66EBC">
              <w:rPr>
                <w:rStyle w:val="Codeinline"/>
              </w:rPr>
              <w:t>dty_PtrTargetRectypeIDs</w:t>
            </w:r>
            <w:proofErr w:type="spellEnd"/>
          </w:p>
        </w:tc>
        <w:tc>
          <w:tcPr>
            <w:tcW w:w="7484" w:type="dxa"/>
          </w:tcPr>
          <w:p w14:paraId="38DC4794" w14:textId="77777777" w:rsidR="006A7537" w:rsidRPr="006A7537" w:rsidRDefault="006A7537" w:rsidP="006A7537"/>
        </w:tc>
      </w:tr>
      <w:tr w:rsidR="006A7537" w:rsidRPr="006A7537" w14:paraId="6AF2028A" w14:textId="4086D438" w:rsidTr="006A7537">
        <w:tc>
          <w:tcPr>
            <w:tcW w:w="2972" w:type="dxa"/>
          </w:tcPr>
          <w:p w14:paraId="0E47937E" w14:textId="77777777" w:rsidR="006A7537" w:rsidRPr="00D66EBC" w:rsidRDefault="006A7537" w:rsidP="006A7537">
            <w:pPr>
              <w:rPr>
                <w:rStyle w:val="Codeinline"/>
              </w:rPr>
            </w:pPr>
            <w:proofErr w:type="spellStart"/>
            <w:r w:rsidRPr="00D66EBC">
              <w:rPr>
                <w:rStyle w:val="Codeinline"/>
              </w:rPr>
              <w:t>dty_FieldSetRectypeID</w:t>
            </w:r>
            <w:proofErr w:type="spellEnd"/>
          </w:p>
        </w:tc>
        <w:tc>
          <w:tcPr>
            <w:tcW w:w="7484" w:type="dxa"/>
          </w:tcPr>
          <w:p w14:paraId="0F882F3B" w14:textId="77777777" w:rsidR="006A7537" w:rsidRPr="006A7537" w:rsidRDefault="006A7537" w:rsidP="006A7537"/>
        </w:tc>
      </w:tr>
      <w:tr w:rsidR="006A7537" w:rsidRPr="006A7537" w14:paraId="17E99A18" w14:textId="15DCFB39" w:rsidTr="006A7537">
        <w:tc>
          <w:tcPr>
            <w:tcW w:w="2972" w:type="dxa"/>
          </w:tcPr>
          <w:p w14:paraId="61586A0F" w14:textId="77777777" w:rsidR="006A7537" w:rsidRPr="00D66EBC" w:rsidRDefault="006A7537" w:rsidP="006A7537">
            <w:pPr>
              <w:rPr>
                <w:rStyle w:val="Codeinline"/>
              </w:rPr>
            </w:pPr>
            <w:proofErr w:type="spellStart"/>
            <w:r w:rsidRPr="00D66EBC">
              <w:rPr>
                <w:rStyle w:val="Codeinline"/>
              </w:rPr>
              <w:t>dty_ShowInLists</w:t>
            </w:r>
            <w:proofErr w:type="spellEnd"/>
          </w:p>
        </w:tc>
        <w:tc>
          <w:tcPr>
            <w:tcW w:w="7484" w:type="dxa"/>
          </w:tcPr>
          <w:p w14:paraId="599E67C9" w14:textId="77777777" w:rsidR="006A7537" w:rsidRPr="006A7537" w:rsidRDefault="006A7537" w:rsidP="006A7537"/>
        </w:tc>
      </w:tr>
      <w:tr w:rsidR="006A7537" w:rsidRPr="006A7537" w14:paraId="7DB47DB9" w14:textId="1FD886EC" w:rsidTr="006A7537">
        <w:tc>
          <w:tcPr>
            <w:tcW w:w="2972" w:type="dxa"/>
          </w:tcPr>
          <w:p w14:paraId="77C9399F" w14:textId="77777777" w:rsidR="006A7537" w:rsidRPr="00D66EBC" w:rsidRDefault="006A7537" w:rsidP="006A7537">
            <w:pPr>
              <w:rPr>
                <w:rStyle w:val="Codeinline"/>
              </w:rPr>
            </w:pPr>
            <w:proofErr w:type="spellStart"/>
            <w:r w:rsidRPr="00D66EBC">
              <w:rPr>
                <w:rStyle w:val="Codeinline"/>
              </w:rPr>
              <w:t>dty_NonOwnerVisibility</w:t>
            </w:r>
            <w:proofErr w:type="spellEnd"/>
          </w:p>
        </w:tc>
        <w:tc>
          <w:tcPr>
            <w:tcW w:w="7484" w:type="dxa"/>
          </w:tcPr>
          <w:p w14:paraId="50BCC880" w14:textId="77777777" w:rsidR="006A7537" w:rsidRPr="006A7537" w:rsidRDefault="006A7537" w:rsidP="006A7537"/>
        </w:tc>
      </w:tr>
      <w:tr w:rsidR="006A7537" w:rsidRPr="006A7537" w14:paraId="37BC4628" w14:textId="19B800E0" w:rsidTr="006A7537">
        <w:tc>
          <w:tcPr>
            <w:tcW w:w="2972" w:type="dxa"/>
          </w:tcPr>
          <w:p w14:paraId="104810E1" w14:textId="77777777" w:rsidR="006A7537" w:rsidRPr="00D66EBC" w:rsidRDefault="006A7537" w:rsidP="006A7537">
            <w:pPr>
              <w:rPr>
                <w:rStyle w:val="Codeinline"/>
              </w:rPr>
            </w:pPr>
            <w:proofErr w:type="spellStart"/>
            <w:r w:rsidRPr="00D66EBC">
              <w:rPr>
                <w:rStyle w:val="Codeinline"/>
              </w:rPr>
              <w:t>dty_Modified</w:t>
            </w:r>
            <w:proofErr w:type="spellEnd"/>
          </w:p>
        </w:tc>
        <w:tc>
          <w:tcPr>
            <w:tcW w:w="7484" w:type="dxa"/>
          </w:tcPr>
          <w:p w14:paraId="43065569" w14:textId="77777777" w:rsidR="006A7537" w:rsidRPr="006A7537" w:rsidRDefault="006A7537" w:rsidP="006A7537"/>
        </w:tc>
      </w:tr>
      <w:tr w:rsidR="006A7537" w:rsidRPr="006A7537" w14:paraId="35880A18" w14:textId="5BA620AB" w:rsidTr="006A7537">
        <w:tc>
          <w:tcPr>
            <w:tcW w:w="2972" w:type="dxa"/>
          </w:tcPr>
          <w:p w14:paraId="4CDC2BC5" w14:textId="77777777" w:rsidR="006A7537" w:rsidRPr="00D66EBC" w:rsidRDefault="006A7537" w:rsidP="006A7537">
            <w:pPr>
              <w:rPr>
                <w:rStyle w:val="Codeinline"/>
              </w:rPr>
            </w:pPr>
            <w:proofErr w:type="spellStart"/>
            <w:r w:rsidRPr="00D66EBC">
              <w:rPr>
                <w:rStyle w:val="Codeinline"/>
              </w:rPr>
              <w:t>dty_LocallyModified</w:t>
            </w:r>
            <w:proofErr w:type="spellEnd"/>
          </w:p>
        </w:tc>
        <w:tc>
          <w:tcPr>
            <w:tcW w:w="7484" w:type="dxa"/>
          </w:tcPr>
          <w:p w14:paraId="0F40273A" w14:textId="77777777" w:rsidR="006A7537" w:rsidRPr="006A7537" w:rsidRDefault="006A7537" w:rsidP="006A7537"/>
        </w:tc>
      </w:tr>
      <w:tr w:rsidR="006A7537" w:rsidRPr="006A7537" w14:paraId="4EEE9B79" w14:textId="6C3B614B" w:rsidTr="006A7537">
        <w:tc>
          <w:tcPr>
            <w:tcW w:w="2972" w:type="dxa"/>
          </w:tcPr>
          <w:p w14:paraId="3EF81947" w14:textId="77777777" w:rsidR="006A7537" w:rsidRPr="00D66EBC" w:rsidRDefault="006A7537" w:rsidP="006A7537">
            <w:pPr>
              <w:rPr>
                <w:rStyle w:val="Codeinline"/>
              </w:rPr>
            </w:pPr>
            <w:proofErr w:type="spellStart"/>
            <w:r w:rsidRPr="00D66EBC">
              <w:rPr>
                <w:rStyle w:val="Codeinline"/>
              </w:rPr>
              <w:t>dty_SemanticReferenceURL</w:t>
            </w:r>
            <w:proofErr w:type="spellEnd"/>
          </w:p>
        </w:tc>
        <w:tc>
          <w:tcPr>
            <w:tcW w:w="7484" w:type="dxa"/>
          </w:tcPr>
          <w:p w14:paraId="3D1062D9" w14:textId="77777777" w:rsidR="006A7537" w:rsidRPr="006A7537" w:rsidRDefault="006A7537" w:rsidP="006A7537"/>
        </w:tc>
      </w:tr>
    </w:tbl>
    <w:p w14:paraId="30CD5B73" w14:textId="691C8079" w:rsidR="00E14B2C" w:rsidRDefault="0019125D" w:rsidP="0019125D">
      <w:pPr>
        <w:pStyle w:val="Heading4"/>
      </w:pPr>
      <w:r>
        <w:lastRenderedPageBreak/>
        <w:t>Example</w:t>
      </w:r>
    </w:p>
    <w:p w14:paraId="6C1AF26A" w14:textId="77777777" w:rsidR="000E3524" w:rsidRDefault="000E3524" w:rsidP="000E3524">
      <w:pPr>
        <w:pStyle w:val="Code"/>
      </w:pPr>
      <w:r>
        <w:t xml:space="preserve">        {</w:t>
      </w:r>
    </w:p>
    <w:p w14:paraId="60D2ADD7" w14:textId="77777777" w:rsidR="000E3524" w:rsidRDefault="000E3524" w:rsidP="000E3524">
      <w:pPr>
        <w:pStyle w:val="Code"/>
      </w:pPr>
      <w:r>
        <w:t xml:space="preserve">            "@id": "https://w3id.org/</w:t>
      </w:r>
      <w:proofErr w:type="spellStart"/>
      <w:r>
        <w:t>ro</w:t>
      </w:r>
      <w:proofErr w:type="spellEnd"/>
      <w:r>
        <w:t>/terms/</w:t>
      </w:r>
      <w:proofErr w:type="spellStart"/>
      <w:r>
        <w:t>omaa#place</w:t>
      </w:r>
      <w:proofErr w:type="spellEnd"/>
      <w:r>
        <w:t>",</w:t>
      </w:r>
    </w:p>
    <w:p w14:paraId="0D63E926" w14:textId="77777777" w:rsidR="000E3524" w:rsidRDefault="000E3524" w:rsidP="000E3524">
      <w:pPr>
        <w:pStyle w:val="Code"/>
      </w:pPr>
      <w:r>
        <w:t xml:space="preserve">            "@type": "</w:t>
      </w:r>
      <w:proofErr w:type="spellStart"/>
      <w:proofErr w:type="gramStart"/>
      <w:r>
        <w:t>rdf:Property</w:t>
      </w:r>
      <w:proofErr w:type="spellEnd"/>
      <w:proofErr w:type="gramEnd"/>
      <w:r>
        <w:t>",</w:t>
      </w:r>
    </w:p>
    <w:p w14:paraId="4CF41AB0" w14:textId="77777777" w:rsidR="000E3524" w:rsidRDefault="000E3524" w:rsidP="000E3524">
      <w:pPr>
        <w:pStyle w:val="Code"/>
      </w:pPr>
      <w:r>
        <w:t xml:space="preserve">            "</w:t>
      </w:r>
      <w:proofErr w:type="spellStart"/>
      <w:proofErr w:type="gramStart"/>
      <w:r>
        <w:t>rdfs:label</w:t>
      </w:r>
      <w:proofErr w:type="spellEnd"/>
      <w:proofErr w:type="gramEnd"/>
      <w:r>
        <w:t>": "place",</w:t>
      </w:r>
    </w:p>
    <w:p w14:paraId="4BB0C181" w14:textId="77777777" w:rsidR="000E3524" w:rsidRDefault="000E3524" w:rsidP="000E3524">
      <w:pPr>
        <w:pStyle w:val="Code"/>
      </w:pPr>
      <w:r>
        <w:t xml:space="preserve">            "</w:t>
      </w:r>
      <w:proofErr w:type="spellStart"/>
      <w:proofErr w:type="gramStart"/>
      <w:r>
        <w:t>rdfs:comment</w:t>
      </w:r>
      <w:proofErr w:type="spellEnd"/>
      <w:proofErr w:type="gramEnd"/>
      <w:r>
        <w:t>": "A pointer to a place or location record",</w:t>
      </w:r>
    </w:p>
    <w:p w14:paraId="56FC5D76" w14:textId="77777777" w:rsidR="000E3524" w:rsidRDefault="000E3524" w:rsidP="000E3524">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2A9A4B6A" w14:textId="77777777" w:rsidR="000E3524" w:rsidRDefault="000E3524" w:rsidP="000E3524">
      <w:pPr>
        <w:pStyle w:val="Code"/>
      </w:pPr>
      <w:r>
        <w:t xml:space="preserve">            "</w:t>
      </w:r>
      <w:proofErr w:type="spellStart"/>
      <w:r>
        <w:t>rangeIncludes</w:t>
      </w:r>
      <w:proofErr w:type="spellEnd"/>
      <w:r>
        <w:t>": {"@id": "https://w3id.org/</w:t>
      </w:r>
      <w:proofErr w:type="spellStart"/>
      <w:r>
        <w:t>ro</w:t>
      </w:r>
      <w:proofErr w:type="spellEnd"/>
      <w:r>
        <w:t>/terms/</w:t>
      </w:r>
      <w:proofErr w:type="spellStart"/>
      <w:r>
        <w:t>omaa#Place</w:t>
      </w:r>
      <w:proofErr w:type="spellEnd"/>
      <w:r>
        <w:t>"}</w:t>
      </w:r>
    </w:p>
    <w:p w14:paraId="569CA4C1" w14:textId="7C4BE949" w:rsidR="0019125D" w:rsidRDefault="000E3524" w:rsidP="000E3524">
      <w:pPr>
        <w:pStyle w:val="Code"/>
      </w:pPr>
      <w:r>
        <w:t xml:space="preserve">        }</w:t>
      </w:r>
    </w:p>
    <w:p w14:paraId="5D971A05" w14:textId="77777777" w:rsidR="004A1D51" w:rsidRDefault="004A1D51">
      <w:pPr>
        <w:spacing w:after="200" w:line="276" w:lineRule="auto"/>
        <w:rPr>
          <w:rFonts w:eastAsiaTheme="majorEastAsia" w:cstheme="majorBidi"/>
          <w:b/>
          <w:bCs/>
          <w:color w:val="4F81BD" w:themeColor="accent1"/>
          <w:sz w:val="36"/>
          <w:szCs w:val="36"/>
        </w:rPr>
      </w:pPr>
      <w:bookmarkStart w:id="23" w:name="_Toc139870214"/>
      <w:r>
        <w:br w:type="page"/>
      </w:r>
    </w:p>
    <w:p w14:paraId="7204D68E" w14:textId="0E624D2F" w:rsidR="00184FE8" w:rsidRPr="00184FE8" w:rsidRDefault="00AA53E2" w:rsidP="00A02643">
      <w:pPr>
        <w:pStyle w:val="Heading2"/>
      </w:pPr>
      <w:r>
        <w:lastRenderedPageBreak/>
        <w:t>Vocabular</w:t>
      </w:r>
      <w:r w:rsidR="004B4FCF">
        <w:t>ies and terms</w:t>
      </w:r>
      <w:bookmarkEnd w:id="23"/>
    </w:p>
    <w:p w14:paraId="3249D9B9" w14:textId="0A007390" w:rsidR="004B4FCF" w:rsidRPr="00184FE8" w:rsidRDefault="00EF7809" w:rsidP="00184FE8">
      <w:r>
        <w:t xml:space="preserve">Each vocabulary from Heurist could be </w:t>
      </w:r>
      <w:r w:rsidR="001E59A2">
        <w:t xml:space="preserve">created as entity of class </w:t>
      </w:r>
      <w:proofErr w:type="spellStart"/>
      <w:r w:rsidR="00C42A2A" w:rsidRPr="004F7A7A">
        <w:rPr>
          <w:rStyle w:val="Codeinline"/>
          <w:rFonts w:eastAsiaTheme="minorHAnsi"/>
        </w:rPr>
        <w:t>DefinedTermSet</w:t>
      </w:r>
      <w:proofErr w:type="spellEnd"/>
      <w:r w:rsidR="00C42A2A">
        <w:t xml:space="preserve">. Terms within the vocabulary can be list </w:t>
      </w:r>
      <w:r w:rsidR="004F7A7A">
        <w:t xml:space="preserve">in property </w:t>
      </w:r>
      <w:proofErr w:type="spellStart"/>
      <w:r w:rsidR="004F7A7A" w:rsidRPr="004F7A7A">
        <w:rPr>
          <w:rStyle w:val="Codeinline"/>
          <w:rFonts w:eastAsiaTheme="minorHAnsi"/>
        </w:rPr>
        <w:t>hasDefinedTerm</w:t>
      </w:r>
      <w:proofErr w:type="spellEnd"/>
      <w:r w:rsidR="004F7A7A">
        <w:t>.</w:t>
      </w:r>
      <w:r w:rsidR="00B42E37">
        <w:t xml:space="preserve"> </w:t>
      </w:r>
      <w:r w:rsidR="004B4FCF">
        <w:t>Each term from H</w:t>
      </w:r>
      <w:r w:rsidR="00B42E37">
        <w:t xml:space="preserve">eurist could be created as entity of class </w:t>
      </w:r>
      <w:proofErr w:type="spellStart"/>
      <w:r w:rsidR="00B42E37" w:rsidRPr="00B42E37">
        <w:rPr>
          <w:rStyle w:val="Codeinline"/>
          <w:rFonts w:eastAsiaTheme="minorHAnsi"/>
        </w:rPr>
        <w:t>DefinedTerm</w:t>
      </w:r>
      <w:proofErr w:type="spellEnd"/>
      <w:r w:rsidR="00B42E37">
        <w:t>.</w:t>
      </w:r>
    </w:p>
    <w:p w14:paraId="52551234" w14:textId="0E6FE7AA" w:rsidR="00184FE8" w:rsidRPr="00184FE8" w:rsidRDefault="00B42E37" w:rsidP="00B42E37">
      <w:pPr>
        <w:pStyle w:val="Heading3"/>
      </w:pPr>
      <w:bookmarkStart w:id="24" w:name="_Toc139870215"/>
      <w:r>
        <w:t>Static properties</w:t>
      </w:r>
      <w:bookmarkEnd w:id="24"/>
    </w:p>
    <w:tbl>
      <w:tblPr>
        <w:tblStyle w:val="TableGrid"/>
        <w:tblW w:w="0" w:type="auto"/>
        <w:tblLook w:val="04A0" w:firstRow="1" w:lastRow="0" w:firstColumn="1" w:lastColumn="0" w:noHBand="0" w:noVBand="1"/>
      </w:tblPr>
      <w:tblGrid>
        <w:gridCol w:w="1696"/>
        <w:gridCol w:w="8760"/>
      </w:tblGrid>
      <w:tr w:rsidR="00B42E37" w:rsidRPr="007211E0" w14:paraId="129082FD" w14:textId="77777777" w:rsidTr="00D31A4E">
        <w:tc>
          <w:tcPr>
            <w:tcW w:w="1696" w:type="dxa"/>
          </w:tcPr>
          <w:p w14:paraId="63BB94DF" w14:textId="77777777" w:rsidR="00B42E37" w:rsidRPr="007211E0" w:rsidRDefault="00B42E37" w:rsidP="00D31A4E">
            <w:pPr>
              <w:rPr>
                <w:b/>
                <w:bCs/>
              </w:rPr>
            </w:pPr>
            <w:r w:rsidRPr="007211E0">
              <w:rPr>
                <w:b/>
                <w:bCs/>
              </w:rPr>
              <w:t>Name</w:t>
            </w:r>
          </w:p>
        </w:tc>
        <w:tc>
          <w:tcPr>
            <w:tcW w:w="8760" w:type="dxa"/>
          </w:tcPr>
          <w:p w14:paraId="2E4B1C7C" w14:textId="77777777" w:rsidR="00B42E37" w:rsidRPr="007211E0" w:rsidRDefault="00B42E37" w:rsidP="00D31A4E">
            <w:pPr>
              <w:rPr>
                <w:b/>
                <w:bCs/>
              </w:rPr>
            </w:pPr>
            <w:r>
              <w:rPr>
                <w:b/>
                <w:bCs/>
              </w:rPr>
              <w:t>Value</w:t>
            </w:r>
          </w:p>
        </w:tc>
      </w:tr>
      <w:tr w:rsidR="00B42E37" w:rsidRPr="00153A00" w14:paraId="76DE2724" w14:textId="77777777" w:rsidTr="00D31A4E">
        <w:tc>
          <w:tcPr>
            <w:tcW w:w="1696" w:type="dxa"/>
          </w:tcPr>
          <w:p w14:paraId="4A27B850" w14:textId="77777777" w:rsidR="00B42E37" w:rsidRPr="00995C94" w:rsidRDefault="00B42E37" w:rsidP="00D31A4E">
            <w:pPr>
              <w:rPr>
                <w:rStyle w:val="Codeinline"/>
              </w:rPr>
            </w:pPr>
            <w:r w:rsidRPr="00995C94">
              <w:rPr>
                <w:rStyle w:val="Codeinline"/>
              </w:rPr>
              <w:t>@type</w:t>
            </w:r>
          </w:p>
        </w:tc>
        <w:tc>
          <w:tcPr>
            <w:tcW w:w="8760" w:type="dxa"/>
          </w:tcPr>
          <w:p w14:paraId="70D6AE00" w14:textId="26517961" w:rsidR="00B42E37" w:rsidRPr="00153A00" w:rsidRDefault="004A176B" w:rsidP="00D31A4E">
            <w:pPr>
              <w:rPr>
                <w:rStyle w:val="Codeinline"/>
              </w:rPr>
            </w:pPr>
            <w:proofErr w:type="spellStart"/>
            <w:r>
              <w:rPr>
                <w:rStyle w:val="Codeinline"/>
              </w:rPr>
              <w:t>DefinedTermSet</w:t>
            </w:r>
            <w:proofErr w:type="spellEnd"/>
            <w:r w:rsidRPr="004A176B">
              <w:t xml:space="preserve"> for </w:t>
            </w:r>
            <w:r>
              <w:t xml:space="preserve">vocabularies. </w:t>
            </w:r>
            <w:proofErr w:type="spellStart"/>
            <w:r w:rsidRPr="0010556F">
              <w:rPr>
                <w:rStyle w:val="Codeinline"/>
              </w:rPr>
              <w:t>DefinedTerm</w:t>
            </w:r>
            <w:proofErr w:type="spellEnd"/>
            <w:r>
              <w:t xml:space="preserve"> for </w:t>
            </w:r>
            <w:r w:rsidR="0010556F">
              <w:t>terms.</w:t>
            </w:r>
          </w:p>
        </w:tc>
      </w:tr>
      <w:tr w:rsidR="0010556F" w:rsidRPr="00153A00" w14:paraId="4AD1B4D4" w14:textId="77777777" w:rsidTr="00D31A4E">
        <w:tc>
          <w:tcPr>
            <w:tcW w:w="1696" w:type="dxa"/>
          </w:tcPr>
          <w:p w14:paraId="4FB64A5C" w14:textId="05033A09" w:rsidR="0010556F" w:rsidRPr="00995C94" w:rsidRDefault="0010556F" w:rsidP="00D31A4E">
            <w:pPr>
              <w:rPr>
                <w:rStyle w:val="Codeinline"/>
                <w:rFonts w:eastAsiaTheme="minorHAnsi"/>
              </w:rPr>
            </w:pPr>
            <w:proofErr w:type="spellStart"/>
            <w:r w:rsidRPr="0010556F">
              <w:rPr>
                <w:rStyle w:val="Codeinline"/>
                <w:rFonts w:eastAsiaTheme="minorHAnsi"/>
              </w:rPr>
              <w:t>hasDefinedTerm</w:t>
            </w:r>
            <w:proofErr w:type="spellEnd"/>
          </w:p>
        </w:tc>
        <w:tc>
          <w:tcPr>
            <w:tcW w:w="8760" w:type="dxa"/>
          </w:tcPr>
          <w:p w14:paraId="1F4F9346" w14:textId="48216371" w:rsidR="0010556F" w:rsidRPr="0010556F" w:rsidRDefault="0010556F" w:rsidP="0010556F">
            <w:pPr>
              <w:rPr>
                <w:rFonts w:eastAsiaTheme="minorHAnsi"/>
              </w:rPr>
            </w:pPr>
            <w:r w:rsidRPr="0010556F">
              <w:rPr>
                <w:rFonts w:eastAsiaTheme="minorHAnsi"/>
              </w:rPr>
              <w:t>Only</w:t>
            </w:r>
            <w:r>
              <w:rPr>
                <w:rFonts w:eastAsiaTheme="minorHAnsi"/>
              </w:rPr>
              <w:t xml:space="preserve"> applies to vocabularies.</w:t>
            </w:r>
            <w:r w:rsidR="00165882">
              <w:rPr>
                <w:rFonts w:eastAsiaTheme="minorHAnsi"/>
              </w:rPr>
              <w:t xml:space="preserve"> Contains a list of references to terms.</w:t>
            </w:r>
          </w:p>
        </w:tc>
      </w:tr>
    </w:tbl>
    <w:p w14:paraId="631E2D37" w14:textId="77777777" w:rsidR="00184FE8" w:rsidRDefault="00184FE8" w:rsidP="00184FE8"/>
    <w:p w14:paraId="79C23B60" w14:textId="14A7C18C" w:rsidR="00CC6FC0" w:rsidRDefault="00CC6FC0" w:rsidP="00212D2F">
      <w:pPr>
        <w:pStyle w:val="Heading3"/>
      </w:pPr>
      <w:bookmarkStart w:id="25" w:name="_Toc139870216"/>
      <w:r>
        <w:t>Property mapping</w:t>
      </w:r>
      <w:bookmarkEnd w:id="25"/>
    </w:p>
    <w:tbl>
      <w:tblPr>
        <w:tblStyle w:val="TableGrid"/>
        <w:tblW w:w="0" w:type="auto"/>
        <w:tblLook w:val="04A0" w:firstRow="1" w:lastRow="0" w:firstColumn="1" w:lastColumn="0" w:noHBand="0" w:noVBand="1"/>
      </w:tblPr>
      <w:tblGrid>
        <w:gridCol w:w="2830"/>
        <w:gridCol w:w="7626"/>
      </w:tblGrid>
      <w:tr w:rsidR="00EE359A" w:rsidRPr="00EE359A" w14:paraId="022DC6BE" w14:textId="4A4D23E7" w:rsidTr="00EE359A">
        <w:tc>
          <w:tcPr>
            <w:tcW w:w="2830" w:type="dxa"/>
          </w:tcPr>
          <w:p w14:paraId="50C073F8" w14:textId="23A40551" w:rsidR="00EE359A" w:rsidRPr="00EE359A" w:rsidRDefault="00EE359A" w:rsidP="00D31A4E">
            <w:pPr>
              <w:rPr>
                <w:b/>
                <w:bCs/>
              </w:rPr>
            </w:pPr>
            <w:r w:rsidRPr="00EE359A">
              <w:rPr>
                <w:b/>
                <w:bCs/>
              </w:rPr>
              <w:t>Name</w:t>
            </w:r>
          </w:p>
        </w:tc>
        <w:tc>
          <w:tcPr>
            <w:tcW w:w="7626" w:type="dxa"/>
          </w:tcPr>
          <w:p w14:paraId="0C672A7D" w14:textId="29B4CA0C" w:rsidR="00EE359A" w:rsidRPr="00EE359A" w:rsidRDefault="00EE359A" w:rsidP="00D31A4E">
            <w:pPr>
              <w:rPr>
                <w:b/>
                <w:bCs/>
              </w:rPr>
            </w:pPr>
            <w:r w:rsidRPr="00EE359A">
              <w:rPr>
                <w:b/>
                <w:bCs/>
              </w:rPr>
              <w:t>Map to</w:t>
            </w:r>
          </w:p>
        </w:tc>
      </w:tr>
      <w:tr w:rsidR="00EE359A" w:rsidRPr="00EE359A" w14:paraId="50C627EC" w14:textId="77777777" w:rsidTr="00EE359A">
        <w:tc>
          <w:tcPr>
            <w:tcW w:w="2830" w:type="dxa"/>
          </w:tcPr>
          <w:p w14:paraId="654ABC2C" w14:textId="644AA366" w:rsidR="00EE359A" w:rsidRPr="00EE359A" w:rsidRDefault="00EE359A" w:rsidP="00EE359A">
            <w:proofErr w:type="spellStart"/>
            <w:r w:rsidRPr="00EE359A">
              <w:t>trm_ID</w:t>
            </w:r>
            <w:proofErr w:type="spellEnd"/>
          </w:p>
        </w:tc>
        <w:tc>
          <w:tcPr>
            <w:tcW w:w="7626" w:type="dxa"/>
          </w:tcPr>
          <w:p w14:paraId="7F21DA71" w14:textId="731EF506" w:rsidR="00EE359A" w:rsidRPr="00EE359A" w:rsidRDefault="00A33A1B" w:rsidP="00EE359A">
            <w:r w:rsidRPr="00A33A1B">
              <w:rPr>
                <w:rStyle w:val="Codeinline"/>
              </w:rPr>
              <w:t>@id</w:t>
            </w:r>
            <w:r>
              <w:t xml:space="preserve">. The Heurist term ID prefixed by </w:t>
            </w:r>
            <w:r w:rsidRPr="009C6A37">
              <w:rPr>
                <w:rStyle w:val="Codeinline"/>
              </w:rPr>
              <w:t>#trm_</w:t>
            </w:r>
            <w:r>
              <w:t xml:space="preserve">. E.g. </w:t>
            </w:r>
            <w:r w:rsidRPr="009C6A37">
              <w:rPr>
                <w:rStyle w:val="Codeinline"/>
              </w:rPr>
              <w:t>#trm_167</w:t>
            </w:r>
          </w:p>
        </w:tc>
      </w:tr>
      <w:tr w:rsidR="00EE359A" w:rsidRPr="00EE359A" w14:paraId="4E852BA7" w14:textId="16A0D9D6" w:rsidTr="00EE359A">
        <w:tc>
          <w:tcPr>
            <w:tcW w:w="2830" w:type="dxa"/>
          </w:tcPr>
          <w:p w14:paraId="312E0BBD" w14:textId="77777777" w:rsidR="00EE359A" w:rsidRPr="00EE359A" w:rsidRDefault="00EE359A" w:rsidP="00EE359A">
            <w:proofErr w:type="spellStart"/>
            <w:r w:rsidRPr="00EE359A">
              <w:t>trm_Label</w:t>
            </w:r>
            <w:proofErr w:type="spellEnd"/>
          </w:p>
        </w:tc>
        <w:tc>
          <w:tcPr>
            <w:tcW w:w="7626" w:type="dxa"/>
          </w:tcPr>
          <w:p w14:paraId="33D1950D" w14:textId="67C6FE29" w:rsidR="00EE359A" w:rsidRPr="00195FE0" w:rsidRDefault="00195FE0" w:rsidP="00EE359A">
            <w:pPr>
              <w:rPr>
                <w:rStyle w:val="Codeinline"/>
              </w:rPr>
            </w:pPr>
            <w:r w:rsidRPr="00195FE0">
              <w:rPr>
                <w:rStyle w:val="Codeinline"/>
              </w:rPr>
              <w:t>name</w:t>
            </w:r>
          </w:p>
        </w:tc>
      </w:tr>
      <w:tr w:rsidR="00EE359A" w:rsidRPr="00EE359A" w14:paraId="22008074" w14:textId="725760B3" w:rsidTr="00EE359A">
        <w:tc>
          <w:tcPr>
            <w:tcW w:w="2830" w:type="dxa"/>
          </w:tcPr>
          <w:p w14:paraId="65E875EA" w14:textId="77777777" w:rsidR="00EE359A" w:rsidRPr="00EE359A" w:rsidRDefault="00EE359A" w:rsidP="00EE359A">
            <w:proofErr w:type="spellStart"/>
            <w:r w:rsidRPr="00EE359A">
              <w:t>trm_InverseTermId</w:t>
            </w:r>
            <w:proofErr w:type="spellEnd"/>
          </w:p>
        </w:tc>
        <w:tc>
          <w:tcPr>
            <w:tcW w:w="7626" w:type="dxa"/>
          </w:tcPr>
          <w:p w14:paraId="1D25B1F5" w14:textId="77777777" w:rsidR="00EE359A" w:rsidRPr="00EE359A" w:rsidRDefault="00EE359A" w:rsidP="00EE359A"/>
        </w:tc>
      </w:tr>
      <w:tr w:rsidR="00EE359A" w:rsidRPr="00EE359A" w14:paraId="01532F30" w14:textId="7E0C5415" w:rsidTr="00EE359A">
        <w:tc>
          <w:tcPr>
            <w:tcW w:w="2830" w:type="dxa"/>
          </w:tcPr>
          <w:p w14:paraId="084CB1F1" w14:textId="77777777" w:rsidR="00EE359A" w:rsidRPr="00EE359A" w:rsidRDefault="00EE359A" w:rsidP="00EE359A">
            <w:proofErr w:type="spellStart"/>
            <w:r w:rsidRPr="00EE359A">
              <w:t>trm_Description</w:t>
            </w:r>
            <w:proofErr w:type="spellEnd"/>
          </w:p>
        </w:tc>
        <w:tc>
          <w:tcPr>
            <w:tcW w:w="7626" w:type="dxa"/>
          </w:tcPr>
          <w:p w14:paraId="3A02B200" w14:textId="11E6C623" w:rsidR="00EE359A" w:rsidRPr="00480331" w:rsidRDefault="00195FE0" w:rsidP="00EE359A">
            <w:pPr>
              <w:rPr>
                <w:rStyle w:val="Codeinline"/>
              </w:rPr>
            </w:pPr>
            <w:r w:rsidRPr="00480331">
              <w:rPr>
                <w:rStyle w:val="Codeinline"/>
              </w:rPr>
              <w:t>description</w:t>
            </w:r>
          </w:p>
        </w:tc>
      </w:tr>
      <w:tr w:rsidR="00EE359A" w:rsidRPr="00EE359A" w14:paraId="6C780455" w14:textId="6AF61ADC" w:rsidTr="00EE359A">
        <w:tc>
          <w:tcPr>
            <w:tcW w:w="2830" w:type="dxa"/>
          </w:tcPr>
          <w:p w14:paraId="6F460699" w14:textId="77777777" w:rsidR="00EE359A" w:rsidRPr="00EE359A" w:rsidRDefault="00EE359A" w:rsidP="00EE359A">
            <w:proofErr w:type="spellStart"/>
            <w:r w:rsidRPr="00EE359A">
              <w:t>trm_Status</w:t>
            </w:r>
            <w:proofErr w:type="spellEnd"/>
          </w:p>
        </w:tc>
        <w:tc>
          <w:tcPr>
            <w:tcW w:w="7626" w:type="dxa"/>
          </w:tcPr>
          <w:p w14:paraId="7E715BCF" w14:textId="77777777" w:rsidR="00EE359A" w:rsidRPr="00EE359A" w:rsidRDefault="00EE359A" w:rsidP="00EE359A"/>
        </w:tc>
      </w:tr>
      <w:tr w:rsidR="00EE359A" w:rsidRPr="00EE359A" w14:paraId="023FF713" w14:textId="6BC0575D" w:rsidTr="00EE359A">
        <w:tc>
          <w:tcPr>
            <w:tcW w:w="2830" w:type="dxa"/>
          </w:tcPr>
          <w:p w14:paraId="534B13B5" w14:textId="77777777" w:rsidR="00EE359A" w:rsidRPr="00EE359A" w:rsidRDefault="00EE359A" w:rsidP="00EE359A">
            <w:proofErr w:type="spellStart"/>
            <w:r w:rsidRPr="00EE359A">
              <w:t>trm_OriginatingDBID</w:t>
            </w:r>
            <w:proofErr w:type="spellEnd"/>
          </w:p>
        </w:tc>
        <w:tc>
          <w:tcPr>
            <w:tcW w:w="7626" w:type="dxa"/>
          </w:tcPr>
          <w:p w14:paraId="4CE48D3C" w14:textId="77777777" w:rsidR="00EE359A" w:rsidRPr="00EE359A" w:rsidRDefault="00EE359A" w:rsidP="00EE359A"/>
        </w:tc>
      </w:tr>
      <w:tr w:rsidR="00EE359A" w:rsidRPr="00EE359A" w14:paraId="06B8336C" w14:textId="1EF86A84" w:rsidTr="00EE359A">
        <w:tc>
          <w:tcPr>
            <w:tcW w:w="2830" w:type="dxa"/>
          </w:tcPr>
          <w:p w14:paraId="6AF65217" w14:textId="77777777" w:rsidR="00EE359A" w:rsidRPr="00EE359A" w:rsidRDefault="00EE359A" w:rsidP="00EE359A">
            <w:proofErr w:type="spellStart"/>
            <w:r w:rsidRPr="00EE359A">
              <w:t>trm_NameInOriginatingDB</w:t>
            </w:r>
            <w:proofErr w:type="spellEnd"/>
          </w:p>
        </w:tc>
        <w:tc>
          <w:tcPr>
            <w:tcW w:w="7626" w:type="dxa"/>
          </w:tcPr>
          <w:p w14:paraId="3B1B1F99" w14:textId="77777777" w:rsidR="00EE359A" w:rsidRPr="00EE359A" w:rsidRDefault="00EE359A" w:rsidP="00EE359A"/>
        </w:tc>
      </w:tr>
      <w:tr w:rsidR="00EE359A" w:rsidRPr="00EE359A" w14:paraId="10C6ADCA" w14:textId="7D4AFB35" w:rsidTr="00EE359A">
        <w:tc>
          <w:tcPr>
            <w:tcW w:w="2830" w:type="dxa"/>
          </w:tcPr>
          <w:p w14:paraId="63997266" w14:textId="77777777" w:rsidR="00EE359A" w:rsidRPr="00EE359A" w:rsidRDefault="00EE359A" w:rsidP="00EE359A">
            <w:proofErr w:type="spellStart"/>
            <w:r w:rsidRPr="00EE359A">
              <w:t>trm_IDInOriginatingDB</w:t>
            </w:r>
            <w:proofErr w:type="spellEnd"/>
          </w:p>
        </w:tc>
        <w:tc>
          <w:tcPr>
            <w:tcW w:w="7626" w:type="dxa"/>
          </w:tcPr>
          <w:p w14:paraId="409417C4" w14:textId="77777777" w:rsidR="00EE359A" w:rsidRPr="00EE359A" w:rsidRDefault="00EE359A" w:rsidP="00EE359A"/>
        </w:tc>
      </w:tr>
      <w:tr w:rsidR="00EE359A" w:rsidRPr="00EE359A" w14:paraId="4A58D3AD" w14:textId="7E8E5840" w:rsidTr="00EE359A">
        <w:tc>
          <w:tcPr>
            <w:tcW w:w="2830" w:type="dxa"/>
          </w:tcPr>
          <w:p w14:paraId="3105E617" w14:textId="77777777" w:rsidR="00EE359A" w:rsidRPr="00EE359A" w:rsidRDefault="00EE359A" w:rsidP="00EE359A">
            <w:proofErr w:type="spellStart"/>
            <w:r w:rsidRPr="00EE359A">
              <w:t>trm_AddedByImport</w:t>
            </w:r>
            <w:proofErr w:type="spellEnd"/>
          </w:p>
        </w:tc>
        <w:tc>
          <w:tcPr>
            <w:tcW w:w="7626" w:type="dxa"/>
          </w:tcPr>
          <w:p w14:paraId="35DC9AB1" w14:textId="77777777" w:rsidR="00EE359A" w:rsidRPr="00EE359A" w:rsidRDefault="00EE359A" w:rsidP="00EE359A"/>
        </w:tc>
      </w:tr>
      <w:tr w:rsidR="00EE359A" w:rsidRPr="00EE359A" w14:paraId="1A0ECBA6" w14:textId="3D28112C" w:rsidTr="00EE359A">
        <w:tc>
          <w:tcPr>
            <w:tcW w:w="2830" w:type="dxa"/>
          </w:tcPr>
          <w:p w14:paraId="4CBD6D16" w14:textId="77777777" w:rsidR="00EE359A" w:rsidRPr="00EE359A" w:rsidRDefault="00EE359A" w:rsidP="00EE359A">
            <w:proofErr w:type="spellStart"/>
            <w:r w:rsidRPr="00EE359A">
              <w:t>trm_IsLocalExtension</w:t>
            </w:r>
            <w:proofErr w:type="spellEnd"/>
          </w:p>
        </w:tc>
        <w:tc>
          <w:tcPr>
            <w:tcW w:w="7626" w:type="dxa"/>
          </w:tcPr>
          <w:p w14:paraId="452799F4" w14:textId="77777777" w:rsidR="00EE359A" w:rsidRPr="00EE359A" w:rsidRDefault="00EE359A" w:rsidP="00EE359A"/>
        </w:tc>
      </w:tr>
      <w:tr w:rsidR="00EE359A" w:rsidRPr="00EE359A" w14:paraId="613F5E6A" w14:textId="1990D08B" w:rsidTr="00EE359A">
        <w:tc>
          <w:tcPr>
            <w:tcW w:w="2830" w:type="dxa"/>
          </w:tcPr>
          <w:p w14:paraId="44A74CF0" w14:textId="77777777" w:rsidR="00EE359A" w:rsidRPr="00EE359A" w:rsidRDefault="00EE359A" w:rsidP="00EE359A">
            <w:proofErr w:type="spellStart"/>
            <w:r w:rsidRPr="00EE359A">
              <w:t>trm_Domain</w:t>
            </w:r>
            <w:proofErr w:type="spellEnd"/>
          </w:p>
        </w:tc>
        <w:tc>
          <w:tcPr>
            <w:tcW w:w="7626" w:type="dxa"/>
          </w:tcPr>
          <w:p w14:paraId="639D2EF9" w14:textId="77777777" w:rsidR="00EE359A" w:rsidRPr="00EE359A" w:rsidRDefault="00EE359A" w:rsidP="00EE359A"/>
        </w:tc>
      </w:tr>
      <w:tr w:rsidR="00EE359A" w:rsidRPr="00EE359A" w14:paraId="7FB5A9B0" w14:textId="04F257DE" w:rsidTr="00EE359A">
        <w:tc>
          <w:tcPr>
            <w:tcW w:w="2830" w:type="dxa"/>
          </w:tcPr>
          <w:p w14:paraId="5715F06F" w14:textId="77777777" w:rsidR="00EE359A" w:rsidRPr="00EE359A" w:rsidRDefault="00EE359A" w:rsidP="00EE359A">
            <w:proofErr w:type="spellStart"/>
            <w:r w:rsidRPr="00EE359A">
              <w:t>trm_OntID</w:t>
            </w:r>
            <w:proofErr w:type="spellEnd"/>
          </w:p>
        </w:tc>
        <w:tc>
          <w:tcPr>
            <w:tcW w:w="7626" w:type="dxa"/>
          </w:tcPr>
          <w:p w14:paraId="6021A255" w14:textId="77777777" w:rsidR="00EE359A" w:rsidRPr="00EE359A" w:rsidRDefault="00EE359A" w:rsidP="00EE359A"/>
        </w:tc>
      </w:tr>
      <w:tr w:rsidR="00EE359A" w:rsidRPr="00EE359A" w14:paraId="49D61588" w14:textId="52A9B463" w:rsidTr="00EE359A">
        <w:tc>
          <w:tcPr>
            <w:tcW w:w="2830" w:type="dxa"/>
          </w:tcPr>
          <w:p w14:paraId="773BBD32" w14:textId="77777777" w:rsidR="00EE359A" w:rsidRPr="00EE359A" w:rsidRDefault="00EE359A" w:rsidP="00EE359A">
            <w:proofErr w:type="spellStart"/>
            <w:r w:rsidRPr="00EE359A">
              <w:t>trm_ChildCount</w:t>
            </w:r>
            <w:proofErr w:type="spellEnd"/>
          </w:p>
        </w:tc>
        <w:tc>
          <w:tcPr>
            <w:tcW w:w="7626" w:type="dxa"/>
          </w:tcPr>
          <w:p w14:paraId="537A13CE" w14:textId="77777777" w:rsidR="00EE359A" w:rsidRPr="00EE359A" w:rsidRDefault="00EE359A" w:rsidP="00EE359A"/>
        </w:tc>
      </w:tr>
      <w:tr w:rsidR="00EE359A" w:rsidRPr="00EE359A" w14:paraId="19B84993" w14:textId="51D28E9F" w:rsidTr="00EE359A">
        <w:tc>
          <w:tcPr>
            <w:tcW w:w="2830" w:type="dxa"/>
          </w:tcPr>
          <w:p w14:paraId="3504F1AD" w14:textId="77777777" w:rsidR="00EE359A" w:rsidRPr="00EE359A" w:rsidRDefault="00EE359A" w:rsidP="00EE359A">
            <w:proofErr w:type="spellStart"/>
            <w:r w:rsidRPr="00EE359A">
              <w:t>trm_ParentTermID</w:t>
            </w:r>
            <w:proofErr w:type="spellEnd"/>
          </w:p>
        </w:tc>
        <w:tc>
          <w:tcPr>
            <w:tcW w:w="7626" w:type="dxa"/>
          </w:tcPr>
          <w:p w14:paraId="15B65BE1" w14:textId="77777777" w:rsidR="00EE359A" w:rsidRPr="00EE359A" w:rsidRDefault="00EE359A" w:rsidP="00EE359A"/>
        </w:tc>
      </w:tr>
      <w:tr w:rsidR="00EE359A" w:rsidRPr="00EE359A" w14:paraId="56855AD2" w14:textId="44105F4E" w:rsidTr="00EE359A">
        <w:tc>
          <w:tcPr>
            <w:tcW w:w="2830" w:type="dxa"/>
          </w:tcPr>
          <w:p w14:paraId="4DEB4A11" w14:textId="77777777" w:rsidR="00EE359A" w:rsidRPr="00EE359A" w:rsidRDefault="00EE359A" w:rsidP="00EE359A">
            <w:proofErr w:type="spellStart"/>
            <w:r w:rsidRPr="00EE359A">
              <w:t>trm_Depth</w:t>
            </w:r>
            <w:proofErr w:type="spellEnd"/>
          </w:p>
        </w:tc>
        <w:tc>
          <w:tcPr>
            <w:tcW w:w="7626" w:type="dxa"/>
          </w:tcPr>
          <w:p w14:paraId="432508FB" w14:textId="77777777" w:rsidR="00EE359A" w:rsidRPr="00EE359A" w:rsidRDefault="00EE359A" w:rsidP="00EE359A"/>
        </w:tc>
      </w:tr>
      <w:tr w:rsidR="00EE359A" w:rsidRPr="00EE359A" w14:paraId="18AADE93" w14:textId="57971A33" w:rsidTr="00EE359A">
        <w:tc>
          <w:tcPr>
            <w:tcW w:w="2830" w:type="dxa"/>
          </w:tcPr>
          <w:p w14:paraId="54FA12AA" w14:textId="77777777" w:rsidR="00EE359A" w:rsidRPr="00EE359A" w:rsidRDefault="00EE359A" w:rsidP="00EE359A">
            <w:proofErr w:type="spellStart"/>
            <w:r w:rsidRPr="00EE359A">
              <w:t>trm_Modified</w:t>
            </w:r>
            <w:proofErr w:type="spellEnd"/>
          </w:p>
        </w:tc>
        <w:tc>
          <w:tcPr>
            <w:tcW w:w="7626" w:type="dxa"/>
          </w:tcPr>
          <w:p w14:paraId="5AD4EEB7" w14:textId="77777777" w:rsidR="00EE359A" w:rsidRPr="00EE359A" w:rsidRDefault="00EE359A" w:rsidP="00EE359A"/>
        </w:tc>
      </w:tr>
      <w:tr w:rsidR="00EE359A" w:rsidRPr="00EE359A" w14:paraId="4550DF95" w14:textId="350A78FA" w:rsidTr="00EE359A">
        <w:tc>
          <w:tcPr>
            <w:tcW w:w="2830" w:type="dxa"/>
          </w:tcPr>
          <w:p w14:paraId="6E296692" w14:textId="77777777" w:rsidR="00EE359A" w:rsidRPr="00EE359A" w:rsidRDefault="00EE359A" w:rsidP="00EE359A">
            <w:proofErr w:type="spellStart"/>
            <w:r w:rsidRPr="00EE359A">
              <w:t>trm_LocallyModified</w:t>
            </w:r>
            <w:proofErr w:type="spellEnd"/>
          </w:p>
        </w:tc>
        <w:tc>
          <w:tcPr>
            <w:tcW w:w="7626" w:type="dxa"/>
          </w:tcPr>
          <w:p w14:paraId="6DCFDB52" w14:textId="77777777" w:rsidR="00EE359A" w:rsidRPr="00EE359A" w:rsidRDefault="00EE359A" w:rsidP="00EE359A"/>
        </w:tc>
      </w:tr>
      <w:tr w:rsidR="00EE359A" w:rsidRPr="00EE359A" w14:paraId="30CC7726" w14:textId="4D3C0ACF" w:rsidTr="00EE359A">
        <w:tc>
          <w:tcPr>
            <w:tcW w:w="2830" w:type="dxa"/>
          </w:tcPr>
          <w:p w14:paraId="4A9E2A60" w14:textId="77777777" w:rsidR="00EE359A" w:rsidRPr="00EE359A" w:rsidRDefault="00EE359A" w:rsidP="00EE359A">
            <w:proofErr w:type="spellStart"/>
            <w:r w:rsidRPr="00EE359A">
              <w:t>trm_Code</w:t>
            </w:r>
            <w:proofErr w:type="spellEnd"/>
          </w:p>
        </w:tc>
        <w:tc>
          <w:tcPr>
            <w:tcW w:w="7626" w:type="dxa"/>
          </w:tcPr>
          <w:p w14:paraId="13777FFE" w14:textId="7ED4D3D1" w:rsidR="00EE359A" w:rsidRPr="00EE359A" w:rsidRDefault="00B41FA3" w:rsidP="00EE359A">
            <w:proofErr w:type="spellStart"/>
            <w:r w:rsidRPr="00B41FA3">
              <w:rPr>
                <w:rStyle w:val="Codeinline"/>
              </w:rPr>
              <w:t>termCode</w:t>
            </w:r>
            <w:proofErr w:type="spellEnd"/>
            <w:r>
              <w:t>. Only applies to terms.</w:t>
            </w:r>
          </w:p>
        </w:tc>
      </w:tr>
      <w:tr w:rsidR="00EE359A" w:rsidRPr="00EE359A" w14:paraId="3BB25E9A" w14:textId="39642DF5" w:rsidTr="00EE359A">
        <w:tc>
          <w:tcPr>
            <w:tcW w:w="2830" w:type="dxa"/>
          </w:tcPr>
          <w:p w14:paraId="2F03B137" w14:textId="77777777" w:rsidR="00EE359A" w:rsidRPr="00EE359A" w:rsidRDefault="00EE359A" w:rsidP="00EE359A">
            <w:proofErr w:type="spellStart"/>
            <w:r w:rsidRPr="00EE359A">
              <w:t>trm_SemanticReferenceURL</w:t>
            </w:r>
            <w:proofErr w:type="spellEnd"/>
          </w:p>
        </w:tc>
        <w:tc>
          <w:tcPr>
            <w:tcW w:w="7626" w:type="dxa"/>
          </w:tcPr>
          <w:p w14:paraId="5343E6B2" w14:textId="77777777" w:rsidR="00EE359A" w:rsidRPr="00EE359A" w:rsidRDefault="00EE359A" w:rsidP="00EE359A"/>
        </w:tc>
      </w:tr>
      <w:tr w:rsidR="00EE359A" w:rsidRPr="00EE359A" w14:paraId="7B2E6AD4" w14:textId="57B46460" w:rsidTr="00EE359A">
        <w:tc>
          <w:tcPr>
            <w:tcW w:w="2830" w:type="dxa"/>
          </w:tcPr>
          <w:p w14:paraId="44E408B2" w14:textId="77777777" w:rsidR="00EE359A" w:rsidRPr="00EE359A" w:rsidRDefault="00EE359A" w:rsidP="00EE359A">
            <w:proofErr w:type="spellStart"/>
            <w:r w:rsidRPr="00EE359A">
              <w:t>trm_IllustrationURL</w:t>
            </w:r>
            <w:proofErr w:type="spellEnd"/>
          </w:p>
        </w:tc>
        <w:tc>
          <w:tcPr>
            <w:tcW w:w="7626" w:type="dxa"/>
          </w:tcPr>
          <w:p w14:paraId="3E7BAA7D" w14:textId="77777777" w:rsidR="00EE359A" w:rsidRPr="00EE359A" w:rsidRDefault="00EE359A" w:rsidP="00EE359A"/>
        </w:tc>
      </w:tr>
      <w:tr w:rsidR="00EE359A" w:rsidRPr="00EE359A" w14:paraId="30A34898" w14:textId="6106CCED" w:rsidTr="00EE359A">
        <w:tc>
          <w:tcPr>
            <w:tcW w:w="2830" w:type="dxa"/>
          </w:tcPr>
          <w:p w14:paraId="3EC542DF" w14:textId="77777777" w:rsidR="00EE359A" w:rsidRPr="00EE359A" w:rsidRDefault="00EE359A" w:rsidP="00EE359A">
            <w:proofErr w:type="spellStart"/>
            <w:r w:rsidRPr="00EE359A">
              <w:t>trm_VocabularyGroupID</w:t>
            </w:r>
            <w:proofErr w:type="spellEnd"/>
          </w:p>
        </w:tc>
        <w:tc>
          <w:tcPr>
            <w:tcW w:w="7626" w:type="dxa"/>
          </w:tcPr>
          <w:p w14:paraId="5CF07C09" w14:textId="77777777" w:rsidR="00EE359A" w:rsidRPr="00EE359A" w:rsidRDefault="00EE359A" w:rsidP="00EE359A"/>
        </w:tc>
      </w:tr>
      <w:tr w:rsidR="00EE359A" w:rsidRPr="00EE359A" w14:paraId="31CF9DD3" w14:textId="234BE2F8" w:rsidTr="00EE359A">
        <w:tc>
          <w:tcPr>
            <w:tcW w:w="2830" w:type="dxa"/>
          </w:tcPr>
          <w:p w14:paraId="0324B20F" w14:textId="77777777" w:rsidR="00EE359A" w:rsidRPr="00EE359A" w:rsidRDefault="00EE359A" w:rsidP="00EE359A">
            <w:proofErr w:type="spellStart"/>
            <w:r w:rsidRPr="00EE359A">
              <w:t>trm_OrderInBranch</w:t>
            </w:r>
            <w:proofErr w:type="spellEnd"/>
          </w:p>
        </w:tc>
        <w:tc>
          <w:tcPr>
            <w:tcW w:w="7626" w:type="dxa"/>
          </w:tcPr>
          <w:p w14:paraId="314EF9F8" w14:textId="77777777" w:rsidR="00EE359A" w:rsidRPr="00EE359A" w:rsidRDefault="00EE359A" w:rsidP="00EE359A"/>
        </w:tc>
      </w:tr>
    </w:tbl>
    <w:p w14:paraId="71726360" w14:textId="4C16E31F" w:rsidR="00CC6FC0" w:rsidRDefault="00CC6FC0" w:rsidP="00184FE8"/>
    <w:p w14:paraId="6487E672" w14:textId="111AE8E9" w:rsidR="00CC6FC0" w:rsidRDefault="00B41FA3" w:rsidP="00653672">
      <w:pPr>
        <w:pStyle w:val="Heading3"/>
      </w:pPr>
      <w:bookmarkStart w:id="26" w:name="_Toc139870217"/>
      <w:r>
        <w:lastRenderedPageBreak/>
        <w:t>Example</w:t>
      </w:r>
      <w:bookmarkEnd w:id="26"/>
    </w:p>
    <w:p w14:paraId="476A3053" w14:textId="1FBD7B5C" w:rsidR="00CC6FC0" w:rsidRDefault="00653672" w:rsidP="00653672">
      <w:pPr>
        <w:pStyle w:val="Heading4"/>
      </w:pPr>
      <w:r>
        <w:t>Vocabulary</w:t>
      </w:r>
    </w:p>
    <w:p w14:paraId="4901CC6C" w14:textId="77777777" w:rsidR="00C02138" w:rsidRDefault="00C02138" w:rsidP="00C02138">
      <w:pPr>
        <w:pStyle w:val="Code"/>
      </w:pPr>
      <w:r>
        <w:t xml:space="preserve">        {</w:t>
      </w:r>
    </w:p>
    <w:p w14:paraId="650C38C7" w14:textId="77777777" w:rsidR="00C02138" w:rsidRDefault="00C02138" w:rsidP="00C02138">
      <w:pPr>
        <w:pStyle w:val="Code"/>
      </w:pPr>
      <w:r>
        <w:t xml:space="preserve">            "@id": "#trm_9470",</w:t>
      </w:r>
    </w:p>
    <w:p w14:paraId="20EB1990" w14:textId="77777777" w:rsidR="00C02138" w:rsidRDefault="00C02138" w:rsidP="00C02138">
      <w:pPr>
        <w:pStyle w:val="Code"/>
      </w:pPr>
      <w:r>
        <w:t xml:space="preserve">            "@type": "</w:t>
      </w:r>
      <w:proofErr w:type="spellStart"/>
      <w:r>
        <w:t>DefinedTermSet</w:t>
      </w:r>
      <w:proofErr w:type="spellEnd"/>
      <w:r>
        <w:t>",</w:t>
      </w:r>
    </w:p>
    <w:p w14:paraId="76407909" w14:textId="77777777" w:rsidR="00C02138" w:rsidRDefault="00C02138" w:rsidP="00C02138">
      <w:pPr>
        <w:pStyle w:val="Code"/>
      </w:pPr>
      <w:r>
        <w:t xml:space="preserve">            "name": "Category",</w:t>
      </w:r>
    </w:p>
    <w:p w14:paraId="2270324D" w14:textId="77777777" w:rsidR="00C02138" w:rsidRDefault="00C02138" w:rsidP="00C02138">
      <w:pPr>
        <w:pStyle w:val="Code"/>
      </w:pPr>
      <w:r>
        <w:t xml:space="preserve">            "description": "",</w:t>
      </w:r>
    </w:p>
    <w:p w14:paraId="45467A55" w14:textId="77777777" w:rsidR="00C02138" w:rsidRDefault="00C02138" w:rsidP="00C02138">
      <w:pPr>
        <w:pStyle w:val="Code"/>
      </w:pPr>
      <w:r>
        <w:t xml:space="preserve">            "</w:t>
      </w:r>
      <w:proofErr w:type="spellStart"/>
      <w:r>
        <w:t>hasDefinedTerm</w:t>
      </w:r>
      <w:proofErr w:type="spellEnd"/>
      <w:r>
        <w:t>": [</w:t>
      </w:r>
    </w:p>
    <w:p w14:paraId="3BCFD7DC" w14:textId="77777777" w:rsidR="00C02138" w:rsidRDefault="00C02138" w:rsidP="00C02138">
      <w:pPr>
        <w:pStyle w:val="Code"/>
      </w:pPr>
      <w:r>
        <w:t xml:space="preserve">                {"@id": "#trm_10048"},</w:t>
      </w:r>
    </w:p>
    <w:p w14:paraId="2F98E99E" w14:textId="77777777" w:rsidR="00C02138" w:rsidRDefault="00C02138" w:rsidP="00C02138">
      <w:pPr>
        <w:pStyle w:val="Code"/>
      </w:pPr>
      <w:r>
        <w:t xml:space="preserve">                {"@id": "#trm_10047"}</w:t>
      </w:r>
    </w:p>
    <w:p w14:paraId="18470BF2" w14:textId="77777777" w:rsidR="00C02138" w:rsidRDefault="00C02138" w:rsidP="00C02138">
      <w:pPr>
        <w:pStyle w:val="Code"/>
      </w:pPr>
      <w:r>
        <w:t xml:space="preserve">            ]</w:t>
      </w:r>
    </w:p>
    <w:p w14:paraId="48B7DE21" w14:textId="78A20991" w:rsidR="00C02138" w:rsidRPr="00C02138" w:rsidRDefault="00C02138" w:rsidP="00C02138">
      <w:pPr>
        <w:pStyle w:val="Code"/>
      </w:pPr>
      <w:r>
        <w:t xml:space="preserve">        }</w:t>
      </w:r>
    </w:p>
    <w:p w14:paraId="7AD89989" w14:textId="1C20AE18" w:rsidR="00653672" w:rsidRDefault="00653672" w:rsidP="00653672">
      <w:pPr>
        <w:pStyle w:val="Heading4"/>
      </w:pPr>
      <w:r>
        <w:t>Term</w:t>
      </w:r>
    </w:p>
    <w:p w14:paraId="0011CBFE" w14:textId="77777777" w:rsidR="00CF7BFD" w:rsidRDefault="00CF7BFD" w:rsidP="00CF7BFD">
      <w:pPr>
        <w:pStyle w:val="Code"/>
      </w:pPr>
      <w:r>
        <w:t xml:space="preserve">        {</w:t>
      </w:r>
    </w:p>
    <w:p w14:paraId="45CB7736" w14:textId="77777777" w:rsidR="00CF7BFD" w:rsidRDefault="00CF7BFD" w:rsidP="00CF7BFD">
      <w:pPr>
        <w:pStyle w:val="Code"/>
      </w:pPr>
      <w:r>
        <w:t xml:space="preserve">            "@id": "#trm_10048",</w:t>
      </w:r>
    </w:p>
    <w:p w14:paraId="29A92557" w14:textId="77777777" w:rsidR="00CF7BFD" w:rsidRDefault="00CF7BFD" w:rsidP="00CF7BFD">
      <w:pPr>
        <w:pStyle w:val="Code"/>
      </w:pPr>
      <w:r>
        <w:t xml:space="preserve">            "@type": "</w:t>
      </w:r>
      <w:proofErr w:type="spellStart"/>
      <w:r>
        <w:t>DefinedTerm</w:t>
      </w:r>
      <w:proofErr w:type="spellEnd"/>
      <w:r>
        <w:t>",</w:t>
      </w:r>
    </w:p>
    <w:p w14:paraId="590A5019" w14:textId="77777777" w:rsidR="00CF7BFD" w:rsidRDefault="00CF7BFD" w:rsidP="00CF7BFD">
      <w:pPr>
        <w:pStyle w:val="Code"/>
      </w:pPr>
      <w:r>
        <w:t xml:space="preserve">            "name": "1. Settlement",</w:t>
      </w:r>
    </w:p>
    <w:p w14:paraId="7BAFB295" w14:textId="77777777" w:rsidR="00CF7BFD" w:rsidRDefault="00CF7BFD" w:rsidP="00CF7BFD">
      <w:pPr>
        <w:pStyle w:val="Code"/>
      </w:pPr>
      <w:r>
        <w:t xml:space="preserve">            "description": "",</w:t>
      </w:r>
    </w:p>
    <w:p w14:paraId="1E6306BA" w14:textId="77777777" w:rsidR="00CF7BFD" w:rsidRDefault="00CF7BFD" w:rsidP="00CF7BFD">
      <w:pPr>
        <w:pStyle w:val="Code"/>
      </w:pPr>
      <w:r>
        <w:t xml:space="preserve">            "</w:t>
      </w:r>
      <w:proofErr w:type="spellStart"/>
      <w:r>
        <w:t>termCode</w:t>
      </w:r>
      <w:proofErr w:type="spellEnd"/>
      <w:r>
        <w:t>": ""</w:t>
      </w:r>
    </w:p>
    <w:p w14:paraId="7ADA4485" w14:textId="5805C624" w:rsidR="00CC6FC0" w:rsidRDefault="00CF7BFD" w:rsidP="00CF7BFD">
      <w:pPr>
        <w:pStyle w:val="Code"/>
      </w:pPr>
      <w:r>
        <w:t xml:space="preserve">        }</w:t>
      </w:r>
    </w:p>
    <w:p w14:paraId="53F3EE01" w14:textId="77777777" w:rsidR="002E189B" w:rsidRDefault="002E189B">
      <w:pPr>
        <w:spacing w:after="200" w:line="276" w:lineRule="auto"/>
        <w:rPr>
          <w:rFonts w:eastAsiaTheme="majorEastAsia" w:cstheme="majorBidi"/>
          <w:b/>
          <w:bCs/>
          <w:color w:val="4F81BD" w:themeColor="accent1"/>
          <w:sz w:val="36"/>
          <w:szCs w:val="36"/>
        </w:rPr>
      </w:pPr>
      <w:bookmarkStart w:id="27" w:name="_Toc139870218"/>
      <w:r>
        <w:br w:type="page"/>
      </w:r>
    </w:p>
    <w:p w14:paraId="36D4AE74" w14:textId="576D99DE" w:rsidR="00CF7BFD" w:rsidRDefault="004730AA" w:rsidP="0056219A">
      <w:pPr>
        <w:pStyle w:val="Heading2"/>
      </w:pPr>
      <w:r>
        <w:lastRenderedPageBreak/>
        <w:t>Records</w:t>
      </w:r>
      <w:bookmarkEnd w:id="27"/>
    </w:p>
    <w:p w14:paraId="558D99EA" w14:textId="25689DC5" w:rsidR="00CF7BFD" w:rsidRDefault="00E34140" w:rsidP="00184FE8">
      <w:r>
        <w:t xml:space="preserve">Each record </w:t>
      </w:r>
      <w:r w:rsidR="0081290D">
        <w:t>from Heurist could be created as an entity with the custom type (defined by record types</w:t>
      </w:r>
      <w:r w:rsidR="00DE280B">
        <w:t>) in RO-Crate.</w:t>
      </w:r>
    </w:p>
    <w:p w14:paraId="1D0714E1" w14:textId="4CCDAEC0" w:rsidR="00542112" w:rsidRDefault="00542112" w:rsidP="00C4550D">
      <w:pPr>
        <w:pStyle w:val="Heading3"/>
      </w:pPr>
      <w:bookmarkStart w:id="28" w:name="_Toc139870219"/>
      <w:r>
        <w:t>Property mapping</w:t>
      </w:r>
      <w:bookmarkEnd w:id="28"/>
    </w:p>
    <w:tbl>
      <w:tblPr>
        <w:tblStyle w:val="TableGrid"/>
        <w:tblW w:w="0" w:type="auto"/>
        <w:tblLook w:val="04A0" w:firstRow="1" w:lastRow="0" w:firstColumn="1" w:lastColumn="0" w:noHBand="0" w:noVBand="1"/>
      </w:tblPr>
      <w:tblGrid>
        <w:gridCol w:w="2405"/>
        <w:gridCol w:w="8051"/>
      </w:tblGrid>
      <w:tr w:rsidR="00C4550D" w14:paraId="660F2DD1" w14:textId="77777777" w:rsidTr="00C4550D">
        <w:tc>
          <w:tcPr>
            <w:tcW w:w="2405" w:type="dxa"/>
          </w:tcPr>
          <w:p w14:paraId="03707C0E" w14:textId="5502E509" w:rsidR="00C4550D" w:rsidRPr="00A73042" w:rsidRDefault="00C4550D" w:rsidP="00184FE8">
            <w:pPr>
              <w:rPr>
                <w:b/>
                <w:bCs/>
              </w:rPr>
            </w:pPr>
            <w:r w:rsidRPr="00A73042">
              <w:rPr>
                <w:b/>
                <w:bCs/>
              </w:rPr>
              <w:t>Name</w:t>
            </w:r>
          </w:p>
        </w:tc>
        <w:tc>
          <w:tcPr>
            <w:tcW w:w="8051" w:type="dxa"/>
          </w:tcPr>
          <w:p w14:paraId="0D53E1EE" w14:textId="54E685FA" w:rsidR="00C4550D" w:rsidRPr="00A73042" w:rsidRDefault="00C4550D" w:rsidP="00184FE8">
            <w:pPr>
              <w:rPr>
                <w:b/>
                <w:bCs/>
              </w:rPr>
            </w:pPr>
            <w:r w:rsidRPr="00A73042">
              <w:rPr>
                <w:b/>
                <w:bCs/>
              </w:rPr>
              <w:t>Map to</w:t>
            </w:r>
          </w:p>
        </w:tc>
      </w:tr>
      <w:tr w:rsidR="00C4550D" w14:paraId="54733575" w14:textId="77777777" w:rsidTr="00C4550D">
        <w:tc>
          <w:tcPr>
            <w:tcW w:w="2405" w:type="dxa"/>
          </w:tcPr>
          <w:p w14:paraId="6F5D9A44" w14:textId="548B4EDD" w:rsidR="00C4550D" w:rsidRDefault="002A66E2" w:rsidP="00184FE8">
            <w:r>
              <w:t>visibility</w:t>
            </w:r>
          </w:p>
        </w:tc>
        <w:tc>
          <w:tcPr>
            <w:tcW w:w="8051" w:type="dxa"/>
          </w:tcPr>
          <w:p w14:paraId="74F41FC1" w14:textId="77777777" w:rsidR="00C4550D" w:rsidRDefault="00C4550D" w:rsidP="00184FE8"/>
        </w:tc>
      </w:tr>
      <w:tr w:rsidR="00C4550D" w14:paraId="41DF8AB3" w14:textId="77777777" w:rsidTr="00C4550D">
        <w:tc>
          <w:tcPr>
            <w:tcW w:w="2405" w:type="dxa"/>
          </w:tcPr>
          <w:p w14:paraId="62D6BD91" w14:textId="69E0A4DD" w:rsidR="00C4550D" w:rsidRDefault="00A63276" w:rsidP="00184FE8">
            <w:proofErr w:type="spellStart"/>
            <w:r>
              <w:t>visnote</w:t>
            </w:r>
            <w:proofErr w:type="spellEnd"/>
          </w:p>
        </w:tc>
        <w:tc>
          <w:tcPr>
            <w:tcW w:w="8051" w:type="dxa"/>
          </w:tcPr>
          <w:p w14:paraId="63334B60" w14:textId="77777777" w:rsidR="00C4550D" w:rsidRDefault="00C4550D" w:rsidP="00184FE8"/>
        </w:tc>
      </w:tr>
      <w:tr w:rsidR="00A73042" w14:paraId="06BBF014" w14:textId="77777777" w:rsidTr="00C4550D">
        <w:tc>
          <w:tcPr>
            <w:tcW w:w="2405" w:type="dxa"/>
          </w:tcPr>
          <w:p w14:paraId="6FFE352D" w14:textId="7CB5DD4F" w:rsidR="00A73042" w:rsidRDefault="00C027F7" w:rsidP="00184FE8">
            <w:r>
              <w:t>id</w:t>
            </w:r>
          </w:p>
        </w:tc>
        <w:tc>
          <w:tcPr>
            <w:tcW w:w="8051" w:type="dxa"/>
          </w:tcPr>
          <w:p w14:paraId="064B02ED" w14:textId="2B1B0D52" w:rsidR="00A73042" w:rsidRDefault="00873339" w:rsidP="00184FE8">
            <w:r w:rsidRPr="00A33A1B">
              <w:rPr>
                <w:rStyle w:val="Codeinline"/>
              </w:rPr>
              <w:t>@id</w:t>
            </w:r>
            <w:r>
              <w:t xml:space="preserve">. The Heurist record ID prefixed by </w:t>
            </w:r>
            <w:r w:rsidRPr="009C6A37">
              <w:rPr>
                <w:rStyle w:val="Codeinline"/>
              </w:rPr>
              <w:t>#</w:t>
            </w:r>
            <w:r w:rsidR="003460E9">
              <w:rPr>
                <w:rStyle w:val="Codeinline"/>
              </w:rPr>
              <w:t>rec</w:t>
            </w:r>
            <w:r w:rsidRPr="009C6A37">
              <w:rPr>
                <w:rStyle w:val="Codeinline"/>
              </w:rPr>
              <w:t>_</w:t>
            </w:r>
            <w:r>
              <w:t xml:space="preserve">. E.g. </w:t>
            </w:r>
            <w:r w:rsidRPr="009C6A37">
              <w:rPr>
                <w:rStyle w:val="Codeinline"/>
              </w:rPr>
              <w:t>#</w:t>
            </w:r>
            <w:r w:rsidR="003460E9">
              <w:rPr>
                <w:rStyle w:val="Codeinline"/>
              </w:rPr>
              <w:t>rec</w:t>
            </w:r>
            <w:r w:rsidRPr="009C6A37">
              <w:rPr>
                <w:rStyle w:val="Codeinline"/>
              </w:rPr>
              <w:t>_16</w:t>
            </w:r>
            <w:r w:rsidR="003460E9">
              <w:rPr>
                <w:rStyle w:val="Codeinline"/>
              </w:rPr>
              <w:t>60</w:t>
            </w:r>
          </w:p>
        </w:tc>
      </w:tr>
      <w:tr w:rsidR="00A73042" w14:paraId="69F5BDDB" w14:textId="77777777" w:rsidTr="00C4550D">
        <w:tc>
          <w:tcPr>
            <w:tcW w:w="2405" w:type="dxa"/>
          </w:tcPr>
          <w:p w14:paraId="0AC6877F" w14:textId="435D4D30" w:rsidR="00A73042" w:rsidRDefault="00C027F7" w:rsidP="00184FE8">
            <w:r>
              <w:t>type</w:t>
            </w:r>
          </w:p>
        </w:tc>
        <w:tc>
          <w:tcPr>
            <w:tcW w:w="8051" w:type="dxa"/>
          </w:tcPr>
          <w:p w14:paraId="7D48B932" w14:textId="6D2F76F9" w:rsidR="00A73042" w:rsidRDefault="00B15289" w:rsidP="00184FE8">
            <w:r>
              <w:t xml:space="preserve">@type. The custom term </w:t>
            </w:r>
            <w:r w:rsidR="00FA42AF">
              <w:t xml:space="preserve">defined </w:t>
            </w:r>
            <w:r w:rsidR="000F4D81">
              <w:t>by the record type.</w:t>
            </w:r>
          </w:p>
        </w:tc>
      </w:tr>
      <w:tr w:rsidR="00A73042" w14:paraId="4BFD794C" w14:textId="77777777" w:rsidTr="00C4550D">
        <w:tc>
          <w:tcPr>
            <w:tcW w:w="2405" w:type="dxa"/>
          </w:tcPr>
          <w:p w14:paraId="569772B7" w14:textId="4B638916" w:rsidR="00A73042" w:rsidRDefault="00867C94" w:rsidP="00184FE8">
            <w:proofErr w:type="spellStart"/>
            <w:r>
              <w:t>citeAs</w:t>
            </w:r>
            <w:proofErr w:type="spellEnd"/>
          </w:p>
        </w:tc>
        <w:tc>
          <w:tcPr>
            <w:tcW w:w="8051" w:type="dxa"/>
          </w:tcPr>
          <w:p w14:paraId="0B18A84E" w14:textId="77777777" w:rsidR="00A73042" w:rsidRDefault="00A73042" w:rsidP="00184FE8"/>
        </w:tc>
      </w:tr>
      <w:tr w:rsidR="00A73042" w14:paraId="516C8FBA" w14:textId="77777777" w:rsidTr="00C4550D">
        <w:tc>
          <w:tcPr>
            <w:tcW w:w="2405" w:type="dxa"/>
          </w:tcPr>
          <w:p w14:paraId="3C733B29" w14:textId="2BCC6EAE" w:rsidR="00A73042" w:rsidRDefault="00C111B4" w:rsidP="00184FE8">
            <w:r w:rsidRPr="00C111B4">
              <w:t>title</w:t>
            </w:r>
          </w:p>
        </w:tc>
        <w:tc>
          <w:tcPr>
            <w:tcW w:w="8051" w:type="dxa"/>
          </w:tcPr>
          <w:p w14:paraId="2BB171EE" w14:textId="77777777" w:rsidR="00A73042" w:rsidRDefault="00A73042" w:rsidP="00184FE8"/>
        </w:tc>
      </w:tr>
      <w:tr w:rsidR="00867C94" w14:paraId="2837D603" w14:textId="77777777" w:rsidTr="00C4550D">
        <w:tc>
          <w:tcPr>
            <w:tcW w:w="2405" w:type="dxa"/>
          </w:tcPr>
          <w:p w14:paraId="076849E2" w14:textId="25CC312C" w:rsidR="00867C94" w:rsidRDefault="00B335BB" w:rsidP="00184FE8">
            <w:r w:rsidRPr="00B335BB">
              <w:t>added</w:t>
            </w:r>
          </w:p>
        </w:tc>
        <w:tc>
          <w:tcPr>
            <w:tcW w:w="8051" w:type="dxa"/>
          </w:tcPr>
          <w:p w14:paraId="46E70857" w14:textId="77777777" w:rsidR="00867C94" w:rsidRDefault="00867C94" w:rsidP="00184FE8"/>
        </w:tc>
      </w:tr>
      <w:tr w:rsidR="00867C94" w14:paraId="2DF1AB91" w14:textId="77777777" w:rsidTr="00C4550D">
        <w:tc>
          <w:tcPr>
            <w:tcW w:w="2405" w:type="dxa"/>
          </w:tcPr>
          <w:p w14:paraId="0E33716C" w14:textId="4E8C8116" w:rsidR="00867C94" w:rsidRDefault="00B335BB" w:rsidP="00184FE8">
            <w:r w:rsidRPr="00B335BB">
              <w:t>modified</w:t>
            </w:r>
          </w:p>
        </w:tc>
        <w:tc>
          <w:tcPr>
            <w:tcW w:w="8051" w:type="dxa"/>
          </w:tcPr>
          <w:p w14:paraId="6692EF42" w14:textId="77777777" w:rsidR="00867C94" w:rsidRDefault="00867C94" w:rsidP="00184FE8"/>
        </w:tc>
      </w:tr>
      <w:tr w:rsidR="00867C94" w14:paraId="4201D018" w14:textId="77777777" w:rsidTr="00C4550D">
        <w:tc>
          <w:tcPr>
            <w:tcW w:w="2405" w:type="dxa"/>
          </w:tcPr>
          <w:p w14:paraId="36B73012" w14:textId="3E056629" w:rsidR="00867C94" w:rsidRDefault="00B335BB" w:rsidP="00184FE8">
            <w:r w:rsidRPr="00B335BB">
              <w:t>workgroup</w:t>
            </w:r>
          </w:p>
        </w:tc>
        <w:tc>
          <w:tcPr>
            <w:tcW w:w="8051" w:type="dxa"/>
          </w:tcPr>
          <w:p w14:paraId="2CBBF70F" w14:textId="77777777" w:rsidR="00867C94" w:rsidRDefault="00867C94" w:rsidP="00184FE8"/>
        </w:tc>
      </w:tr>
      <w:tr w:rsidR="00867C94" w14:paraId="0EE132C1" w14:textId="77777777" w:rsidTr="00C4550D">
        <w:tc>
          <w:tcPr>
            <w:tcW w:w="2405" w:type="dxa"/>
          </w:tcPr>
          <w:p w14:paraId="465CA5B1" w14:textId="21AD9F3D" w:rsidR="00867C94" w:rsidRDefault="00B335BB" w:rsidP="00184FE8">
            <w:r w:rsidRPr="00B335BB">
              <w:t>detail</w:t>
            </w:r>
          </w:p>
        </w:tc>
        <w:tc>
          <w:tcPr>
            <w:tcW w:w="8051" w:type="dxa"/>
          </w:tcPr>
          <w:p w14:paraId="6B4D4872" w14:textId="0097C8FC" w:rsidR="00867C94" w:rsidRDefault="003A1113" w:rsidP="00184FE8">
            <w:r>
              <w:t xml:space="preserve">See </w:t>
            </w:r>
            <w:hyperlink w:anchor="_Field_values" w:history="1">
              <w:r w:rsidRPr="003A1113">
                <w:rPr>
                  <w:rStyle w:val="Hyperlink"/>
                  <w:rFonts w:eastAsiaTheme="minorHAnsi"/>
                </w:rPr>
                <w:t>Field</w:t>
              </w:r>
              <w:r w:rsidRPr="003A1113">
                <w:rPr>
                  <w:rStyle w:val="Hyperlink"/>
                </w:rPr>
                <w:t xml:space="preserve"> values</w:t>
              </w:r>
            </w:hyperlink>
            <w:r>
              <w:t xml:space="preserve"> section.</w:t>
            </w:r>
          </w:p>
        </w:tc>
      </w:tr>
    </w:tbl>
    <w:p w14:paraId="779E408A" w14:textId="77777777" w:rsidR="00CF7BFD" w:rsidRDefault="00CF7BFD" w:rsidP="00184FE8"/>
    <w:p w14:paraId="0C839607" w14:textId="68B7C759" w:rsidR="003A1113" w:rsidRDefault="003A1113" w:rsidP="003A1113">
      <w:pPr>
        <w:pStyle w:val="Heading3"/>
      </w:pPr>
      <w:bookmarkStart w:id="29" w:name="_Field_values"/>
      <w:bookmarkStart w:id="30" w:name="_Toc139870220"/>
      <w:bookmarkEnd w:id="29"/>
      <w:r>
        <w:t>Field values</w:t>
      </w:r>
      <w:bookmarkEnd w:id="30"/>
    </w:p>
    <w:p w14:paraId="30886846" w14:textId="7AF555A4" w:rsidR="00CC6FC0" w:rsidRDefault="00DF43EB" w:rsidP="00184FE8">
      <w:r>
        <w:t xml:space="preserve">Each field value </w:t>
      </w:r>
      <w:r w:rsidR="008A5D41">
        <w:t xml:space="preserve">from a Heurist record can be created as a property </w:t>
      </w:r>
      <w:r w:rsidR="00580FAB">
        <w:t>with the name of custom term</w:t>
      </w:r>
      <w:r w:rsidR="007902ED">
        <w:t xml:space="preserve"> created</w:t>
      </w:r>
      <w:r w:rsidR="00580FAB">
        <w:t xml:space="preserve"> from the base field.</w:t>
      </w:r>
    </w:p>
    <w:p w14:paraId="738739D8" w14:textId="444675D9" w:rsidR="00DF43EB" w:rsidRDefault="00D5135E" w:rsidP="00184FE8">
      <w:r>
        <w:t xml:space="preserve">For the following field types, the value of the </w:t>
      </w:r>
      <w:r w:rsidR="00E65578">
        <w:t>field can be inserted as the property value</w:t>
      </w:r>
      <w:r w:rsidR="006E79A5">
        <w:t xml:space="preserve"> as is</w:t>
      </w:r>
      <w:r w:rsidR="00E65578">
        <w:t>.</w:t>
      </w:r>
    </w:p>
    <w:p w14:paraId="32EACDBA" w14:textId="77777777" w:rsidR="00040DEB" w:rsidRPr="00B162B4" w:rsidRDefault="00040DEB" w:rsidP="00B162B4">
      <w:pPr>
        <w:pStyle w:val="ListParagraph"/>
        <w:numPr>
          <w:ilvl w:val="0"/>
          <w:numId w:val="13"/>
        </w:numPr>
      </w:pPr>
      <w:r w:rsidRPr="00B162B4">
        <w:t>Numeric </w:t>
      </w:r>
    </w:p>
    <w:p w14:paraId="74E318B5" w14:textId="77777777" w:rsidR="00040DEB" w:rsidRPr="00B162B4" w:rsidRDefault="00040DEB" w:rsidP="00B162B4">
      <w:pPr>
        <w:pStyle w:val="ListParagraph"/>
        <w:numPr>
          <w:ilvl w:val="0"/>
          <w:numId w:val="13"/>
        </w:numPr>
      </w:pPr>
      <w:r w:rsidRPr="00B162B4">
        <w:t>Text (Single line) </w:t>
      </w:r>
    </w:p>
    <w:p w14:paraId="4737C42D" w14:textId="77777777" w:rsidR="00040DEB" w:rsidRPr="00B162B4" w:rsidRDefault="00040DEB" w:rsidP="00B162B4">
      <w:pPr>
        <w:pStyle w:val="ListParagraph"/>
        <w:numPr>
          <w:ilvl w:val="0"/>
          <w:numId w:val="13"/>
        </w:numPr>
      </w:pPr>
      <w:r w:rsidRPr="00B162B4">
        <w:t>Memo Text (Multi-line or HTML) </w:t>
      </w:r>
    </w:p>
    <w:p w14:paraId="47CAFFC0" w14:textId="4BCBE9D6" w:rsidR="00DF43EB" w:rsidRDefault="001553C5" w:rsidP="007035AA">
      <w:pPr>
        <w:pStyle w:val="Heading3"/>
      </w:pPr>
      <w:bookmarkStart w:id="31" w:name="_Toc139870221"/>
      <w:r>
        <w:t>Date/Temporal</w:t>
      </w:r>
      <w:bookmarkEnd w:id="31"/>
    </w:p>
    <w:p w14:paraId="21A187B5" w14:textId="18527201" w:rsidR="00040DEB" w:rsidRDefault="007035AA" w:rsidP="00184FE8">
      <w:r>
        <w:t>For field</w:t>
      </w:r>
      <w:r w:rsidR="00A57A5D">
        <w:t xml:space="preserve">s in Date/Temporal type, the values need to be converted into </w:t>
      </w:r>
      <w:hyperlink r:id="rId20" w:history="1">
        <w:r w:rsidR="00C63326" w:rsidRPr="00C63326">
          <w:rPr>
            <w:rStyle w:val="Hyperlink"/>
          </w:rPr>
          <w:t>ISO 8601 date format</w:t>
        </w:r>
      </w:hyperlink>
      <w:r w:rsidR="00C63326" w:rsidRPr="00C63326">
        <w:t>.</w:t>
      </w:r>
    </w:p>
    <w:p w14:paraId="5AE80CCE" w14:textId="72DD0924" w:rsidR="00C63326" w:rsidRDefault="00C63326" w:rsidP="00184FE8">
      <w:r>
        <w:t>For example:</w:t>
      </w:r>
    </w:p>
    <w:p w14:paraId="3E748641" w14:textId="3A5167B5" w:rsidR="00C63326" w:rsidRDefault="00BE2CFF" w:rsidP="00184FE8">
      <w:r>
        <w:t>Year only:</w:t>
      </w:r>
    </w:p>
    <w:p w14:paraId="2171C577" w14:textId="36B70D80" w:rsidR="00BE2CFF" w:rsidRDefault="00BE2CFF" w:rsidP="00BE2CFF">
      <w:pPr>
        <w:pStyle w:val="Code"/>
      </w:pPr>
      <w:r>
        <w:t>1764</w:t>
      </w:r>
    </w:p>
    <w:p w14:paraId="46656C30" w14:textId="03B2B8F3" w:rsidR="00040DEB" w:rsidRDefault="00BE2CFF" w:rsidP="00184FE8">
      <w:r>
        <w:t>Date only:</w:t>
      </w:r>
    </w:p>
    <w:p w14:paraId="6776DEEA" w14:textId="4144AF94" w:rsidR="00BE2CFF" w:rsidRDefault="00BE2CFF" w:rsidP="00BE2CFF">
      <w:pPr>
        <w:pStyle w:val="Code"/>
      </w:pPr>
      <w:r w:rsidRPr="00BE2CFF">
        <w:t>2023-07-07</w:t>
      </w:r>
    </w:p>
    <w:p w14:paraId="03B4FE7D" w14:textId="046169F0" w:rsidR="00BE2CFF" w:rsidRDefault="00BE2CFF" w:rsidP="00184FE8">
      <w:r>
        <w:t>Date and time</w:t>
      </w:r>
      <w:r w:rsidR="00E15F8A">
        <w:t xml:space="preserve"> (UTC)</w:t>
      </w:r>
      <w:r>
        <w:t>:</w:t>
      </w:r>
    </w:p>
    <w:p w14:paraId="0F748721" w14:textId="289CE1BB" w:rsidR="00BE2CFF" w:rsidRDefault="005335D0" w:rsidP="005335D0">
      <w:pPr>
        <w:pStyle w:val="Code"/>
      </w:pPr>
      <w:r w:rsidRPr="005335D0">
        <w:t>2023‐07‐07T06:48:58Z</w:t>
      </w:r>
    </w:p>
    <w:p w14:paraId="34AB47CB" w14:textId="5A0BA7C7" w:rsidR="00BE2CFF" w:rsidRDefault="005335D0" w:rsidP="00184FE8">
      <w:r>
        <w:t>Date and time (</w:t>
      </w:r>
      <w:r w:rsidR="00196B28">
        <w:t>UTC</w:t>
      </w:r>
      <w:r>
        <w:t>+07:00):</w:t>
      </w:r>
    </w:p>
    <w:p w14:paraId="35B42262" w14:textId="43F9AB64" w:rsidR="005335D0" w:rsidRDefault="00196B28" w:rsidP="00196B28">
      <w:pPr>
        <w:pStyle w:val="Code"/>
      </w:pPr>
      <w:r w:rsidRPr="00196B28">
        <w:t>2023‐07‐07T13:48:58+07:00</w:t>
      </w:r>
    </w:p>
    <w:p w14:paraId="2986E421" w14:textId="39EFD0D1" w:rsidR="00BE2CFF" w:rsidRDefault="00196B28" w:rsidP="00184FE8">
      <w:r>
        <w:t>Date range</w:t>
      </w:r>
      <w:r w:rsidR="00FE76EA">
        <w:t>:</w:t>
      </w:r>
    </w:p>
    <w:p w14:paraId="3F8101C2" w14:textId="6A5D6753" w:rsidR="00FE76EA" w:rsidRDefault="00FE76EA" w:rsidP="00FE76EA">
      <w:pPr>
        <w:pStyle w:val="Code"/>
      </w:pPr>
      <w:r w:rsidRPr="00FE76EA">
        <w:t>2023-07-07</w:t>
      </w:r>
      <w:r>
        <w:t>/2014-01-21</w:t>
      </w:r>
    </w:p>
    <w:p w14:paraId="428FCCD8" w14:textId="09916C81" w:rsidR="00196B28" w:rsidRDefault="009E6B59" w:rsidP="009E6B59">
      <w:pPr>
        <w:pStyle w:val="Heading3"/>
      </w:pPr>
      <w:bookmarkStart w:id="32" w:name="_Toc139870222"/>
      <w:r>
        <w:t>Geospatial</w:t>
      </w:r>
      <w:bookmarkEnd w:id="32"/>
    </w:p>
    <w:p w14:paraId="4EF2080C" w14:textId="3B2CEB1D" w:rsidR="00196B28" w:rsidRDefault="0059086C" w:rsidP="00184FE8">
      <w:r>
        <w:t xml:space="preserve">For values in Geospatial type, </w:t>
      </w:r>
      <w:r w:rsidR="00CC17A0">
        <w:t xml:space="preserve">a separate entity in </w:t>
      </w:r>
      <w:hyperlink r:id="rId21" w:history="1">
        <w:proofErr w:type="spellStart"/>
        <w:r w:rsidR="00CC17A0" w:rsidRPr="00FE4F41">
          <w:rPr>
            <w:rStyle w:val="Hyperlink"/>
          </w:rPr>
          <w:t>GeoCoordinates</w:t>
        </w:r>
        <w:proofErr w:type="spellEnd"/>
      </w:hyperlink>
      <w:r w:rsidR="00CC17A0">
        <w:t xml:space="preserve"> or </w:t>
      </w:r>
      <w:hyperlink r:id="rId22" w:history="1">
        <w:proofErr w:type="spellStart"/>
        <w:r w:rsidR="00CC17A0" w:rsidRPr="006E1934">
          <w:rPr>
            <w:rStyle w:val="Hyperlink"/>
          </w:rPr>
          <w:t>GeoShape</w:t>
        </w:r>
        <w:proofErr w:type="spellEnd"/>
      </w:hyperlink>
      <w:r w:rsidR="00CC17A0">
        <w:t xml:space="preserve"> </w:t>
      </w:r>
      <w:r w:rsidR="00C54015">
        <w:t xml:space="preserve">type </w:t>
      </w:r>
      <w:r w:rsidR="008E6501">
        <w:t>should be created and referenced by the property value.</w:t>
      </w:r>
      <w:r w:rsidR="00A92F62">
        <w:t xml:space="preserve"> The </w:t>
      </w:r>
      <w:r w:rsidR="00A92F62" w:rsidRPr="00A92F62">
        <w:rPr>
          <w:rStyle w:val="Codeinline"/>
          <w:rFonts w:eastAsiaTheme="minorHAnsi"/>
        </w:rPr>
        <w:t>@id</w:t>
      </w:r>
      <w:r w:rsidR="00A92F62">
        <w:t xml:space="preserve"> of the geo entity should be a generated UUID (v4) prefixed by </w:t>
      </w:r>
      <w:r w:rsidR="00A92F62" w:rsidRPr="00A92F62">
        <w:rPr>
          <w:rStyle w:val="Codeinline"/>
          <w:rFonts w:eastAsiaTheme="minorHAnsi"/>
        </w:rPr>
        <w:t>#</w:t>
      </w:r>
      <w:r w:rsidR="00A92F62">
        <w:t>.</w:t>
      </w:r>
    </w:p>
    <w:p w14:paraId="3424316E" w14:textId="2D6454CE" w:rsidR="003E6BDF" w:rsidRDefault="003E6BDF" w:rsidP="00184FE8">
      <w:r>
        <w:t>For example:</w:t>
      </w:r>
    </w:p>
    <w:p w14:paraId="2A0526CE" w14:textId="77777777" w:rsidR="003E6BDF" w:rsidRDefault="003E6BDF" w:rsidP="003E6BDF">
      <w:pPr>
        <w:pStyle w:val="Code"/>
      </w:pPr>
      <w:r>
        <w:t xml:space="preserve">        {</w:t>
      </w:r>
    </w:p>
    <w:p w14:paraId="22AE6AF4" w14:textId="77777777" w:rsidR="003E6BDF" w:rsidRDefault="003E6BDF" w:rsidP="003E6BDF">
      <w:pPr>
        <w:pStyle w:val="Code"/>
      </w:pPr>
      <w:r>
        <w:t xml:space="preserve">            "@id": "#rec_1660",</w:t>
      </w:r>
    </w:p>
    <w:p w14:paraId="1849DC5F" w14:textId="77777777" w:rsidR="003E6BDF" w:rsidRDefault="003E6BDF" w:rsidP="003E6BDF">
      <w:pPr>
        <w:pStyle w:val="Code"/>
      </w:pPr>
      <w:r>
        <w:t xml:space="preserve">            "@type": "Place",</w:t>
      </w:r>
    </w:p>
    <w:p w14:paraId="6497F829" w14:textId="77777777" w:rsidR="003E6BDF" w:rsidRDefault="003E6BDF" w:rsidP="003E6BDF">
      <w:pPr>
        <w:pStyle w:val="Code"/>
      </w:pPr>
      <w:r>
        <w:t xml:space="preserve">            "</w:t>
      </w:r>
      <w:proofErr w:type="spellStart"/>
      <w:r>
        <w:t>nameOrTitle</w:t>
      </w:r>
      <w:proofErr w:type="spellEnd"/>
      <w:r>
        <w:t>": "</w:t>
      </w:r>
      <w:proofErr w:type="spellStart"/>
      <w:r>
        <w:t>Kraton</w:t>
      </w:r>
      <w:proofErr w:type="spellEnd"/>
      <w:r>
        <w:t xml:space="preserve"> </w:t>
      </w:r>
      <w:proofErr w:type="spellStart"/>
      <w:r>
        <w:t>Kesultanan</w:t>
      </w:r>
      <w:proofErr w:type="spellEnd"/>
      <w:r>
        <w:t xml:space="preserve"> Yogyakarta",</w:t>
      </w:r>
    </w:p>
    <w:p w14:paraId="351819F5" w14:textId="77777777" w:rsidR="003E6BDF" w:rsidRDefault="003E6BDF" w:rsidP="003E6BDF">
      <w:pPr>
        <w:pStyle w:val="Code"/>
      </w:pPr>
      <w:r>
        <w:t xml:space="preserve">            "</w:t>
      </w:r>
      <w:proofErr w:type="spellStart"/>
      <w:r>
        <w:t>mappableLocation</w:t>
      </w:r>
      <w:proofErr w:type="spellEnd"/>
      <w:r>
        <w:t>": {"@id": "#84553dc6-e50e-4a7d-8b99-22846d84d15d"}</w:t>
      </w:r>
    </w:p>
    <w:p w14:paraId="78A89668" w14:textId="77777777" w:rsidR="003E6BDF" w:rsidRDefault="003E6BDF" w:rsidP="003E6BDF">
      <w:pPr>
        <w:pStyle w:val="Code"/>
      </w:pPr>
      <w:r>
        <w:t xml:space="preserve">        },</w:t>
      </w:r>
    </w:p>
    <w:p w14:paraId="769EFBC7" w14:textId="77777777" w:rsidR="003E6BDF" w:rsidRDefault="003E6BDF" w:rsidP="003E6BDF">
      <w:pPr>
        <w:pStyle w:val="Code"/>
      </w:pPr>
      <w:r>
        <w:t xml:space="preserve">        {</w:t>
      </w:r>
    </w:p>
    <w:p w14:paraId="4C2E05FE" w14:textId="77777777" w:rsidR="003E6BDF" w:rsidRDefault="003E6BDF" w:rsidP="003E6BDF">
      <w:pPr>
        <w:pStyle w:val="Code"/>
      </w:pPr>
      <w:r>
        <w:t xml:space="preserve">            "@id": "#84553dc6-e50e-4a7d-8b99-22846d84d15d",</w:t>
      </w:r>
    </w:p>
    <w:p w14:paraId="1CA8AF20" w14:textId="77777777" w:rsidR="003E6BDF" w:rsidRDefault="003E6BDF" w:rsidP="003E6BDF">
      <w:pPr>
        <w:pStyle w:val="Code"/>
      </w:pPr>
      <w:r>
        <w:t xml:space="preserve">            "@type": "</w:t>
      </w:r>
      <w:proofErr w:type="spellStart"/>
      <w:r>
        <w:t>GeoCoordinates</w:t>
      </w:r>
      <w:proofErr w:type="spellEnd"/>
      <w:r>
        <w:t>",</w:t>
      </w:r>
    </w:p>
    <w:p w14:paraId="0E532DE7" w14:textId="77777777" w:rsidR="003E6BDF" w:rsidRDefault="003E6BDF" w:rsidP="003E6BDF">
      <w:pPr>
        <w:pStyle w:val="Code"/>
      </w:pPr>
      <w:r>
        <w:t xml:space="preserve">            "latitude": "-7.807651",</w:t>
      </w:r>
    </w:p>
    <w:p w14:paraId="2814B124" w14:textId="77777777" w:rsidR="003E6BDF" w:rsidRDefault="003E6BDF" w:rsidP="003E6BDF">
      <w:pPr>
        <w:pStyle w:val="Code"/>
      </w:pPr>
      <w:r>
        <w:t xml:space="preserve">            "longitude": "110.363953"</w:t>
      </w:r>
    </w:p>
    <w:p w14:paraId="57B29B12" w14:textId="3CDC6AB9" w:rsidR="003E6BDF" w:rsidRDefault="003E6BDF" w:rsidP="003E6BDF">
      <w:pPr>
        <w:pStyle w:val="Code"/>
      </w:pPr>
      <w:r>
        <w:t xml:space="preserve">        }</w:t>
      </w:r>
    </w:p>
    <w:p w14:paraId="2355D980" w14:textId="78CCF311" w:rsidR="00834B8E" w:rsidRDefault="006E1934" w:rsidP="00184FE8">
      <w:r>
        <w:t>Heurist store geospatial data in WKT format. If it's a</w:t>
      </w:r>
      <w:r w:rsidR="0007760D">
        <w:t xml:space="preserve"> point, create a </w:t>
      </w:r>
      <w:proofErr w:type="spellStart"/>
      <w:r w:rsidR="0007760D" w:rsidRPr="002304C1">
        <w:rPr>
          <w:rStyle w:val="Codeinline"/>
          <w:rFonts w:eastAsiaTheme="minorHAnsi"/>
        </w:rPr>
        <w:t>GeoCoordinates</w:t>
      </w:r>
      <w:proofErr w:type="spellEnd"/>
      <w:r w:rsidR="0007760D">
        <w:t xml:space="preserve"> entity and specify the latitude and longitude.</w:t>
      </w:r>
    </w:p>
    <w:p w14:paraId="2933FADC" w14:textId="0010D127" w:rsidR="002304C1" w:rsidRDefault="003E6BDF" w:rsidP="00184FE8">
      <w:r>
        <w:t xml:space="preserve">If </w:t>
      </w:r>
      <w:r w:rsidR="00475946">
        <w:t xml:space="preserve">it's in other shapes, create a </w:t>
      </w:r>
      <w:proofErr w:type="spellStart"/>
      <w:r w:rsidR="00475946">
        <w:t>GeoShape</w:t>
      </w:r>
      <w:proofErr w:type="spellEnd"/>
      <w:r w:rsidR="00475946">
        <w:t xml:space="preserve"> entity and specify the corresponding shape attributes</w:t>
      </w:r>
      <w:r w:rsidR="00B32E40">
        <w:t xml:space="preserve"> (</w:t>
      </w:r>
      <w:r w:rsidR="00B32E40" w:rsidRPr="00B32E40">
        <w:rPr>
          <w:rStyle w:val="Codeinline"/>
          <w:rFonts w:eastAsiaTheme="minorHAnsi"/>
        </w:rPr>
        <w:t>box</w:t>
      </w:r>
      <w:r w:rsidR="00B32E40">
        <w:t xml:space="preserve">, </w:t>
      </w:r>
      <w:r w:rsidR="00B32E40" w:rsidRPr="00B32E40">
        <w:rPr>
          <w:rStyle w:val="Codeinline"/>
          <w:rFonts w:eastAsiaTheme="minorHAnsi"/>
        </w:rPr>
        <w:t>circle</w:t>
      </w:r>
      <w:r w:rsidR="00B32E40">
        <w:t xml:space="preserve">, </w:t>
      </w:r>
      <w:r w:rsidR="00B32E40" w:rsidRPr="00B32E40">
        <w:rPr>
          <w:rStyle w:val="Codeinline"/>
          <w:rFonts w:eastAsiaTheme="minorHAnsi"/>
        </w:rPr>
        <w:t>line</w:t>
      </w:r>
      <w:r w:rsidR="00B32E40">
        <w:t xml:space="preserve">, </w:t>
      </w:r>
      <w:r w:rsidR="00B32E40" w:rsidRPr="00B32E40">
        <w:rPr>
          <w:rStyle w:val="Codeinline"/>
          <w:rFonts w:eastAsiaTheme="minorHAnsi"/>
        </w:rPr>
        <w:t>polygon</w:t>
      </w:r>
      <w:r w:rsidR="00B32E40">
        <w:t xml:space="preserve"> etc.)</w:t>
      </w:r>
    </w:p>
    <w:p w14:paraId="7B01121F" w14:textId="3653F19D" w:rsidR="002304C1" w:rsidRDefault="00B32E40" w:rsidP="00184FE8">
      <w:r>
        <w:t>For example:</w:t>
      </w:r>
    </w:p>
    <w:p w14:paraId="20627C29" w14:textId="77777777" w:rsidR="00B32E40" w:rsidRDefault="00B32E40" w:rsidP="00B32E40">
      <w:pPr>
        <w:pStyle w:val="Code"/>
      </w:pPr>
      <w:r>
        <w:lastRenderedPageBreak/>
        <w:t xml:space="preserve">        {</w:t>
      </w:r>
    </w:p>
    <w:p w14:paraId="7D41FAD8" w14:textId="77777777" w:rsidR="00B32E40" w:rsidRDefault="00B32E40" w:rsidP="00B32E40">
      <w:pPr>
        <w:pStyle w:val="Code"/>
      </w:pPr>
      <w:r>
        <w:t xml:space="preserve">            "@id": "#84553dc6-e50e-4a7d-8b99-22846d84d15d",</w:t>
      </w:r>
    </w:p>
    <w:p w14:paraId="67413B62" w14:textId="68C4DB5A" w:rsidR="00B32E40" w:rsidRDefault="00B32E40" w:rsidP="00B32E40">
      <w:pPr>
        <w:pStyle w:val="Code"/>
      </w:pPr>
      <w:r>
        <w:t xml:space="preserve">            "@type": "</w:t>
      </w:r>
      <w:proofErr w:type="spellStart"/>
      <w:r>
        <w:t>Geo</w:t>
      </w:r>
      <w:r w:rsidR="00701ADC">
        <w:t>Shape</w:t>
      </w:r>
      <w:proofErr w:type="spellEnd"/>
      <w:r>
        <w:t>",</w:t>
      </w:r>
    </w:p>
    <w:p w14:paraId="4EA1A607" w14:textId="0320453C" w:rsidR="00B32E40" w:rsidRDefault="00B32E40" w:rsidP="00B32E40">
      <w:pPr>
        <w:pStyle w:val="Code"/>
      </w:pPr>
      <w:r>
        <w:t xml:space="preserve">            "</w:t>
      </w:r>
      <w:r w:rsidR="00FD5A94">
        <w:t>box</w:t>
      </w:r>
      <w:r>
        <w:t>": "-7.807651</w:t>
      </w:r>
      <w:r w:rsidR="00F54BE5">
        <w:t xml:space="preserve">,110.363953 </w:t>
      </w:r>
      <w:r w:rsidR="00BC0D78">
        <w:t>-5.823423,112.324234</w:t>
      </w:r>
      <w:r>
        <w:t>",</w:t>
      </w:r>
    </w:p>
    <w:p w14:paraId="2A6B2FBD" w14:textId="77777777" w:rsidR="00B32E40" w:rsidRDefault="00B32E40" w:rsidP="00B32E40">
      <w:pPr>
        <w:pStyle w:val="Code"/>
      </w:pPr>
      <w:r>
        <w:t xml:space="preserve">        }</w:t>
      </w:r>
    </w:p>
    <w:p w14:paraId="4B7DB2F0" w14:textId="6DD8FFE2" w:rsidR="00B32E40" w:rsidRDefault="00EE5A5F" w:rsidP="0023034A">
      <w:pPr>
        <w:pStyle w:val="Heading3"/>
      </w:pPr>
      <w:bookmarkStart w:id="33" w:name="_Toc139870223"/>
      <w:r>
        <w:t>File or media URL</w:t>
      </w:r>
      <w:bookmarkEnd w:id="33"/>
    </w:p>
    <w:p w14:paraId="06D860F1" w14:textId="28733329" w:rsidR="009E6B59" w:rsidRDefault="00E27CA7" w:rsidP="00184FE8">
      <w:r>
        <w:t xml:space="preserve">For values in file or media URL type, </w:t>
      </w:r>
      <w:r w:rsidR="00C54015">
        <w:t xml:space="preserve">a separate entity in </w:t>
      </w:r>
      <w:hyperlink r:id="rId23" w:history="1">
        <w:r w:rsidR="00C54015" w:rsidRPr="003849E2">
          <w:rPr>
            <w:rStyle w:val="Hyperlink"/>
          </w:rPr>
          <w:t>File</w:t>
        </w:r>
      </w:hyperlink>
      <w:r w:rsidR="00C54015">
        <w:t xml:space="preserve"> type should be created and referenced by the property value.</w:t>
      </w:r>
      <w:r w:rsidR="00804FCA">
        <w:t xml:space="preserve"> The </w:t>
      </w:r>
      <w:r w:rsidR="001A04A5">
        <w:t xml:space="preserve">@id </w:t>
      </w:r>
      <w:r w:rsidR="000229D8">
        <w:t>of the file entity should be the local path relative to the RO-Crate root directory</w:t>
      </w:r>
      <w:r w:rsidR="00555F62">
        <w:t>, or the file URL if it's a remote file</w:t>
      </w:r>
      <w:r w:rsidR="005655D6">
        <w:t>.</w:t>
      </w:r>
    </w:p>
    <w:p w14:paraId="0A585285" w14:textId="57ED9CA8" w:rsidR="00331EBF" w:rsidRDefault="00331EBF" w:rsidP="00184FE8">
      <w:r>
        <w:t>For example:</w:t>
      </w:r>
    </w:p>
    <w:p w14:paraId="23801BC7" w14:textId="77777777" w:rsidR="003C4577" w:rsidRDefault="003C4577" w:rsidP="003C4577">
      <w:pPr>
        <w:pStyle w:val="Code"/>
      </w:pPr>
      <w:r>
        <w:t xml:space="preserve">        {</w:t>
      </w:r>
    </w:p>
    <w:p w14:paraId="04B654EC" w14:textId="77777777" w:rsidR="003C4577" w:rsidRDefault="003C4577" w:rsidP="003C4577">
      <w:pPr>
        <w:pStyle w:val="Code"/>
      </w:pPr>
      <w:r>
        <w:t xml:space="preserve">            "@id": "#rec_1688",</w:t>
      </w:r>
    </w:p>
    <w:p w14:paraId="61E49AFA" w14:textId="77777777" w:rsidR="003C4577" w:rsidRDefault="003C4577" w:rsidP="003C4577">
      <w:pPr>
        <w:pStyle w:val="Code"/>
      </w:pPr>
      <w:r>
        <w:t xml:space="preserve">            "@type": "</w:t>
      </w:r>
      <w:proofErr w:type="spellStart"/>
      <w:r>
        <w:t>OMAAFile</w:t>
      </w:r>
      <w:proofErr w:type="spellEnd"/>
      <w:r>
        <w:t>",</w:t>
      </w:r>
    </w:p>
    <w:p w14:paraId="1A1A6055" w14:textId="77777777" w:rsidR="003C4577" w:rsidRDefault="003C4577" w:rsidP="003C4577">
      <w:pPr>
        <w:pStyle w:val="Code"/>
      </w:pPr>
      <w:r>
        <w:t xml:space="preserve">            "</w:t>
      </w:r>
      <w:proofErr w:type="spellStart"/>
      <w:r>
        <w:t>nameOrTitle</w:t>
      </w:r>
      <w:proofErr w:type="spellEnd"/>
      <w:r>
        <w:t>": "</w:t>
      </w:r>
      <w:proofErr w:type="spellStart"/>
      <w:r>
        <w:t>Pedoman</w:t>
      </w:r>
      <w:proofErr w:type="spellEnd"/>
      <w:r>
        <w:t xml:space="preserve"> 1959.12.01.p.2",</w:t>
      </w:r>
    </w:p>
    <w:p w14:paraId="00EE6BDC" w14:textId="77777777" w:rsidR="003C4577" w:rsidRDefault="003C4577" w:rsidP="003C4577">
      <w:pPr>
        <w:pStyle w:val="Code"/>
      </w:pPr>
      <w:r>
        <w:t xml:space="preserve">            "</w:t>
      </w:r>
      <w:proofErr w:type="spellStart"/>
      <w:r>
        <w:t>fileFile</w:t>
      </w:r>
      <w:proofErr w:type="spellEnd"/>
      <w:r>
        <w:t>": {"@id": "ulf_52_Pedoman 59.12.01.p.2.pdf"}</w:t>
      </w:r>
    </w:p>
    <w:p w14:paraId="55AC7544" w14:textId="77777777" w:rsidR="003C4577" w:rsidRDefault="003C4577" w:rsidP="003C4577">
      <w:pPr>
        <w:pStyle w:val="Code"/>
      </w:pPr>
      <w:r>
        <w:t xml:space="preserve">        },</w:t>
      </w:r>
    </w:p>
    <w:p w14:paraId="541BA132" w14:textId="77777777" w:rsidR="003C4577" w:rsidRDefault="003C4577" w:rsidP="003C4577">
      <w:pPr>
        <w:pStyle w:val="Code"/>
      </w:pPr>
      <w:r>
        <w:t xml:space="preserve">        {</w:t>
      </w:r>
    </w:p>
    <w:p w14:paraId="4303EB42" w14:textId="77777777" w:rsidR="003C4577" w:rsidRDefault="003C4577" w:rsidP="003C4577">
      <w:pPr>
        <w:pStyle w:val="Code"/>
      </w:pPr>
      <w:r>
        <w:t xml:space="preserve">            "@id": "ulf_52_Pedoman 59.12.01.p.2.pdf",</w:t>
      </w:r>
    </w:p>
    <w:p w14:paraId="086512A1" w14:textId="77777777" w:rsidR="003C4577" w:rsidRDefault="003C4577" w:rsidP="003C4577">
      <w:pPr>
        <w:pStyle w:val="Code"/>
      </w:pPr>
      <w:r>
        <w:t xml:space="preserve">            "@type": "File",</w:t>
      </w:r>
    </w:p>
    <w:p w14:paraId="28886130" w14:textId="77777777" w:rsidR="003C4577" w:rsidRDefault="003C4577" w:rsidP="003C4577">
      <w:pPr>
        <w:pStyle w:val="Code"/>
      </w:pPr>
      <w:r>
        <w:t xml:space="preserve">            "name": "</w:t>
      </w:r>
      <w:proofErr w:type="spellStart"/>
      <w:r>
        <w:t>Pedoman</w:t>
      </w:r>
      <w:proofErr w:type="spellEnd"/>
      <w:r>
        <w:t xml:space="preserve"> 59.12.01.p.2.pdf",</w:t>
      </w:r>
    </w:p>
    <w:p w14:paraId="130538D8" w14:textId="77777777" w:rsidR="003C4577" w:rsidRDefault="003C4577" w:rsidP="003C4577">
      <w:pPr>
        <w:pStyle w:val="Code"/>
      </w:pPr>
      <w:r>
        <w:t xml:space="preserve">            "</w:t>
      </w:r>
      <w:proofErr w:type="spellStart"/>
      <w:r>
        <w:t>contentSize</w:t>
      </w:r>
      <w:proofErr w:type="spellEnd"/>
      <w:r>
        <w:t>": "1062000",</w:t>
      </w:r>
    </w:p>
    <w:p w14:paraId="4A62781B" w14:textId="77777777" w:rsidR="003C4577" w:rsidRDefault="003C4577" w:rsidP="003C4577">
      <w:pPr>
        <w:pStyle w:val="Code"/>
      </w:pPr>
      <w:r>
        <w:t xml:space="preserve">            "</w:t>
      </w:r>
      <w:proofErr w:type="spellStart"/>
      <w:r>
        <w:t>encodingFormat</w:t>
      </w:r>
      <w:proofErr w:type="spellEnd"/>
      <w:r>
        <w:t>": "application/pdf",</w:t>
      </w:r>
    </w:p>
    <w:p w14:paraId="3EA68225" w14:textId="77777777" w:rsidR="003C4577" w:rsidRDefault="003C4577" w:rsidP="003C4577">
      <w:pPr>
        <w:pStyle w:val="Code"/>
      </w:pPr>
      <w:r>
        <w:t xml:space="preserve">            "</w:t>
      </w:r>
      <w:proofErr w:type="spellStart"/>
      <w:r>
        <w:t>uploadDate</w:t>
      </w:r>
      <w:proofErr w:type="spellEnd"/>
      <w:r>
        <w:t>": "2023-05-31T05:01:14"</w:t>
      </w:r>
    </w:p>
    <w:p w14:paraId="7AC576D4" w14:textId="14DB9338" w:rsidR="00331EBF" w:rsidRDefault="003C4577" w:rsidP="003C4577">
      <w:pPr>
        <w:pStyle w:val="Code"/>
      </w:pPr>
      <w:r>
        <w:t xml:space="preserve">        }</w:t>
      </w:r>
    </w:p>
    <w:p w14:paraId="1AD83D45" w14:textId="154143EE" w:rsidR="005655D6" w:rsidRDefault="005655D6" w:rsidP="00184FE8">
      <w:r>
        <w:t xml:space="preserve">For local files, </w:t>
      </w:r>
      <w:r w:rsidR="00512235">
        <w:t xml:space="preserve">it should have the </w:t>
      </w:r>
      <w:r w:rsidR="001712C1" w:rsidRPr="009D3959">
        <w:rPr>
          <w:rStyle w:val="Codeinline"/>
          <w:rFonts w:eastAsiaTheme="minorHAnsi"/>
        </w:rPr>
        <w:t>name</w:t>
      </w:r>
      <w:r w:rsidR="001712C1">
        <w:t xml:space="preserve">, </w:t>
      </w:r>
      <w:proofErr w:type="spellStart"/>
      <w:r w:rsidR="001712C1" w:rsidRPr="009D3959">
        <w:rPr>
          <w:rStyle w:val="Codeinline"/>
          <w:rFonts w:eastAsiaTheme="minorHAnsi"/>
        </w:rPr>
        <w:t>contentSize</w:t>
      </w:r>
      <w:proofErr w:type="spellEnd"/>
      <w:r w:rsidR="001712C1">
        <w:t xml:space="preserve"> (in byte), </w:t>
      </w:r>
      <w:proofErr w:type="spellStart"/>
      <w:r w:rsidR="003D1FAB" w:rsidRPr="009D3959">
        <w:rPr>
          <w:rStyle w:val="Codeinline"/>
          <w:rFonts w:eastAsiaTheme="minorHAnsi"/>
        </w:rPr>
        <w:t>encodingFormat</w:t>
      </w:r>
      <w:proofErr w:type="spellEnd"/>
      <w:r w:rsidR="003D1FAB">
        <w:t xml:space="preserve">, and </w:t>
      </w:r>
      <w:proofErr w:type="spellStart"/>
      <w:r w:rsidR="003D1FAB" w:rsidRPr="009D3959">
        <w:rPr>
          <w:rStyle w:val="Codeinline"/>
          <w:rFonts w:eastAsiaTheme="minorHAnsi"/>
        </w:rPr>
        <w:t>uploadDate</w:t>
      </w:r>
      <w:proofErr w:type="spellEnd"/>
      <w:r w:rsidR="003D1FAB">
        <w:t xml:space="preserve"> populated.</w:t>
      </w:r>
    </w:p>
    <w:p w14:paraId="067E7EC4" w14:textId="26E03215" w:rsidR="003C4577" w:rsidRDefault="003C4577" w:rsidP="00184FE8">
      <w:r>
        <w:t>For remote files, it should</w:t>
      </w:r>
      <w:r w:rsidR="00486806">
        <w:t xml:space="preserve"> also</w:t>
      </w:r>
      <w:r>
        <w:t xml:space="preserve"> have the </w:t>
      </w:r>
      <w:proofErr w:type="spellStart"/>
      <w:r w:rsidR="00486806" w:rsidRPr="00486806">
        <w:rPr>
          <w:rStyle w:val="Codeinline"/>
          <w:rFonts w:eastAsiaTheme="minorHAnsi"/>
        </w:rPr>
        <w:t>contentUrl</w:t>
      </w:r>
      <w:proofErr w:type="spellEnd"/>
      <w:r w:rsidR="00486806">
        <w:t xml:space="preserve"> populated.</w:t>
      </w:r>
    </w:p>
    <w:p w14:paraId="365A50FC" w14:textId="3E65AB29" w:rsidR="00A706A2" w:rsidRDefault="00A706A2" w:rsidP="002F547E">
      <w:pPr>
        <w:pStyle w:val="Heading3"/>
      </w:pPr>
      <w:bookmarkStart w:id="34" w:name="_Toc139870224"/>
      <w:r>
        <w:t>Term</w:t>
      </w:r>
      <w:bookmarkEnd w:id="34"/>
    </w:p>
    <w:p w14:paraId="64FAE549" w14:textId="533846D2" w:rsidR="00A706A2" w:rsidRDefault="00A706A2" w:rsidP="00A706A2">
      <w:r>
        <w:t>For values in term type, the value of the p</w:t>
      </w:r>
      <w:r w:rsidR="002956D3">
        <w:t xml:space="preserve">roperty can reference the corresponding </w:t>
      </w:r>
      <w:proofErr w:type="spellStart"/>
      <w:r w:rsidR="002956D3" w:rsidRPr="002956D3">
        <w:rPr>
          <w:rStyle w:val="Codeinline"/>
          <w:rFonts w:eastAsiaTheme="minorHAnsi"/>
        </w:rPr>
        <w:t>DefinedTerm</w:t>
      </w:r>
      <w:proofErr w:type="spellEnd"/>
      <w:r w:rsidR="002956D3">
        <w:t xml:space="preserve"> entity. For example:</w:t>
      </w:r>
    </w:p>
    <w:p w14:paraId="16A12B03" w14:textId="15A7D58B" w:rsidR="002A5BAF" w:rsidRDefault="00E635BA" w:rsidP="00E635BA">
      <w:pPr>
        <w:pStyle w:val="Code"/>
      </w:pPr>
      <w:r>
        <w:t xml:space="preserve">        </w:t>
      </w:r>
      <w:r w:rsidR="002A5BAF">
        <w:t>{</w:t>
      </w:r>
    </w:p>
    <w:p w14:paraId="3FFBC08C" w14:textId="77777777" w:rsidR="002A5BAF" w:rsidRDefault="002A5BAF" w:rsidP="00E635BA">
      <w:pPr>
        <w:pStyle w:val="Code"/>
      </w:pPr>
      <w:r>
        <w:t xml:space="preserve">            "@id": "#rec_463",</w:t>
      </w:r>
    </w:p>
    <w:p w14:paraId="38168603" w14:textId="77777777" w:rsidR="002A5BAF" w:rsidRDefault="002A5BAF" w:rsidP="00E635BA">
      <w:pPr>
        <w:pStyle w:val="Code"/>
      </w:pPr>
      <w:r>
        <w:t xml:space="preserve">            "@type": "Text",</w:t>
      </w:r>
    </w:p>
    <w:p w14:paraId="7FE5935A" w14:textId="5AFF8CF5" w:rsidR="002A5BAF" w:rsidRDefault="002A5BAF" w:rsidP="00E635BA">
      <w:pPr>
        <w:pStyle w:val="Code"/>
      </w:pPr>
      <w:r>
        <w:t xml:space="preserve">            "category": {"@id": "#trm_10047"},</w:t>
      </w:r>
    </w:p>
    <w:p w14:paraId="6E666104" w14:textId="5802EF70" w:rsidR="002956D3" w:rsidRDefault="002A5BAF" w:rsidP="00E635BA">
      <w:pPr>
        <w:pStyle w:val="Code"/>
      </w:pPr>
      <w:r>
        <w:t xml:space="preserve">        },</w:t>
      </w:r>
    </w:p>
    <w:p w14:paraId="4176F5DE" w14:textId="77777777" w:rsidR="00E635BA" w:rsidRDefault="00E635BA" w:rsidP="00E635BA">
      <w:pPr>
        <w:pStyle w:val="Code"/>
      </w:pPr>
      <w:r>
        <w:t xml:space="preserve">        {</w:t>
      </w:r>
    </w:p>
    <w:p w14:paraId="0BC31C7E" w14:textId="77777777" w:rsidR="00E635BA" w:rsidRDefault="00E635BA" w:rsidP="00E635BA">
      <w:pPr>
        <w:pStyle w:val="Code"/>
      </w:pPr>
      <w:r>
        <w:t xml:space="preserve">            "@id": "#trm_10047",</w:t>
      </w:r>
    </w:p>
    <w:p w14:paraId="5728D541" w14:textId="77777777" w:rsidR="00E635BA" w:rsidRDefault="00E635BA" w:rsidP="00E635BA">
      <w:pPr>
        <w:pStyle w:val="Code"/>
      </w:pPr>
      <w:r>
        <w:t xml:space="preserve">            "@type": "</w:t>
      </w:r>
      <w:proofErr w:type="spellStart"/>
      <w:r>
        <w:t>DefinedTerm</w:t>
      </w:r>
      <w:proofErr w:type="spellEnd"/>
      <w:r>
        <w:t>",</w:t>
      </w:r>
    </w:p>
    <w:p w14:paraId="548A0364" w14:textId="77777777" w:rsidR="00E635BA" w:rsidRDefault="00E635BA" w:rsidP="00E635BA">
      <w:pPr>
        <w:pStyle w:val="Code"/>
      </w:pPr>
      <w:r>
        <w:t xml:space="preserve">            "name": "2. National boundaries",</w:t>
      </w:r>
    </w:p>
    <w:p w14:paraId="4DB0F8EE" w14:textId="77777777" w:rsidR="00E635BA" w:rsidRDefault="00E635BA" w:rsidP="00E635BA">
      <w:pPr>
        <w:pStyle w:val="Code"/>
      </w:pPr>
      <w:r>
        <w:t xml:space="preserve">            "description": "",</w:t>
      </w:r>
    </w:p>
    <w:p w14:paraId="194AA7FE" w14:textId="77777777" w:rsidR="00E635BA" w:rsidRDefault="00E635BA" w:rsidP="00E635BA">
      <w:pPr>
        <w:pStyle w:val="Code"/>
      </w:pPr>
      <w:r>
        <w:t xml:space="preserve">            "</w:t>
      </w:r>
      <w:proofErr w:type="spellStart"/>
      <w:r>
        <w:t>termCode</w:t>
      </w:r>
      <w:proofErr w:type="spellEnd"/>
      <w:r>
        <w:t>": ""</w:t>
      </w:r>
    </w:p>
    <w:p w14:paraId="198C25DE" w14:textId="601B7378" w:rsidR="00E635BA" w:rsidRPr="00A706A2" w:rsidRDefault="00E635BA" w:rsidP="00E635BA">
      <w:pPr>
        <w:pStyle w:val="Code"/>
      </w:pPr>
      <w:r>
        <w:t xml:space="preserve">        }</w:t>
      </w:r>
    </w:p>
    <w:p w14:paraId="3FD88DC0" w14:textId="25407F24" w:rsidR="00196B28" w:rsidRDefault="002F547E" w:rsidP="002F547E">
      <w:pPr>
        <w:pStyle w:val="Heading3"/>
      </w:pPr>
      <w:bookmarkStart w:id="35" w:name="_Toc139870225"/>
      <w:r>
        <w:t>Record pointer</w:t>
      </w:r>
      <w:bookmarkEnd w:id="35"/>
    </w:p>
    <w:p w14:paraId="0A196714" w14:textId="31F57FF7" w:rsidR="008D6110" w:rsidRDefault="00A95D6E" w:rsidP="00184FE8">
      <w:r>
        <w:t xml:space="preserve">For values in record pointer type, the value of the property can reference the corresponding </w:t>
      </w:r>
      <w:r w:rsidR="008D6110">
        <w:t>entity representing the target record. For example:</w:t>
      </w:r>
    </w:p>
    <w:p w14:paraId="7D80A0E9" w14:textId="77777777" w:rsidR="00D26B16" w:rsidRDefault="00D26B16" w:rsidP="00D26B16">
      <w:pPr>
        <w:pStyle w:val="Code"/>
      </w:pPr>
      <w:r>
        <w:t xml:space="preserve">        {</w:t>
      </w:r>
    </w:p>
    <w:p w14:paraId="4AAA12A4" w14:textId="77777777" w:rsidR="00D26B16" w:rsidRDefault="00D26B16" w:rsidP="00D26B16">
      <w:pPr>
        <w:pStyle w:val="Code"/>
      </w:pPr>
      <w:r>
        <w:t xml:space="preserve">            "@id": "#rec_463",</w:t>
      </w:r>
    </w:p>
    <w:p w14:paraId="7999EB20" w14:textId="77777777" w:rsidR="00D26B16" w:rsidRDefault="00D26B16" w:rsidP="00D26B16">
      <w:pPr>
        <w:pStyle w:val="Code"/>
      </w:pPr>
      <w:r>
        <w:t xml:space="preserve">            "@type": "Text",</w:t>
      </w:r>
    </w:p>
    <w:p w14:paraId="247DD00E" w14:textId="77777777" w:rsidR="00D26B16" w:rsidRDefault="00D26B16" w:rsidP="00D26B16">
      <w:pPr>
        <w:pStyle w:val="Code"/>
      </w:pPr>
      <w:r>
        <w:t xml:space="preserve">            "place": {"@id": "#rec_1660"},</w:t>
      </w:r>
    </w:p>
    <w:p w14:paraId="19501838" w14:textId="4D04C898" w:rsidR="008D6110" w:rsidRDefault="00D26B16" w:rsidP="00D26B16">
      <w:pPr>
        <w:pStyle w:val="Code"/>
      </w:pPr>
      <w:r>
        <w:t xml:space="preserve">        },</w:t>
      </w:r>
    </w:p>
    <w:p w14:paraId="38726FCE" w14:textId="77777777" w:rsidR="00D26B16" w:rsidRDefault="00D26B16" w:rsidP="00D26B16">
      <w:pPr>
        <w:pStyle w:val="Code"/>
      </w:pPr>
      <w:r>
        <w:t xml:space="preserve">        {</w:t>
      </w:r>
    </w:p>
    <w:p w14:paraId="19380A8E" w14:textId="77777777" w:rsidR="00D26B16" w:rsidRDefault="00D26B16" w:rsidP="00D26B16">
      <w:pPr>
        <w:pStyle w:val="Code"/>
      </w:pPr>
      <w:r>
        <w:t xml:space="preserve">            "@id": "#rec_1660",</w:t>
      </w:r>
    </w:p>
    <w:p w14:paraId="15F99F76" w14:textId="77777777" w:rsidR="00D26B16" w:rsidRDefault="00D26B16" w:rsidP="00D26B16">
      <w:pPr>
        <w:pStyle w:val="Code"/>
      </w:pPr>
      <w:r>
        <w:t xml:space="preserve">            "@type": "Place",</w:t>
      </w:r>
    </w:p>
    <w:p w14:paraId="24673C59" w14:textId="77777777" w:rsidR="00D26B16" w:rsidRDefault="00D26B16" w:rsidP="00D26B16">
      <w:pPr>
        <w:pStyle w:val="Code"/>
      </w:pPr>
      <w:r>
        <w:t xml:space="preserve">            "</w:t>
      </w:r>
      <w:proofErr w:type="spellStart"/>
      <w:r>
        <w:t>nameOrTitle</w:t>
      </w:r>
      <w:proofErr w:type="spellEnd"/>
      <w:r>
        <w:t>": "</w:t>
      </w:r>
      <w:proofErr w:type="spellStart"/>
      <w:r>
        <w:t>Kraton</w:t>
      </w:r>
      <w:proofErr w:type="spellEnd"/>
      <w:r>
        <w:t xml:space="preserve"> </w:t>
      </w:r>
      <w:proofErr w:type="spellStart"/>
      <w:r>
        <w:t>Kesultanan</w:t>
      </w:r>
      <w:proofErr w:type="spellEnd"/>
      <w:r>
        <w:t xml:space="preserve"> Yogyakarta",</w:t>
      </w:r>
    </w:p>
    <w:p w14:paraId="6FF171C9" w14:textId="647BD366" w:rsidR="007054FB" w:rsidRDefault="00D26B16" w:rsidP="00D26B16">
      <w:pPr>
        <w:pStyle w:val="Code"/>
      </w:pPr>
      <w:r>
        <w:t xml:space="preserve">        }</w:t>
      </w:r>
    </w:p>
    <w:p w14:paraId="53A9006B" w14:textId="2ABC3A67" w:rsidR="007054FB" w:rsidRDefault="00D26B16" w:rsidP="00D26B16">
      <w:pPr>
        <w:pStyle w:val="Heading3"/>
      </w:pPr>
      <w:bookmarkStart w:id="36" w:name="_Toc139870226"/>
      <w:r>
        <w:t>Relationship marker</w:t>
      </w:r>
      <w:bookmarkEnd w:id="36"/>
    </w:p>
    <w:p w14:paraId="3AFEFF84" w14:textId="0E47A962" w:rsidR="00D26B16" w:rsidRDefault="004A3F7F" w:rsidP="00184FE8">
      <w:r>
        <w:t>TBD</w:t>
      </w:r>
    </w:p>
    <w:p w14:paraId="20F80D5B" w14:textId="0653B8A9" w:rsidR="00D26B16" w:rsidRDefault="00422FC5" w:rsidP="00655B75">
      <w:pPr>
        <w:pStyle w:val="Heading2"/>
      </w:pPr>
      <w:bookmarkStart w:id="37" w:name="_Toc139870227"/>
      <w:r>
        <w:lastRenderedPageBreak/>
        <w:t xml:space="preserve">Root </w:t>
      </w:r>
      <w:r w:rsidR="009309D4">
        <w:t>d</w:t>
      </w:r>
      <w:r>
        <w:t xml:space="preserve">ata </w:t>
      </w:r>
      <w:r w:rsidR="009309D4">
        <w:t>e</w:t>
      </w:r>
      <w:r>
        <w:t>ntity</w:t>
      </w:r>
      <w:bookmarkEnd w:id="37"/>
    </w:p>
    <w:p w14:paraId="14EB7FC5" w14:textId="1A9B3204" w:rsidR="00D26B16" w:rsidRDefault="00655B75" w:rsidP="00184FE8">
      <w:r>
        <w:t xml:space="preserve">The root data entity of RO-Crate should contain the </w:t>
      </w:r>
      <w:r w:rsidRPr="00CA71FC">
        <w:rPr>
          <w:rStyle w:val="Codeinline"/>
          <w:rFonts w:eastAsiaTheme="minorHAnsi"/>
        </w:rPr>
        <w:t>name</w:t>
      </w:r>
      <w:r>
        <w:t xml:space="preserve"> and </w:t>
      </w:r>
      <w:r w:rsidRPr="00CA71FC">
        <w:rPr>
          <w:rStyle w:val="Codeinline"/>
          <w:rFonts w:eastAsiaTheme="minorHAnsi"/>
        </w:rPr>
        <w:t>description</w:t>
      </w:r>
      <w:r>
        <w:t xml:space="preserve"> of the Heurist database. </w:t>
      </w:r>
      <w:r w:rsidR="00A80BAA">
        <w:t>Then it should list all vocabularies</w:t>
      </w:r>
      <w:r w:rsidR="00E57D90">
        <w:t xml:space="preserve"> (no term)</w:t>
      </w:r>
      <w:r w:rsidR="00A80BAA">
        <w:t xml:space="preserve"> and </w:t>
      </w:r>
      <w:r w:rsidR="00CA71FC">
        <w:t xml:space="preserve">records from Heurist under </w:t>
      </w:r>
      <w:proofErr w:type="spellStart"/>
      <w:r w:rsidR="00CA71FC" w:rsidRPr="00CA71FC">
        <w:rPr>
          <w:rStyle w:val="Codeinline"/>
          <w:rFonts w:eastAsiaTheme="minorHAnsi"/>
        </w:rPr>
        <w:t>hasPart</w:t>
      </w:r>
      <w:proofErr w:type="spellEnd"/>
      <w:r w:rsidR="00CA71FC">
        <w:t xml:space="preserve">. </w:t>
      </w:r>
      <w:r w:rsidR="008912A0">
        <w:t>For example:</w:t>
      </w:r>
    </w:p>
    <w:p w14:paraId="66300B1B" w14:textId="25B34031" w:rsidR="000B784D" w:rsidRDefault="000B784D" w:rsidP="000B784D">
      <w:pPr>
        <w:pStyle w:val="Code"/>
      </w:pPr>
      <w:r>
        <w:t xml:space="preserve">        {</w:t>
      </w:r>
    </w:p>
    <w:p w14:paraId="5C26FFEC" w14:textId="77777777" w:rsidR="000B784D" w:rsidRDefault="000B784D" w:rsidP="000B784D">
      <w:pPr>
        <w:pStyle w:val="Code"/>
      </w:pPr>
      <w:r>
        <w:t xml:space="preserve">            "@id": </w:t>
      </w:r>
      <w:proofErr w:type="gramStart"/>
      <w:r>
        <w:t>"./</w:t>
      </w:r>
      <w:proofErr w:type="gramEnd"/>
      <w:r>
        <w:t>",</w:t>
      </w:r>
    </w:p>
    <w:p w14:paraId="5F34D6E6" w14:textId="77777777" w:rsidR="000B784D" w:rsidRDefault="000B784D" w:rsidP="000B784D">
      <w:pPr>
        <w:pStyle w:val="Code"/>
      </w:pPr>
      <w:r>
        <w:t xml:space="preserve">            "@type": "Dataset",</w:t>
      </w:r>
    </w:p>
    <w:p w14:paraId="0925316A" w14:textId="77777777" w:rsidR="000B784D" w:rsidRDefault="000B784D" w:rsidP="000B784D">
      <w:pPr>
        <w:pStyle w:val="Code"/>
      </w:pPr>
      <w:r>
        <w:t xml:space="preserve">            "name": "Opening Australia's Multilingual Archive",</w:t>
      </w:r>
    </w:p>
    <w:p w14:paraId="72E56CA6" w14:textId="77777777" w:rsidR="000B784D" w:rsidRDefault="000B784D" w:rsidP="000B784D">
      <w:pPr>
        <w:pStyle w:val="Code"/>
      </w:pPr>
      <w:r>
        <w:t xml:space="preserve">            "description": "Opening the Multilingual Archive of Australia brings together historical materials from national and international collections in languages other than English. We seek to rethink and enlarge narratives about Australia that come solely from English-language sources, by showing modern Australia to be a complex multilingual creation. This project is funded by an Australian Research Council Discovery Project grant.",</w:t>
      </w:r>
    </w:p>
    <w:p w14:paraId="6685FE89" w14:textId="77777777" w:rsidR="000B784D" w:rsidRDefault="000B784D" w:rsidP="000B784D">
      <w:pPr>
        <w:pStyle w:val="Code"/>
      </w:pPr>
      <w:r>
        <w:t xml:space="preserve">            "</w:t>
      </w:r>
      <w:proofErr w:type="spellStart"/>
      <w:r>
        <w:t>hasPart</w:t>
      </w:r>
      <w:proofErr w:type="spellEnd"/>
      <w:r>
        <w:t>": [</w:t>
      </w:r>
    </w:p>
    <w:p w14:paraId="3D82ACB4" w14:textId="77777777" w:rsidR="000B784D" w:rsidRDefault="000B784D" w:rsidP="000B784D">
      <w:pPr>
        <w:pStyle w:val="Code"/>
      </w:pPr>
      <w:r>
        <w:t xml:space="preserve">                {"@id": "#trm_9470"},</w:t>
      </w:r>
    </w:p>
    <w:p w14:paraId="5928548C" w14:textId="77777777" w:rsidR="000B784D" w:rsidRDefault="000B784D" w:rsidP="000B784D">
      <w:pPr>
        <w:pStyle w:val="Code"/>
      </w:pPr>
      <w:r>
        <w:t xml:space="preserve">                {"@id": "#rec_463"},</w:t>
      </w:r>
    </w:p>
    <w:p w14:paraId="7B4072EC" w14:textId="77777777" w:rsidR="000B784D" w:rsidRDefault="000B784D" w:rsidP="000B784D">
      <w:pPr>
        <w:pStyle w:val="Code"/>
      </w:pPr>
      <w:r>
        <w:t xml:space="preserve">                {"@id": "#rec_1660"},</w:t>
      </w:r>
    </w:p>
    <w:p w14:paraId="7285AF6F" w14:textId="77777777" w:rsidR="000B784D" w:rsidRDefault="000B784D" w:rsidP="000B784D">
      <w:pPr>
        <w:pStyle w:val="Code"/>
      </w:pPr>
      <w:r>
        <w:t xml:space="preserve">                {"@id": "#rec_1688"}</w:t>
      </w:r>
    </w:p>
    <w:p w14:paraId="0DA81E27" w14:textId="77777777" w:rsidR="000B784D" w:rsidRDefault="000B784D" w:rsidP="000B784D">
      <w:pPr>
        <w:pStyle w:val="Code"/>
      </w:pPr>
      <w:r>
        <w:t xml:space="preserve">            ]</w:t>
      </w:r>
    </w:p>
    <w:p w14:paraId="3019A2BA" w14:textId="05997625" w:rsidR="008912A0" w:rsidRDefault="000B784D" w:rsidP="000B784D">
      <w:pPr>
        <w:pStyle w:val="Code"/>
      </w:pPr>
      <w:r>
        <w:t xml:space="preserve">        }</w:t>
      </w:r>
    </w:p>
    <w:p w14:paraId="7E683915" w14:textId="77777777" w:rsidR="001A4CED" w:rsidRDefault="001A4CED">
      <w:pPr>
        <w:spacing w:after="200" w:line="276" w:lineRule="auto"/>
        <w:rPr>
          <w:rFonts w:eastAsiaTheme="majorEastAsia" w:cstheme="majorBidi"/>
          <w:b/>
          <w:bCs/>
          <w:color w:val="4F81BD" w:themeColor="accent1"/>
          <w:sz w:val="36"/>
          <w:szCs w:val="36"/>
        </w:rPr>
      </w:pPr>
      <w:bookmarkStart w:id="38" w:name="_Toc139870228"/>
      <w:r>
        <w:br w:type="page"/>
      </w:r>
    </w:p>
    <w:p w14:paraId="6E49E40B" w14:textId="689A3175" w:rsidR="00655B75" w:rsidRDefault="009309D4" w:rsidP="009309D4">
      <w:pPr>
        <w:pStyle w:val="Heading2"/>
      </w:pPr>
      <w:r>
        <w:lastRenderedPageBreak/>
        <w:t>Full example</w:t>
      </w:r>
      <w:bookmarkEnd w:id="38"/>
    </w:p>
    <w:p w14:paraId="58F47DD2" w14:textId="77777777" w:rsidR="00D96FFC" w:rsidRDefault="00D96FFC" w:rsidP="00D96FFC">
      <w:pPr>
        <w:pStyle w:val="Code"/>
      </w:pPr>
      <w:r>
        <w:t>{</w:t>
      </w:r>
    </w:p>
    <w:p w14:paraId="368BBCA1" w14:textId="77777777" w:rsidR="00D96FFC" w:rsidRDefault="00D96FFC" w:rsidP="00D96FFC">
      <w:pPr>
        <w:pStyle w:val="Code"/>
      </w:pPr>
      <w:r>
        <w:t xml:space="preserve">    "@context": [</w:t>
      </w:r>
    </w:p>
    <w:p w14:paraId="29D03013" w14:textId="77777777" w:rsidR="00D96FFC" w:rsidRDefault="00D96FFC" w:rsidP="00D96FFC">
      <w:pPr>
        <w:pStyle w:val="Code"/>
      </w:pPr>
      <w:r>
        <w:t xml:space="preserve">        "https://w3id.org/</w:t>
      </w:r>
      <w:proofErr w:type="spellStart"/>
      <w:r>
        <w:t>ro</w:t>
      </w:r>
      <w:proofErr w:type="spellEnd"/>
      <w:r>
        <w:t>/crate/1.1/context",</w:t>
      </w:r>
    </w:p>
    <w:p w14:paraId="32D11C99" w14:textId="77777777" w:rsidR="00D96FFC" w:rsidRDefault="00D96FFC" w:rsidP="00D96FFC">
      <w:pPr>
        <w:pStyle w:val="Code"/>
      </w:pPr>
      <w:r>
        <w:t xml:space="preserve">        {</w:t>
      </w:r>
    </w:p>
    <w:p w14:paraId="1B42EF4D" w14:textId="77777777" w:rsidR="00D96FFC" w:rsidRDefault="00D96FFC" w:rsidP="00D96FFC">
      <w:pPr>
        <w:pStyle w:val="Code"/>
      </w:pPr>
      <w:r>
        <w:t xml:space="preserve">            "Vocabulary": "https://w3id.org/</w:t>
      </w:r>
      <w:proofErr w:type="spellStart"/>
      <w:r>
        <w:t>ro</w:t>
      </w:r>
      <w:proofErr w:type="spellEnd"/>
      <w:r>
        <w:t>/terms/</w:t>
      </w:r>
      <w:proofErr w:type="spellStart"/>
      <w:r>
        <w:t>omaa#Vocabulary</w:t>
      </w:r>
      <w:proofErr w:type="spellEnd"/>
      <w:r>
        <w:t>",</w:t>
      </w:r>
    </w:p>
    <w:p w14:paraId="71E32F04" w14:textId="77777777" w:rsidR="00D96FFC" w:rsidRDefault="00D96FFC" w:rsidP="00D96FFC">
      <w:pPr>
        <w:pStyle w:val="Code"/>
      </w:pPr>
      <w:r>
        <w:t xml:space="preserve">            "Term": "https://w3id.org/</w:t>
      </w:r>
      <w:proofErr w:type="spellStart"/>
      <w:r>
        <w:t>ro</w:t>
      </w:r>
      <w:proofErr w:type="spellEnd"/>
      <w:r>
        <w:t>/terms/</w:t>
      </w:r>
      <w:proofErr w:type="spellStart"/>
      <w:r>
        <w:t>omaa#Term</w:t>
      </w:r>
      <w:proofErr w:type="spellEnd"/>
      <w:r>
        <w:t>",</w:t>
      </w:r>
    </w:p>
    <w:p w14:paraId="338FA8AF" w14:textId="77777777" w:rsidR="00D96FFC" w:rsidRDefault="00D96FFC" w:rsidP="00D96FFC">
      <w:pPr>
        <w:pStyle w:val="Code"/>
      </w:pPr>
      <w:r>
        <w:t xml:space="preserve">            "Text": "https://w3id.org/</w:t>
      </w:r>
      <w:proofErr w:type="spellStart"/>
      <w:r>
        <w:t>ro</w:t>
      </w:r>
      <w:proofErr w:type="spellEnd"/>
      <w:r>
        <w:t>/terms/</w:t>
      </w:r>
      <w:proofErr w:type="spellStart"/>
      <w:r>
        <w:t>omaa#Text</w:t>
      </w:r>
      <w:proofErr w:type="spellEnd"/>
      <w:r>
        <w:t>",</w:t>
      </w:r>
    </w:p>
    <w:p w14:paraId="294721B5" w14:textId="77777777" w:rsidR="00D96FFC" w:rsidRDefault="00D96FFC" w:rsidP="00D96FFC">
      <w:pPr>
        <w:pStyle w:val="Code"/>
      </w:pPr>
      <w:r>
        <w:t xml:space="preserve">            "</w:t>
      </w:r>
      <w:proofErr w:type="spellStart"/>
      <w:r>
        <w:t>nameOrTitle</w:t>
      </w:r>
      <w:proofErr w:type="spellEnd"/>
      <w:r>
        <w:t>": "https://w3id.org/</w:t>
      </w:r>
      <w:proofErr w:type="spellStart"/>
      <w:r>
        <w:t>ro</w:t>
      </w:r>
      <w:proofErr w:type="spellEnd"/>
      <w:r>
        <w:t>/terms/</w:t>
      </w:r>
      <w:proofErr w:type="spellStart"/>
      <w:r>
        <w:t>omaa#nameOrTitle</w:t>
      </w:r>
      <w:proofErr w:type="spellEnd"/>
      <w:r>
        <w:t>",</w:t>
      </w:r>
    </w:p>
    <w:p w14:paraId="28E4F851" w14:textId="77777777" w:rsidR="00D96FFC" w:rsidRDefault="00D96FFC" w:rsidP="00D96FFC">
      <w:pPr>
        <w:pStyle w:val="Code"/>
      </w:pPr>
      <w:r>
        <w:t xml:space="preserve">            "category": "https://w3id.org/</w:t>
      </w:r>
      <w:proofErr w:type="spellStart"/>
      <w:r>
        <w:t>ro</w:t>
      </w:r>
      <w:proofErr w:type="spellEnd"/>
      <w:r>
        <w:t>/terms/</w:t>
      </w:r>
      <w:proofErr w:type="spellStart"/>
      <w:r>
        <w:t>omaa#category</w:t>
      </w:r>
      <w:proofErr w:type="spellEnd"/>
      <w:r>
        <w:t>",</w:t>
      </w:r>
    </w:p>
    <w:p w14:paraId="731713EA" w14:textId="77777777" w:rsidR="00D96FFC" w:rsidRDefault="00D96FFC" w:rsidP="00D96FFC">
      <w:pPr>
        <w:pStyle w:val="Code"/>
      </w:pPr>
      <w:r>
        <w:t xml:space="preserve">            "author": "https://w3id.org/</w:t>
      </w:r>
      <w:proofErr w:type="spellStart"/>
      <w:r>
        <w:t>ro</w:t>
      </w:r>
      <w:proofErr w:type="spellEnd"/>
      <w:r>
        <w:t>/terms/</w:t>
      </w:r>
      <w:proofErr w:type="spellStart"/>
      <w:r>
        <w:t>omaa#author</w:t>
      </w:r>
      <w:proofErr w:type="spellEnd"/>
      <w:r>
        <w:t>",</w:t>
      </w:r>
    </w:p>
    <w:p w14:paraId="5763E5B4" w14:textId="77777777" w:rsidR="00D96FFC" w:rsidRDefault="00D96FFC" w:rsidP="00D96FFC">
      <w:pPr>
        <w:pStyle w:val="Code"/>
      </w:pPr>
      <w:r>
        <w:t xml:space="preserve">            "date": "https://w3id.org/</w:t>
      </w:r>
      <w:proofErr w:type="spellStart"/>
      <w:r>
        <w:t>ro</w:t>
      </w:r>
      <w:proofErr w:type="spellEnd"/>
      <w:r>
        <w:t>/terms/</w:t>
      </w:r>
      <w:proofErr w:type="spellStart"/>
      <w:r>
        <w:t>omaa#date</w:t>
      </w:r>
      <w:proofErr w:type="spellEnd"/>
      <w:r>
        <w:t>",</w:t>
      </w:r>
    </w:p>
    <w:p w14:paraId="2E70013C" w14:textId="77777777" w:rsidR="00D96FFC" w:rsidRDefault="00D96FFC" w:rsidP="00D96FFC">
      <w:pPr>
        <w:pStyle w:val="Code"/>
      </w:pPr>
      <w:r>
        <w:t xml:space="preserve">            "place": "https://w3id.org/</w:t>
      </w:r>
      <w:proofErr w:type="spellStart"/>
      <w:r>
        <w:t>ro</w:t>
      </w:r>
      <w:proofErr w:type="spellEnd"/>
      <w:r>
        <w:t>/terms/</w:t>
      </w:r>
      <w:proofErr w:type="spellStart"/>
      <w:r>
        <w:t>omaa#place</w:t>
      </w:r>
      <w:proofErr w:type="spellEnd"/>
      <w:r>
        <w:t>",</w:t>
      </w:r>
    </w:p>
    <w:p w14:paraId="19EC2248" w14:textId="77777777" w:rsidR="00D96FFC" w:rsidRDefault="00D96FFC" w:rsidP="00D96FFC">
      <w:pPr>
        <w:pStyle w:val="Code"/>
      </w:pPr>
      <w:r>
        <w:t xml:space="preserve">            "</w:t>
      </w:r>
      <w:proofErr w:type="spellStart"/>
      <w:r>
        <w:t>textFile</w:t>
      </w:r>
      <w:proofErr w:type="spellEnd"/>
      <w:r>
        <w:t>": "https://w3id.org/</w:t>
      </w:r>
      <w:proofErr w:type="spellStart"/>
      <w:r>
        <w:t>ro</w:t>
      </w:r>
      <w:proofErr w:type="spellEnd"/>
      <w:r>
        <w:t>/terms/</w:t>
      </w:r>
      <w:proofErr w:type="spellStart"/>
      <w:r>
        <w:t>omaa#textFile</w:t>
      </w:r>
      <w:proofErr w:type="spellEnd"/>
      <w:r>
        <w:t>",</w:t>
      </w:r>
    </w:p>
    <w:p w14:paraId="12EBE293" w14:textId="77777777" w:rsidR="00D96FFC" w:rsidRDefault="00D96FFC" w:rsidP="00D96FFC">
      <w:pPr>
        <w:pStyle w:val="Code"/>
      </w:pPr>
      <w:r>
        <w:t xml:space="preserve">            "</w:t>
      </w:r>
      <w:proofErr w:type="spellStart"/>
      <w:r>
        <w:t>OMAAFile</w:t>
      </w:r>
      <w:proofErr w:type="spellEnd"/>
      <w:r>
        <w:t>": "https://w3id.org/</w:t>
      </w:r>
      <w:proofErr w:type="spellStart"/>
      <w:r>
        <w:t>ro</w:t>
      </w:r>
      <w:proofErr w:type="spellEnd"/>
      <w:r>
        <w:t>/terms/</w:t>
      </w:r>
      <w:proofErr w:type="spellStart"/>
      <w:r>
        <w:t>omaa#OMAAFile</w:t>
      </w:r>
      <w:proofErr w:type="spellEnd"/>
      <w:r>
        <w:t>",</w:t>
      </w:r>
    </w:p>
    <w:p w14:paraId="7E5FE0A3" w14:textId="77777777" w:rsidR="00D96FFC" w:rsidRDefault="00D96FFC" w:rsidP="00D96FFC">
      <w:pPr>
        <w:pStyle w:val="Code"/>
      </w:pPr>
      <w:r>
        <w:t xml:space="preserve">            "</w:t>
      </w:r>
      <w:proofErr w:type="spellStart"/>
      <w:r>
        <w:t>fileFile</w:t>
      </w:r>
      <w:proofErr w:type="spellEnd"/>
      <w:r>
        <w:t>": "https://w3id.org/</w:t>
      </w:r>
      <w:proofErr w:type="spellStart"/>
      <w:r>
        <w:t>ro</w:t>
      </w:r>
      <w:proofErr w:type="spellEnd"/>
      <w:r>
        <w:t>/terms/</w:t>
      </w:r>
      <w:proofErr w:type="spellStart"/>
      <w:r>
        <w:t>omaa#fileFile</w:t>
      </w:r>
      <w:proofErr w:type="spellEnd"/>
      <w:r>
        <w:t>",</w:t>
      </w:r>
    </w:p>
    <w:p w14:paraId="3F39D91B" w14:textId="77777777" w:rsidR="00D96FFC" w:rsidRDefault="00D96FFC" w:rsidP="00D96FFC">
      <w:pPr>
        <w:pStyle w:val="Code"/>
      </w:pPr>
      <w:r>
        <w:t xml:space="preserve">            "Place": "https://w3id.org/</w:t>
      </w:r>
      <w:proofErr w:type="spellStart"/>
      <w:r>
        <w:t>ro</w:t>
      </w:r>
      <w:proofErr w:type="spellEnd"/>
      <w:r>
        <w:t>/terms/</w:t>
      </w:r>
      <w:proofErr w:type="spellStart"/>
      <w:r>
        <w:t>omaa#Place</w:t>
      </w:r>
      <w:proofErr w:type="spellEnd"/>
      <w:r>
        <w:t>",</w:t>
      </w:r>
    </w:p>
    <w:p w14:paraId="294ABF72" w14:textId="77777777" w:rsidR="00D96FFC" w:rsidRDefault="00D96FFC" w:rsidP="00D96FFC">
      <w:pPr>
        <w:pStyle w:val="Code"/>
      </w:pPr>
      <w:r>
        <w:t xml:space="preserve">            "</w:t>
      </w:r>
      <w:proofErr w:type="spellStart"/>
      <w:r>
        <w:t>mappableLocation</w:t>
      </w:r>
      <w:proofErr w:type="spellEnd"/>
      <w:r>
        <w:t>": "https://w3id.org/</w:t>
      </w:r>
      <w:proofErr w:type="spellStart"/>
      <w:r>
        <w:t>ro</w:t>
      </w:r>
      <w:proofErr w:type="spellEnd"/>
      <w:r>
        <w:t>/terms/</w:t>
      </w:r>
      <w:proofErr w:type="spellStart"/>
      <w:r>
        <w:t>omaa#mappableLocation</w:t>
      </w:r>
      <w:proofErr w:type="spellEnd"/>
      <w:r>
        <w:t>"</w:t>
      </w:r>
    </w:p>
    <w:p w14:paraId="339F3BB3" w14:textId="77777777" w:rsidR="00D96FFC" w:rsidRDefault="00D96FFC" w:rsidP="00D96FFC">
      <w:pPr>
        <w:pStyle w:val="Code"/>
      </w:pPr>
      <w:r>
        <w:t xml:space="preserve">        }</w:t>
      </w:r>
    </w:p>
    <w:p w14:paraId="7EC22035" w14:textId="77777777" w:rsidR="00D96FFC" w:rsidRDefault="00D96FFC" w:rsidP="00D96FFC">
      <w:pPr>
        <w:pStyle w:val="Code"/>
      </w:pPr>
      <w:r>
        <w:t xml:space="preserve">    ],</w:t>
      </w:r>
    </w:p>
    <w:p w14:paraId="785A9DD1" w14:textId="77777777" w:rsidR="00D96FFC" w:rsidRDefault="00D96FFC" w:rsidP="00D96FFC">
      <w:pPr>
        <w:pStyle w:val="Code"/>
      </w:pPr>
      <w:r>
        <w:t xml:space="preserve">    "@graph": [</w:t>
      </w:r>
    </w:p>
    <w:p w14:paraId="476551D6" w14:textId="77777777" w:rsidR="00D96FFC" w:rsidRDefault="00D96FFC" w:rsidP="00D96FFC">
      <w:pPr>
        <w:pStyle w:val="Code"/>
      </w:pPr>
      <w:r>
        <w:t xml:space="preserve">        {</w:t>
      </w:r>
    </w:p>
    <w:p w14:paraId="150162C6" w14:textId="77777777" w:rsidR="00D96FFC" w:rsidRDefault="00D96FFC" w:rsidP="00D96FFC">
      <w:pPr>
        <w:pStyle w:val="Code"/>
      </w:pPr>
      <w:r>
        <w:t xml:space="preserve">            "@type": "</w:t>
      </w:r>
      <w:proofErr w:type="spellStart"/>
      <w:r>
        <w:t>CreativeWork</w:t>
      </w:r>
      <w:proofErr w:type="spellEnd"/>
      <w:r>
        <w:t>",</w:t>
      </w:r>
    </w:p>
    <w:p w14:paraId="71370C36" w14:textId="77777777" w:rsidR="00D96FFC" w:rsidRDefault="00D96FFC" w:rsidP="00D96FFC">
      <w:pPr>
        <w:pStyle w:val="Code"/>
      </w:pPr>
      <w:r>
        <w:t xml:space="preserve">            "@id": "</w:t>
      </w:r>
      <w:proofErr w:type="spellStart"/>
      <w:r>
        <w:t>ro</w:t>
      </w:r>
      <w:proofErr w:type="spellEnd"/>
      <w:r>
        <w:t>-crate-</w:t>
      </w:r>
      <w:proofErr w:type="spellStart"/>
      <w:proofErr w:type="gramStart"/>
      <w:r>
        <w:t>metadata.json</w:t>
      </w:r>
      <w:proofErr w:type="spellEnd"/>
      <w:proofErr w:type="gramEnd"/>
      <w:r>
        <w:t>",</w:t>
      </w:r>
    </w:p>
    <w:p w14:paraId="67DC5BFD" w14:textId="77777777" w:rsidR="00D96FFC" w:rsidRDefault="00D96FFC" w:rsidP="00D96FFC">
      <w:pPr>
        <w:pStyle w:val="Code"/>
      </w:pPr>
      <w:r>
        <w:t xml:space="preserve">            "</w:t>
      </w:r>
      <w:proofErr w:type="spellStart"/>
      <w:r>
        <w:t>conformsTo</w:t>
      </w:r>
      <w:proofErr w:type="spellEnd"/>
      <w:r>
        <w:t>": {"@id": "https://w3id.org/</w:t>
      </w:r>
      <w:proofErr w:type="spellStart"/>
      <w:r>
        <w:t>ro</w:t>
      </w:r>
      <w:proofErr w:type="spellEnd"/>
      <w:r>
        <w:t>/crate/1.1"},</w:t>
      </w:r>
    </w:p>
    <w:p w14:paraId="0BC1FA2A" w14:textId="77777777" w:rsidR="00D96FFC" w:rsidRDefault="00D96FFC" w:rsidP="00D96FFC">
      <w:pPr>
        <w:pStyle w:val="Code"/>
      </w:pPr>
      <w:r>
        <w:t xml:space="preserve">            "about": {"@id": </w:t>
      </w:r>
      <w:proofErr w:type="gramStart"/>
      <w:r>
        <w:t>"./</w:t>
      </w:r>
      <w:proofErr w:type="gramEnd"/>
      <w:r>
        <w:t>"}</w:t>
      </w:r>
    </w:p>
    <w:p w14:paraId="2BA6DD66" w14:textId="77777777" w:rsidR="00D96FFC" w:rsidRDefault="00D96FFC" w:rsidP="00D96FFC">
      <w:pPr>
        <w:pStyle w:val="Code"/>
      </w:pPr>
      <w:r>
        <w:t xml:space="preserve">        },</w:t>
      </w:r>
    </w:p>
    <w:p w14:paraId="3B88581D" w14:textId="77777777" w:rsidR="00D96FFC" w:rsidRDefault="00D96FFC" w:rsidP="00D96FFC">
      <w:pPr>
        <w:pStyle w:val="Code"/>
      </w:pPr>
      <w:r>
        <w:t xml:space="preserve">        {</w:t>
      </w:r>
    </w:p>
    <w:p w14:paraId="78A92401" w14:textId="77777777" w:rsidR="00D96FFC" w:rsidRDefault="00D96FFC" w:rsidP="00D96FFC">
      <w:pPr>
        <w:pStyle w:val="Code"/>
      </w:pPr>
      <w:r>
        <w:t xml:space="preserve">            "@id": </w:t>
      </w:r>
      <w:proofErr w:type="gramStart"/>
      <w:r>
        <w:t>"./</w:t>
      </w:r>
      <w:proofErr w:type="gramEnd"/>
      <w:r>
        <w:t>",</w:t>
      </w:r>
    </w:p>
    <w:p w14:paraId="0BD7218B" w14:textId="77777777" w:rsidR="00D96FFC" w:rsidRDefault="00D96FFC" w:rsidP="00D96FFC">
      <w:pPr>
        <w:pStyle w:val="Code"/>
      </w:pPr>
      <w:r>
        <w:t xml:space="preserve">            "@type": "Dataset",</w:t>
      </w:r>
    </w:p>
    <w:p w14:paraId="572E899E" w14:textId="77777777" w:rsidR="00D96FFC" w:rsidRDefault="00D96FFC" w:rsidP="00D96FFC">
      <w:pPr>
        <w:pStyle w:val="Code"/>
      </w:pPr>
      <w:r>
        <w:t xml:space="preserve">            "name": "Opening Australia's Multilingual Archive",</w:t>
      </w:r>
    </w:p>
    <w:p w14:paraId="2F624E1D" w14:textId="77777777" w:rsidR="00D96FFC" w:rsidRDefault="00D96FFC" w:rsidP="00D96FFC">
      <w:pPr>
        <w:pStyle w:val="Code"/>
      </w:pPr>
      <w:r>
        <w:t xml:space="preserve">            "description": "Opening the Multilingual Archive of Australia brings together historical materials from national and international collections in languages other than English. We seek to rethink and enlarge narratives about Australia that come solely from English-language sources, by showing modern Australia to be a complex multilingual creation. This project is funded by an Australian Research Council Discovery Project grant.",</w:t>
      </w:r>
    </w:p>
    <w:p w14:paraId="695B6E99" w14:textId="77777777" w:rsidR="00D96FFC" w:rsidRDefault="00D96FFC" w:rsidP="00D96FFC">
      <w:pPr>
        <w:pStyle w:val="Code"/>
      </w:pPr>
      <w:r>
        <w:t xml:space="preserve">            "</w:t>
      </w:r>
      <w:proofErr w:type="spellStart"/>
      <w:r>
        <w:t>hasPart</w:t>
      </w:r>
      <w:proofErr w:type="spellEnd"/>
      <w:r>
        <w:t>": [</w:t>
      </w:r>
    </w:p>
    <w:p w14:paraId="73AEC908" w14:textId="77777777" w:rsidR="00D96FFC" w:rsidRDefault="00D96FFC" w:rsidP="00D96FFC">
      <w:pPr>
        <w:pStyle w:val="Code"/>
      </w:pPr>
      <w:r>
        <w:t xml:space="preserve">                {"@id": "#trm_9470"},</w:t>
      </w:r>
    </w:p>
    <w:p w14:paraId="136335DD" w14:textId="77777777" w:rsidR="00D96FFC" w:rsidRDefault="00D96FFC" w:rsidP="00D96FFC">
      <w:pPr>
        <w:pStyle w:val="Code"/>
      </w:pPr>
      <w:r>
        <w:t xml:space="preserve">                {"@id": "#rec_463"},</w:t>
      </w:r>
    </w:p>
    <w:p w14:paraId="60161FCC" w14:textId="77777777" w:rsidR="00D96FFC" w:rsidRDefault="00D96FFC" w:rsidP="00D96FFC">
      <w:pPr>
        <w:pStyle w:val="Code"/>
      </w:pPr>
      <w:r>
        <w:t xml:space="preserve">                {"@id": "#rec_1660"},</w:t>
      </w:r>
    </w:p>
    <w:p w14:paraId="4BCEBE02" w14:textId="77777777" w:rsidR="00D96FFC" w:rsidRDefault="00D96FFC" w:rsidP="00D96FFC">
      <w:pPr>
        <w:pStyle w:val="Code"/>
      </w:pPr>
      <w:r>
        <w:t xml:space="preserve">                {"@id": "#rec_1688"}</w:t>
      </w:r>
    </w:p>
    <w:p w14:paraId="555C37F4" w14:textId="77777777" w:rsidR="00D96FFC" w:rsidRDefault="00D96FFC" w:rsidP="00D96FFC">
      <w:pPr>
        <w:pStyle w:val="Code"/>
      </w:pPr>
      <w:r>
        <w:t xml:space="preserve">            ]</w:t>
      </w:r>
    </w:p>
    <w:p w14:paraId="4DDB74B1" w14:textId="77777777" w:rsidR="00D96FFC" w:rsidRDefault="00D96FFC" w:rsidP="00D96FFC">
      <w:pPr>
        <w:pStyle w:val="Code"/>
      </w:pPr>
      <w:r>
        <w:t xml:space="preserve">        },</w:t>
      </w:r>
    </w:p>
    <w:p w14:paraId="77187719" w14:textId="77777777" w:rsidR="00D96FFC" w:rsidRDefault="00D96FFC" w:rsidP="00D96FFC">
      <w:pPr>
        <w:pStyle w:val="Code"/>
      </w:pPr>
      <w:r>
        <w:t xml:space="preserve">        {</w:t>
      </w:r>
    </w:p>
    <w:p w14:paraId="009E0142" w14:textId="77777777" w:rsidR="00D96FFC" w:rsidRDefault="00D96FFC" w:rsidP="00D96FFC">
      <w:pPr>
        <w:pStyle w:val="Code"/>
      </w:pPr>
      <w:r>
        <w:t xml:space="preserve">            "@id": "https://w3id.org/</w:t>
      </w:r>
      <w:proofErr w:type="spellStart"/>
      <w:r>
        <w:t>ro</w:t>
      </w:r>
      <w:proofErr w:type="spellEnd"/>
      <w:r>
        <w:t>/terms/</w:t>
      </w:r>
      <w:proofErr w:type="spellStart"/>
      <w:r>
        <w:t>omaa#Text</w:t>
      </w:r>
      <w:proofErr w:type="spellEnd"/>
      <w:r>
        <w:t>",</w:t>
      </w:r>
    </w:p>
    <w:p w14:paraId="48A2E82A" w14:textId="77777777" w:rsidR="00D96FFC" w:rsidRDefault="00D96FFC" w:rsidP="00D96FFC">
      <w:pPr>
        <w:pStyle w:val="Code"/>
      </w:pPr>
      <w:r>
        <w:t xml:space="preserve">            "@type": "</w:t>
      </w:r>
      <w:proofErr w:type="spellStart"/>
      <w:proofErr w:type="gramStart"/>
      <w:r>
        <w:t>rdfs:Class</w:t>
      </w:r>
      <w:proofErr w:type="spellEnd"/>
      <w:proofErr w:type="gramEnd"/>
      <w:r>
        <w:t>",</w:t>
      </w:r>
    </w:p>
    <w:p w14:paraId="2CB16D06" w14:textId="77777777" w:rsidR="00D96FFC" w:rsidRDefault="00D96FFC" w:rsidP="00D96FFC">
      <w:pPr>
        <w:pStyle w:val="Code"/>
      </w:pPr>
      <w:r>
        <w:t xml:space="preserve">            "</w:t>
      </w:r>
      <w:proofErr w:type="spellStart"/>
      <w:proofErr w:type="gramStart"/>
      <w:r>
        <w:t>rdfs:label</w:t>
      </w:r>
      <w:proofErr w:type="spellEnd"/>
      <w:proofErr w:type="gramEnd"/>
      <w:r>
        <w:t>": "Text",</w:t>
      </w:r>
    </w:p>
    <w:p w14:paraId="2DB05559" w14:textId="77777777" w:rsidR="00D96FFC" w:rsidRDefault="00D96FFC" w:rsidP="00D96FFC">
      <w:pPr>
        <w:pStyle w:val="Code"/>
      </w:pPr>
      <w:r>
        <w:t xml:space="preserve">            "</w:t>
      </w:r>
      <w:proofErr w:type="spellStart"/>
      <w:proofErr w:type="gramStart"/>
      <w:r>
        <w:t>rdfs:comment</w:t>
      </w:r>
      <w:proofErr w:type="spellEnd"/>
      <w:proofErr w:type="gramEnd"/>
      <w:r>
        <w:t>": "OAMA texts"</w:t>
      </w:r>
    </w:p>
    <w:p w14:paraId="60C70CD3" w14:textId="77777777" w:rsidR="00D96FFC" w:rsidRDefault="00D96FFC" w:rsidP="00D96FFC">
      <w:pPr>
        <w:pStyle w:val="Code"/>
      </w:pPr>
      <w:r>
        <w:t xml:space="preserve">        },</w:t>
      </w:r>
    </w:p>
    <w:p w14:paraId="4F43DE28" w14:textId="77777777" w:rsidR="00D96FFC" w:rsidRDefault="00D96FFC" w:rsidP="00D96FFC">
      <w:pPr>
        <w:pStyle w:val="Code"/>
      </w:pPr>
      <w:r>
        <w:t xml:space="preserve">        {</w:t>
      </w:r>
    </w:p>
    <w:p w14:paraId="79AE86C2" w14:textId="77777777" w:rsidR="00D96FFC" w:rsidRDefault="00D96FFC" w:rsidP="00D96FFC">
      <w:pPr>
        <w:pStyle w:val="Code"/>
      </w:pPr>
      <w:r>
        <w:t xml:space="preserve">            "@id": "https://w3id.org/</w:t>
      </w:r>
      <w:proofErr w:type="spellStart"/>
      <w:r>
        <w:t>ro</w:t>
      </w:r>
      <w:proofErr w:type="spellEnd"/>
      <w:r>
        <w:t>/terms/</w:t>
      </w:r>
      <w:proofErr w:type="spellStart"/>
      <w:r>
        <w:t>omaa#nameOrTitle</w:t>
      </w:r>
      <w:proofErr w:type="spellEnd"/>
      <w:r>
        <w:t>",</w:t>
      </w:r>
    </w:p>
    <w:p w14:paraId="3774C5B3" w14:textId="77777777" w:rsidR="00D96FFC" w:rsidRDefault="00D96FFC" w:rsidP="00D96FFC">
      <w:pPr>
        <w:pStyle w:val="Code"/>
      </w:pPr>
      <w:r>
        <w:t xml:space="preserve">            "@type": "</w:t>
      </w:r>
      <w:proofErr w:type="spellStart"/>
      <w:proofErr w:type="gramStart"/>
      <w:r>
        <w:t>rdf:Property</w:t>
      </w:r>
      <w:proofErr w:type="spellEnd"/>
      <w:proofErr w:type="gramEnd"/>
      <w:r>
        <w:t>",</w:t>
      </w:r>
    </w:p>
    <w:p w14:paraId="15D13C5F" w14:textId="77777777" w:rsidR="00D96FFC" w:rsidRDefault="00D96FFC" w:rsidP="00D96FFC">
      <w:pPr>
        <w:pStyle w:val="Code"/>
      </w:pPr>
      <w:r>
        <w:t xml:space="preserve">            "</w:t>
      </w:r>
      <w:proofErr w:type="spellStart"/>
      <w:proofErr w:type="gramStart"/>
      <w:r>
        <w:t>rdfs:label</w:t>
      </w:r>
      <w:proofErr w:type="spellEnd"/>
      <w:proofErr w:type="gramEnd"/>
      <w:r>
        <w:t>": "</w:t>
      </w:r>
      <w:proofErr w:type="spellStart"/>
      <w:r>
        <w:t>nameOrTitle</w:t>
      </w:r>
      <w:proofErr w:type="spellEnd"/>
      <w:r>
        <w:t>",</w:t>
      </w:r>
    </w:p>
    <w:p w14:paraId="1705C1E9" w14:textId="77777777" w:rsidR="00D96FFC" w:rsidRDefault="00D96FFC" w:rsidP="00D96FFC">
      <w:pPr>
        <w:pStyle w:val="Code"/>
      </w:pPr>
      <w:r>
        <w:t xml:space="preserve">            "</w:t>
      </w:r>
      <w:proofErr w:type="spellStart"/>
      <w:proofErr w:type="gramStart"/>
      <w:r>
        <w:t>rdfs:comment</w:t>
      </w:r>
      <w:proofErr w:type="spellEnd"/>
      <w:proofErr w:type="gramEnd"/>
      <w:r>
        <w:t>": "The main name or title for the object. Title of a work, family name of person, name of organisation etc.",</w:t>
      </w:r>
    </w:p>
    <w:p w14:paraId="52ECC05D" w14:textId="77777777" w:rsidR="00D96FFC" w:rsidRDefault="00D96FFC" w:rsidP="00D96FFC">
      <w:pPr>
        <w:pStyle w:val="Code"/>
      </w:pPr>
      <w:r>
        <w:t xml:space="preserve">            "</w:t>
      </w:r>
      <w:proofErr w:type="spellStart"/>
      <w:r>
        <w:t>domainIncludes</w:t>
      </w:r>
      <w:proofErr w:type="spellEnd"/>
      <w:r>
        <w:t>": [</w:t>
      </w:r>
    </w:p>
    <w:p w14:paraId="5F9C9CE1" w14:textId="77777777" w:rsidR="00D96FFC" w:rsidRDefault="00D96FFC" w:rsidP="00D96FFC">
      <w:pPr>
        <w:pStyle w:val="Code"/>
      </w:pPr>
      <w:r>
        <w:t xml:space="preserve">                {"@id": "https://w3id.org/</w:t>
      </w:r>
      <w:proofErr w:type="spellStart"/>
      <w:r>
        <w:t>ro</w:t>
      </w:r>
      <w:proofErr w:type="spellEnd"/>
      <w:r>
        <w:t>/terms/</w:t>
      </w:r>
      <w:proofErr w:type="spellStart"/>
      <w:r>
        <w:t>omaa#Text</w:t>
      </w:r>
      <w:proofErr w:type="spellEnd"/>
      <w:r>
        <w:t>"},</w:t>
      </w:r>
    </w:p>
    <w:p w14:paraId="163B4F90" w14:textId="77777777" w:rsidR="00D96FFC" w:rsidRDefault="00D96FFC" w:rsidP="00D96FFC">
      <w:pPr>
        <w:pStyle w:val="Code"/>
      </w:pPr>
      <w:r>
        <w:t xml:space="preserve">                {"@id": "https://w3id.org/</w:t>
      </w:r>
      <w:proofErr w:type="spellStart"/>
      <w:r>
        <w:t>ro</w:t>
      </w:r>
      <w:proofErr w:type="spellEnd"/>
      <w:r>
        <w:t>/terms/</w:t>
      </w:r>
      <w:proofErr w:type="spellStart"/>
      <w:r>
        <w:t>omaa#OMAAFile</w:t>
      </w:r>
      <w:proofErr w:type="spellEnd"/>
      <w:r>
        <w:t>"},</w:t>
      </w:r>
    </w:p>
    <w:p w14:paraId="7C680965" w14:textId="77777777" w:rsidR="00D96FFC" w:rsidRDefault="00D96FFC" w:rsidP="00D96FFC">
      <w:pPr>
        <w:pStyle w:val="Code"/>
      </w:pPr>
      <w:r>
        <w:t xml:space="preserve">                {"@id": "https://w3id.org/</w:t>
      </w:r>
      <w:proofErr w:type="spellStart"/>
      <w:r>
        <w:t>ro</w:t>
      </w:r>
      <w:proofErr w:type="spellEnd"/>
      <w:r>
        <w:t>/terms/</w:t>
      </w:r>
      <w:proofErr w:type="spellStart"/>
      <w:r>
        <w:t>omaa#Place</w:t>
      </w:r>
      <w:proofErr w:type="spellEnd"/>
      <w:r>
        <w:t>"}</w:t>
      </w:r>
    </w:p>
    <w:p w14:paraId="3E3D6FD6" w14:textId="77777777" w:rsidR="00D96FFC" w:rsidRDefault="00D96FFC" w:rsidP="00D96FFC">
      <w:pPr>
        <w:pStyle w:val="Code"/>
      </w:pPr>
      <w:r>
        <w:t xml:space="preserve">            ]</w:t>
      </w:r>
    </w:p>
    <w:p w14:paraId="55F8403B" w14:textId="77777777" w:rsidR="00D96FFC" w:rsidRDefault="00D96FFC" w:rsidP="00D96FFC">
      <w:pPr>
        <w:pStyle w:val="Code"/>
      </w:pPr>
      <w:r>
        <w:t xml:space="preserve">        },</w:t>
      </w:r>
    </w:p>
    <w:p w14:paraId="2FC4E8F5" w14:textId="77777777" w:rsidR="00D96FFC" w:rsidRDefault="00D96FFC" w:rsidP="00D96FFC">
      <w:pPr>
        <w:pStyle w:val="Code"/>
      </w:pPr>
      <w:r>
        <w:t xml:space="preserve">        {</w:t>
      </w:r>
    </w:p>
    <w:p w14:paraId="3029CA75" w14:textId="77777777" w:rsidR="00D96FFC" w:rsidRDefault="00D96FFC" w:rsidP="00D96FFC">
      <w:pPr>
        <w:pStyle w:val="Code"/>
      </w:pPr>
      <w:r>
        <w:t xml:space="preserve">            "@id": "https://w3id.org/</w:t>
      </w:r>
      <w:proofErr w:type="spellStart"/>
      <w:r>
        <w:t>ro</w:t>
      </w:r>
      <w:proofErr w:type="spellEnd"/>
      <w:r>
        <w:t>/terms/</w:t>
      </w:r>
      <w:proofErr w:type="spellStart"/>
      <w:r>
        <w:t>omaa#category</w:t>
      </w:r>
      <w:proofErr w:type="spellEnd"/>
      <w:r>
        <w:t>",</w:t>
      </w:r>
    </w:p>
    <w:p w14:paraId="4E48C0F8" w14:textId="77777777" w:rsidR="00D96FFC" w:rsidRDefault="00D96FFC" w:rsidP="00D96FFC">
      <w:pPr>
        <w:pStyle w:val="Code"/>
      </w:pPr>
      <w:r>
        <w:t xml:space="preserve">            "@type": "</w:t>
      </w:r>
      <w:proofErr w:type="spellStart"/>
      <w:proofErr w:type="gramStart"/>
      <w:r>
        <w:t>rdf:Property</w:t>
      </w:r>
      <w:proofErr w:type="spellEnd"/>
      <w:proofErr w:type="gramEnd"/>
      <w:r>
        <w:t>",</w:t>
      </w:r>
    </w:p>
    <w:p w14:paraId="581FDB76" w14:textId="77777777" w:rsidR="00D96FFC" w:rsidRDefault="00D96FFC" w:rsidP="00D96FFC">
      <w:pPr>
        <w:pStyle w:val="Code"/>
      </w:pPr>
      <w:r>
        <w:lastRenderedPageBreak/>
        <w:t xml:space="preserve">            "</w:t>
      </w:r>
      <w:proofErr w:type="spellStart"/>
      <w:proofErr w:type="gramStart"/>
      <w:r>
        <w:t>rdfs:label</w:t>
      </w:r>
      <w:proofErr w:type="spellEnd"/>
      <w:proofErr w:type="gramEnd"/>
      <w:r>
        <w:t>": "category",</w:t>
      </w:r>
    </w:p>
    <w:p w14:paraId="593310E3" w14:textId="77777777" w:rsidR="00D96FFC" w:rsidRDefault="00D96FFC" w:rsidP="00D96FFC">
      <w:pPr>
        <w:pStyle w:val="Code"/>
      </w:pPr>
      <w:r>
        <w:t xml:space="preserve">            "</w:t>
      </w:r>
      <w:proofErr w:type="spellStart"/>
      <w:proofErr w:type="gramStart"/>
      <w:r>
        <w:t>rdfs:comment</w:t>
      </w:r>
      <w:proofErr w:type="spellEnd"/>
      <w:proofErr w:type="gramEnd"/>
      <w:r>
        <w:t>": "OAMA categories of the resource.",</w:t>
      </w:r>
    </w:p>
    <w:p w14:paraId="171BB832"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1D7626F0" w14:textId="77777777" w:rsidR="00D96FFC" w:rsidRDefault="00D96FFC" w:rsidP="00D96FFC">
      <w:pPr>
        <w:pStyle w:val="Code"/>
      </w:pPr>
      <w:r>
        <w:t xml:space="preserve">            "</w:t>
      </w:r>
      <w:proofErr w:type="spellStart"/>
      <w:r>
        <w:t>rangeIncludes</w:t>
      </w:r>
      <w:proofErr w:type="spellEnd"/>
      <w:r>
        <w:t>": {"@id": "https://schema.org/</w:t>
      </w:r>
      <w:proofErr w:type="spellStart"/>
      <w:r>
        <w:t>DefinedTerm</w:t>
      </w:r>
      <w:proofErr w:type="spellEnd"/>
      <w:r>
        <w:t>"}</w:t>
      </w:r>
    </w:p>
    <w:p w14:paraId="58C097AF" w14:textId="77777777" w:rsidR="00D96FFC" w:rsidRDefault="00D96FFC" w:rsidP="00D96FFC">
      <w:pPr>
        <w:pStyle w:val="Code"/>
      </w:pPr>
      <w:r>
        <w:t xml:space="preserve">        },</w:t>
      </w:r>
    </w:p>
    <w:p w14:paraId="6F87EDE3" w14:textId="77777777" w:rsidR="00D96FFC" w:rsidRDefault="00D96FFC" w:rsidP="00D96FFC">
      <w:pPr>
        <w:pStyle w:val="Code"/>
      </w:pPr>
      <w:r>
        <w:t xml:space="preserve">        {</w:t>
      </w:r>
    </w:p>
    <w:p w14:paraId="4CBE0B16" w14:textId="77777777" w:rsidR="00D96FFC" w:rsidRDefault="00D96FFC" w:rsidP="00D96FFC">
      <w:pPr>
        <w:pStyle w:val="Code"/>
      </w:pPr>
      <w:r>
        <w:t xml:space="preserve">            "@id": "https://w3id.org/</w:t>
      </w:r>
      <w:proofErr w:type="spellStart"/>
      <w:r>
        <w:t>ro</w:t>
      </w:r>
      <w:proofErr w:type="spellEnd"/>
      <w:r>
        <w:t>/terms/</w:t>
      </w:r>
      <w:proofErr w:type="spellStart"/>
      <w:r>
        <w:t>omaa#author</w:t>
      </w:r>
      <w:proofErr w:type="spellEnd"/>
      <w:r>
        <w:t>",</w:t>
      </w:r>
    </w:p>
    <w:p w14:paraId="31BC1AF1" w14:textId="77777777" w:rsidR="00D96FFC" w:rsidRDefault="00D96FFC" w:rsidP="00D96FFC">
      <w:pPr>
        <w:pStyle w:val="Code"/>
      </w:pPr>
      <w:r>
        <w:t xml:space="preserve">            "@type": "</w:t>
      </w:r>
      <w:proofErr w:type="spellStart"/>
      <w:proofErr w:type="gramStart"/>
      <w:r>
        <w:t>rdf:Property</w:t>
      </w:r>
      <w:proofErr w:type="spellEnd"/>
      <w:proofErr w:type="gramEnd"/>
      <w:r>
        <w:t>",</w:t>
      </w:r>
    </w:p>
    <w:p w14:paraId="18626220" w14:textId="77777777" w:rsidR="00D96FFC" w:rsidRDefault="00D96FFC" w:rsidP="00D96FFC">
      <w:pPr>
        <w:pStyle w:val="Code"/>
      </w:pPr>
      <w:r>
        <w:t xml:space="preserve">            "</w:t>
      </w:r>
      <w:proofErr w:type="spellStart"/>
      <w:proofErr w:type="gramStart"/>
      <w:r>
        <w:t>rdfs:label</w:t>
      </w:r>
      <w:proofErr w:type="spellEnd"/>
      <w:proofErr w:type="gramEnd"/>
      <w:r>
        <w:t>": "author",</w:t>
      </w:r>
    </w:p>
    <w:p w14:paraId="115B1F8C" w14:textId="77777777" w:rsidR="00D96FFC" w:rsidRDefault="00D96FFC" w:rsidP="00D96FFC">
      <w:pPr>
        <w:pStyle w:val="Code"/>
      </w:pPr>
      <w:r>
        <w:t xml:space="preserve">            "</w:t>
      </w:r>
      <w:proofErr w:type="spellStart"/>
      <w:proofErr w:type="gramStart"/>
      <w:r>
        <w:t>rdfs:comment</w:t>
      </w:r>
      <w:proofErr w:type="spellEnd"/>
      <w:proofErr w:type="gramEnd"/>
      <w:r>
        <w:t>": "Entities responsible for making contributions to the resource.",</w:t>
      </w:r>
    </w:p>
    <w:p w14:paraId="6FD600FE"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7FF106E2" w14:textId="77777777" w:rsidR="00D96FFC" w:rsidRDefault="00D96FFC" w:rsidP="00D96FFC">
      <w:pPr>
        <w:pStyle w:val="Code"/>
      </w:pPr>
      <w:r>
        <w:t xml:space="preserve">        },</w:t>
      </w:r>
    </w:p>
    <w:p w14:paraId="5CA1FA9F" w14:textId="77777777" w:rsidR="00D96FFC" w:rsidRDefault="00D96FFC" w:rsidP="00D96FFC">
      <w:pPr>
        <w:pStyle w:val="Code"/>
      </w:pPr>
      <w:r>
        <w:t xml:space="preserve">        {</w:t>
      </w:r>
    </w:p>
    <w:p w14:paraId="4D187C9A" w14:textId="77777777" w:rsidR="00D96FFC" w:rsidRDefault="00D96FFC" w:rsidP="00D96FFC">
      <w:pPr>
        <w:pStyle w:val="Code"/>
      </w:pPr>
      <w:r>
        <w:t xml:space="preserve">            "@id": "https://w3id.org/</w:t>
      </w:r>
      <w:proofErr w:type="spellStart"/>
      <w:r>
        <w:t>ro</w:t>
      </w:r>
      <w:proofErr w:type="spellEnd"/>
      <w:r>
        <w:t>/terms/</w:t>
      </w:r>
      <w:proofErr w:type="spellStart"/>
      <w:r>
        <w:t>omaa#date</w:t>
      </w:r>
      <w:proofErr w:type="spellEnd"/>
      <w:r>
        <w:t>",</w:t>
      </w:r>
    </w:p>
    <w:p w14:paraId="3F710DCA" w14:textId="77777777" w:rsidR="00D96FFC" w:rsidRDefault="00D96FFC" w:rsidP="00D96FFC">
      <w:pPr>
        <w:pStyle w:val="Code"/>
      </w:pPr>
      <w:r>
        <w:t xml:space="preserve">            "@type": "</w:t>
      </w:r>
      <w:proofErr w:type="spellStart"/>
      <w:proofErr w:type="gramStart"/>
      <w:r>
        <w:t>rdf:Property</w:t>
      </w:r>
      <w:proofErr w:type="spellEnd"/>
      <w:proofErr w:type="gramEnd"/>
      <w:r>
        <w:t>",</w:t>
      </w:r>
    </w:p>
    <w:p w14:paraId="6F2AE329" w14:textId="77777777" w:rsidR="00D96FFC" w:rsidRDefault="00D96FFC" w:rsidP="00D96FFC">
      <w:pPr>
        <w:pStyle w:val="Code"/>
      </w:pPr>
      <w:r>
        <w:t xml:space="preserve">            "</w:t>
      </w:r>
      <w:proofErr w:type="spellStart"/>
      <w:proofErr w:type="gramStart"/>
      <w:r>
        <w:t>rdfs:label</w:t>
      </w:r>
      <w:proofErr w:type="spellEnd"/>
      <w:proofErr w:type="gramEnd"/>
      <w:r>
        <w:t>": "date",</w:t>
      </w:r>
    </w:p>
    <w:p w14:paraId="5B59817F" w14:textId="77777777" w:rsidR="00D96FFC" w:rsidRDefault="00D96FFC" w:rsidP="00D96FFC">
      <w:pPr>
        <w:pStyle w:val="Code"/>
      </w:pPr>
      <w:r>
        <w:t xml:space="preserve">            "</w:t>
      </w:r>
      <w:proofErr w:type="spellStart"/>
      <w:proofErr w:type="gramStart"/>
      <w:r>
        <w:t>rdfs:comment</w:t>
      </w:r>
      <w:proofErr w:type="spellEnd"/>
      <w:proofErr w:type="gramEnd"/>
      <w:r>
        <w:t>": "The single or principal date of the item (may also include time and/or have fuzzy limits)",</w:t>
      </w:r>
    </w:p>
    <w:p w14:paraId="13C9CAAB"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3F70BA51" w14:textId="77777777" w:rsidR="00D96FFC" w:rsidRDefault="00D96FFC" w:rsidP="00D96FFC">
      <w:pPr>
        <w:pStyle w:val="Code"/>
      </w:pPr>
      <w:r>
        <w:t xml:space="preserve">        },</w:t>
      </w:r>
    </w:p>
    <w:p w14:paraId="62A8981B" w14:textId="77777777" w:rsidR="00D96FFC" w:rsidRDefault="00D96FFC" w:rsidP="00D96FFC">
      <w:pPr>
        <w:pStyle w:val="Code"/>
      </w:pPr>
      <w:r>
        <w:t xml:space="preserve">        {</w:t>
      </w:r>
    </w:p>
    <w:p w14:paraId="78E0261D" w14:textId="77777777" w:rsidR="00D96FFC" w:rsidRDefault="00D96FFC" w:rsidP="00D96FFC">
      <w:pPr>
        <w:pStyle w:val="Code"/>
      </w:pPr>
      <w:r>
        <w:t xml:space="preserve">            "@id": "https://w3id.org/</w:t>
      </w:r>
      <w:proofErr w:type="spellStart"/>
      <w:r>
        <w:t>ro</w:t>
      </w:r>
      <w:proofErr w:type="spellEnd"/>
      <w:r>
        <w:t>/terms/</w:t>
      </w:r>
      <w:proofErr w:type="spellStart"/>
      <w:r>
        <w:t>omaa#place</w:t>
      </w:r>
      <w:proofErr w:type="spellEnd"/>
      <w:r>
        <w:t>",</w:t>
      </w:r>
    </w:p>
    <w:p w14:paraId="4A230C5D" w14:textId="77777777" w:rsidR="00D96FFC" w:rsidRDefault="00D96FFC" w:rsidP="00D96FFC">
      <w:pPr>
        <w:pStyle w:val="Code"/>
      </w:pPr>
      <w:r>
        <w:t xml:space="preserve">            "@type": "</w:t>
      </w:r>
      <w:proofErr w:type="spellStart"/>
      <w:proofErr w:type="gramStart"/>
      <w:r>
        <w:t>rdf:Property</w:t>
      </w:r>
      <w:proofErr w:type="spellEnd"/>
      <w:proofErr w:type="gramEnd"/>
      <w:r>
        <w:t>",</w:t>
      </w:r>
    </w:p>
    <w:p w14:paraId="3D9E1FEE" w14:textId="77777777" w:rsidR="00D96FFC" w:rsidRDefault="00D96FFC" w:rsidP="00D96FFC">
      <w:pPr>
        <w:pStyle w:val="Code"/>
      </w:pPr>
      <w:r>
        <w:t xml:space="preserve">            "</w:t>
      </w:r>
      <w:proofErr w:type="spellStart"/>
      <w:proofErr w:type="gramStart"/>
      <w:r>
        <w:t>rdfs:label</w:t>
      </w:r>
      <w:proofErr w:type="spellEnd"/>
      <w:proofErr w:type="gramEnd"/>
      <w:r>
        <w:t>": "place",</w:t>
      </w:r>
    </w:p>
    <w:p w14:paraId="763BC69F" w14:textId="77777777" w:rsidR="00D96FFC" w:rsidRDefault="00D96FFC" w:rsidP="00D96FFC">
      <w:pPr>
        <w:pStyle w:val="Code"/>
      </w:pPr>
      <w:r>
        <w:t xml:space="preserve">            "</w:t>
      </w:r>
      <w:proofErr w:type="spellStart"/>
      <w:proofErr w:type="gramStart"/>
      <w:r>
        <w:t>rdfs:comment</w:t>
      </w:r>
      <w:proofErr w:type="spellEnd"/>
      <w:proofErr w:type="gramEnd"/>
      <w:r>
        <w:t>": "A pointer to a place or location record",</w:t>
      </w:r>
    </w:p>
    <w:p w14:paraId="6E3FC7CE"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1FE12864" w14:textId="77777777" w:rsidR="00D96FFC" w:rsidRDefault="00D96FFC" w:rsidP="00D96FFC">
      <w:pPr>
        <w:pStyle w:val="Code"/>
      </w:pPr>
      <w:r>
        <w:t xml:space="preserve">            "</w:t>
      </w:r>
      <w:proofErr w:type="spellStart"/>
      <w:r>
        <w:t>rangeIncludes</w:t>
      </w:r>
      <w:proofErr w:type="spellEnd"/>
      <w:r>
        <w:t>": {"@id": "https://w3id.org/</w:t>
      </w:r>
      <w:proofErr w:type="spellStart"/>
      <w:r>
        <w:t>ro</w:t>
      </w:r>
      <w:proofErr w:type="spellEnd"/>
      <w:r>
        <w:t>/terms/</w:t>
      </w:r>
      <w:proofErr w:type="spellStart"/>
      <w:r>
        <w:t>omaa#Place</w:t>
      </w:r>
      <w:proofErr w:type="spellEnd"/>
      <w:r>
        <w:t>"}</w:t>
      </w:r>
    </w:p>
    <w:p w14:paraId="1BD7563A" w14:textId="77777777" w:rsidR="00D96FFC" w:rsidRDefault="00D96FFC" w:rsidP="00D96FFC">
      <w:pPr>
        <w:pStyle w:val="Code"/>
      </w:pPr>
      <w:r>
        <w:t xml:space="preserve">        },</w:t>
      </w:r>
    </w:p>
    <w:p w14:paraId="2F13B701" w14:textId="77777777" w:rsidR="00D96FFC" w:rsidRDefault="00D96FFC" w:rsidP="00D96FFC">
      <w:pPr>
        <w:pStyle w:val="Code"/>
      </w:pPr>
      <w:r>
        <w:t xml:space="preserve">        {</w:t>
      </w:r>
    </w:p>
    <w:p w14:paraId="2260633A" w14:textId="77777777" w:rsidR="00D96FFC" w:rsidRDefault="00D96FFC" w:rsidP="00D96FFC">
      <w:pPr>
        <w:pStyle w:val="Code"/>
      </w:pPr>
      <w:r>
        <w:t xml:space="preserve">            "@id": "https://w3id.org/</w:t>
      </w:r>
      <w:proofErr w:type="spellStart"/>
      <w:r>
        <w:t>ro</w:t>
      </w:r>
      <w:proofErr w:type="spellEnd"/>
      <w:r>
        <w:t>/terms/</w:t>
      </w:r>
      <w:proofErr w:type="spellStart"/>
      <w:r>
        <w:t>omaa#textFile</w:t>
      </w:r>
      <w:proofErr w:type="spellEnd"/>
      <w:r>
        <w:t>",</w:t>
      </w:r>
    </w:p>
    <w:p w14:paraId="66CB74F2" w14:textId="77777777" w:rsidR="00D96FFC" w:rsidRDefault="00D96FFC" w:rsidP="00D96FFC">
      <w:pPr>
        <w:pStyle w:val="Code"/>
      </w:pPr>
      <w:r>
        <w:t xml:space="preserve">            "@type": "</w:t>
      </w:r>
      <w:proofErr w:type="spellStart"/>
      <w:proofErr w:type="gramStart"/>
      <w:r>
        <w:t>rdf:Property</w:t>
      </w:r>
      <w:proofErr w:type="spellEnd"/>
      <w:proofErr w:type="gramEnd"/>
      <w:r>
        <w:t>",</w:t>
      </w:r>
    </w:p>
    <w:p w14:paraId="26524FB1" w14:textId="77777777" w:rsidR="00D96FFC" w:rsidRDefault="00D96FFC" w:rsidP="00D96FFC">
      <w:pPr>
        <w:pStyle w:val="Code"/>
      </w:pPr>
      <w:r>
        <w:t xml:space="preserve">            "</w:t>
      </w:r>
      <w:proofErr w:type="spellStart"/>
      <w:proofErr w:type="gramStart"/>
      <w:r>
        <w:t>rdfs:label</w:t>
      </w:r>
      <w:proofErr w:type="spellEnd"/>
      <w:proofErr w:type="gramEnd"/>
      <w:r>
        <w:t>": "</w:t>
      </w:r>
      <w:proofErr w:type="spellStart"/>
      <w:r>
        <w:t>textFile</w:t>
      </w:r>
      <w:proofErr w:type="spellEnd"/>
      <w:r>
        <w:t>",</w:t>
      </w:r>
    </w:p>
    <w:p w14:paraId="3EC802BB" w14:textId="77777777" w:rsidR="00D96FFC" w:rsidRDefault="00D96FFC" w:rsidP="00D96FFC">
      <w:pPr>
        <w:pStyle w:val="Code"/>
      </w:pPr>
      <w:r>
        <w:t xml:space="preserve">            "</w:t>
      </w:r>
      <w:proofErr w:type="spellStart"/>
      <w:proofErr w:type="gramStart"/>
      <w:r>
        <w:t>rdfs:comment</w:t>
      </w:r>
      <w:proofErr w:type="spellEnd"/>
      <w:proofErr w:type="gramEnd"/>
      <w:r>
        <w:t>": "A related resource that is substantially the same as the pre-existing described resource, but in another digitisation format.",</w:t>
      </w:r>
    </w:p>
    <w:p w14:paraId="1A1D9A13"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omaa#Text</w:t>
      </w:r>
      <w:proofErr w:type="spellEnd"/>
      <w:r>
        <w:t>"},</w:t>
      </w:r>
    </w:p>
    <w:p w14:paraId="7CAC9215" w14:textId="77777777" w:rsidR="00D96FFC" w:rsidRDefault="00D96FFC" w:rsidP="00D96FFC">
      <w:pPr>
        <w:pStyle w:val="Code"/>
      </w:pPr>
      <w:r>
        <w:t xml:space="preserve">            "</w:t>
      </w:r>
      <w:proofErr w:type="spellStart"/>
      <w:r>
        <w:t>rangeIncludes</w:t>
      </w:r>
      <w:proofErr w:type="spellEnd"/>
      <w:r>
        <w:t>": {"@id": "https://w3id.org/</w:t>
      </w:r>
      <w:proofErr w:type="spellStart"/>
      <w:r>
        <w:t>ro</w:t>
      </w:r>
      <w:proofErr w:type="spellEnd"/>
      <w:r>
        <w:t>/terms/</w:t>
      </w:r>
      <w:proofErr w:type="spellStart"/>
      <w:r>
        <w:t>omaa#OMAAFile</w:t>
      </w:r>
      <w:proofErr w:type="spellEnd"/>
      <w:r>
        <w:t>"}</w:t>
      </w:r>
    </w:p>
    <w:p w14:paraId="036D1EE7" w14:textId="77777777" w:rsidR="00D96FFC" w:rsidRDefault="00D96FFC" w:rsidP="00D96FFC">
      <w:pPr>
        <w:pStyle w:val="Code"/>
      </w:pPr>
      <w:r>
        <w:t xml:space="preserve">        },</w:t>
      </w:r>
    </w:p>
    <w:p w14:paraId="0C472D5B" w14:textId="77777777" w:rsidR="00D96FFC" w:rsidRDefault="00D96FFC" w:rsidP="00D96FFC">
      <w:pPr>
        <w:pStyle w:val="Code"/>
      </w:pPr>
      <w:r>
        <w:t xml:space="preserve">        {</w:t>
      </w:r>
    </w:p>
    <w:p w14:paraId="21A3C0B2" w14:textId="77777777" w:rsidR="00D96FFC" w:rsidRDefault="00D96FFC" w:rsidP="00D96FFC">
      <w:pPr>
        <w:pStyle w:val="Code"/>
      </w:pPr>
      <w:r>
        <w:t xml:space="preserve">            "@id": "https://w3id.org/</w:t>
      </w:r>
      <w:proofErr w:type="spellStart"/>
      <w:r>
        <w:t>ro</w:t>
      </w:r>
      <w:proofErr w:type="spellEnd"/>
      <w:r>
        <w:t>/terms/</w:t>
      </w:r>
      <w:proofErr w:type="spellStart"/>
      <w:r>
        <w:t>omaa#OMAAFile</w:t>
      </w:r>
      <w:proofErr w:type="spellEnd"/>
      <w:r>
        <w:t>",</w:t>
      </w:r>
    </w:p>
    <w:p w14:paraId="22242ED4" w14:textId="77777777" w:rsidR="00D96FFC" w:rsidRDefault="00D96FFC" w:rsidP="00D96FFC">
      <w:pPr>
        <w:pStyle w:val="Code"/>
      </w:pPr>
      <w:r>
        <w:t xml:space="preserve">            "@type": "</w:t>
      </w:r>
      <w:proofErr w:type="spellStart"/>
      <w:proofErr w:type="gramStart"/>
      <w:r>
        <w:t>rdfs:Class</w:t>
      </w:r>
      <w:proofErr w:type="spellEnd"/>
      <w:proofErr w:type="gramEnd"/>
      <w:r>
        <w:t>",</w:t>
      </w:r>
    </w:p>
    <w:p w14:paraId="61253D67" w14:textId="77777777" w:rsidR="00D96FFC" w:rsidRDefault="00D96FFC" w:rsidP="00D96FFC">
      <w:pPr>
        <w:pStyle w:val="Code"/>
      </w:pPr>
      <w:r>
        <w:t xml:space="preserve">            "</w:t>
      </w:r>
      <w:proofErr w:type="spellStart"/>
      <w:proofErr w:type="gramStart"/>
      <w:r>
        <w:t>rdfs:label</w:t>
      </w:r>
      <w:proofErr w:type="spellEnd"/>
      <w:proofErr w:type="gramEnd"/>
      <w:r>
        <w:t>": "</w:t>
      </w:r>
      <w:proofErr w:type="spellStart"/>
      <w:r>
        <w:t>OMAAFile</w:t>
      </w:r>
      <w:proofErr w:type="spellEnd"/>
      <w:r>
        <w:t>",</w:t>
      </w:r>
    </w:p>
    <w:p w14:paraId="6CB16FB5" w14:textId="77777777" w:rsidR="00D96FFC" w:rsidRDefault="00D96FFC" w:rsidP="00D96FFC">
      <w:pPr>
        <w:pStyle w:val="Code"/>
      </w:pPr>
      <w:r>
        <w:t xml:space="preserve">            "</w:t>
      </w:r>
      <w:proofErr w:type="spellStart"/>
      <w:proofErr w:type="gramStart"/>
      <w:r>
        <w:t>rdfs:comment</w:t>
      </w:r>
      <w:proofErr w:type="spellEnd"/>
      <w:proofErr w:type="gramEnd"/>
      <w:r>
        <w:t>": "OAMA file"</w:t>
      </w:r>
    </w:p>
    <w:p w14:paraId="6E17640B" w14:textId="77777777" w:rsidR="00D96FFC" w:rsidRDefault="00D96FFC" w:rsidP="00D96FFC">
      <w:pPr>
        <w:pStyle w:val="Code"/>
      </w:pPr>
      <w:r>
        <w:t xml:space="preserve">        },</w:t>
      </w:r>
    </w:p>
    <w:p w14:paraId="1265EC6A" w14:textId="77777777" w:rsidR="00D96FFC" w:rsidRDefault="00D96FFC" w:rsidP="00D96FFC">
      <w:pPr>
        <w:pStyle w:val="Code"/>
      </w:pPr>
      <w:r>
        <w:t xml:space="preserve">        {</w:t>
      </w:r>
    </w:p>
    <w:p w14:paraId="6B2B6011" w14:textId="77777777" w:rsidR="00D96FFC" w:rsidRDefault="00D96FFC" w:rsidP="00D96FFC">
      <w:pPr>
        <w:pStyle w:val="Code"/>
      </w:pPr>
      <w:r>
        <w:t xml:space="preserve">            "@id": "https://w3id.org/</w:t>
      </w:r>
      <w:proofErr w:type="spellStart"/>
      <w:r>
        <w:t>ro</w:t>
      </w:r>
      <w:proofErr w:type="spellEnd"/>
      <w:r>
        <w:t>/terms/</w:t>
      </w:r>
      <w:proofErr w:type="spellStart"/>
      <w:r>
        <w:t>omaa#fileFile</w:t>
      </w:r>
      <w:proofErr w:type="spellEnd"/>
      <w:r>
        <w:t>",</w:t>
      </w:r>
    </w:p>
    <w:p w14:paraId="7A1169E7" w14:textId="77777777" w:rsidR="00D96FFC" w:rsidRDefault="00D96FFC" w:rsidP="00D96FFC">
      <w:pPr>
        <w:pStyle w:val="Code"/>
      </w:pPr>
      <w:r>
        <w:t xml:space="preserve">            "@type": "</w:t>
      </w:r>
      <w:proofErr w:type="spellStart"/>
      <w:proofErr w:type="gramStart"/>
      <w:r>
        <w:t>rdf:Property</w:t>
      </w:r>
      <w:proofErr w:type="spellEnd"/>
      <w:proofErr w:type="gramEnd"/>
      <w:r>
        <w:t>",</w:t>
      </w:r>
    </w:p>
    <w:p w14:paraId="0918BB55" w14:textId="77777777" w:rsidR="00D96FFC" w:rsidRDefault="00D96FFC" w:rsidP="00D96FFC">
      <w:pPr>
        <w:pStyle w:val="Code"/>
      </w:pPr>
      <w:r>
        <w:t xml:space="preserve">            "</w:t>
      </w:r>
      <w:proofErr w:type="spellStart"/>
      <w:proofErr w:type="gramStart"/>
      <w:r>
        <w:t>rdfs:label</w:t>
      </w:r>
      <w:proofErr w:type="spellEnd"/>
      <w:proofErr w:type="gramEnd"/>
      <w:r>
        <w:t>": "</w:t>
      </w:r>
      <w:proofErr w:type="spellStart"/>
      <w:r>
        <w:t>fileFile</w:t>
      </w:r>
      <w:proofErr w:type="spellEnd"/>
      <w:r>
        <w:t>",</w:t>
      </w:r>
    </w:p>
    <w:p w14:paraId="14D75B76" w14:textId="77777777" w:rsidR="00D96FFC" w:rsidRDefault="00D96FFC" w:rsidP="00D96FFC">
      <w:pPr>
        <w:pStyle w:val="Code"/>
      </w:pPr>
      <w:r>
        <w:t xml:space="preserve">            "</w:t>
      </w:r>
      <w:proofErr w:type="spellStart"/>
      <w:proofErr w:type="gramStart"/>
      <w:r>
        <w:t>rdfs:comment</w:t>
      </w:r>
      <w:proofErr w:type="spellEnd"/>
      <w:proofErr w:type="gramEnd"/>
      <w:r>
        <w:t>": "A related resource that is substantially the same as the pre-existing described resource, but in another digitisation format.",</w:t>
      </w:r>
    </w:p>
    <w:p w14:paraId="24DC7E75"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omaa#OMAAFile</w:t>
      </w:r>
      <w:proofErr w:type="spellEnd"/>
      <w:r>
        <w:t>"},</w:t>
      </w:r>
    </w:p>
    <w:p w14:paraId="39EC1802" w14:textId="77777777" w:rsidR="00D96FFC" w:rsidRDefault="00D96FFC" w:rsidP="00D96FFC">
      <w:pPr>
        <w:pStyle w:val="Code"/>
      </w:pPr>
      <w:r>
        <w:t xml:space="preserve">            "</w:t>
      </w:r>
      <w:proofErr w:type="spellStart"/>
      <w:r>
        <w:t>rangeIncludes</w:t>
      </w:r>
      <w:proofErr w:type="spellEnd"/>
      <w:r>
        <w:t>": {"@id": "http://schema.org/</w:t>
      </w:r>
      <w:proofErr w:type="spellStart"/>
      <w:r>
        <w:t>MediaObject</w:t>
      </w:r>
      <w:proofErr w:type="spellEnd"/>
      <w:r>
        <w:t>"}</w:t>
      </w:r>
    </w:p>
    <w:p w14:paraId="3161E5D6" w14:textId="77777777" w:rsidR="00D96FFC" w:rsidRDefault="00D96FFC" w:rsidP="00D96FFC">
      <w:pPr>
        <w:pStyle w:val="Code"/>
      </w:pPr>
      <w:r>
        <w:t xml:space="preserve">        },</w:t>
      </w:r>
    </w:p>
    <w:p w14:paraId="13BB05CE" w14:textId="77777777" w:rsidR="00D96FFC" w:rsidRDefault="00D96FFC" w:rsidP="00D96FFC">
      <w:pPr>
        <w:pStyle w:val="Code"/>
      </w:pPr>
      <w:r>
        <w:t xml:space="preserve">        {</w:t>
      </w:r>
    </w:p>
    <w:p w14:paraId="08DA791F" w14:textId="77777777" w:rsidR="00D96FFC" w:rsidRDefault="00D96FFC" w:rsidP="00D96FFC">
      <w:pPr>
        <w:pStyle w:val="Code"/>
      </w:pPr>
      <w:r>
        <w:t xml:space="preserve">            "@id": "https://w3id.org/</w:t>
      </w:r>
      <w:proofErr w:type="spellStart"/>
      <w:r>
        <w:t>ro</w:t>
      </w:r>
      <w:proofErr w:type="spellEnd"/>
      <w:r>
        <w:t>/terms/</w:t>
      </w:r>
      <w:proofErr w:type="spellStart"/>
      <w:r>
        <w:t>omaa#Place</w:t>
      </w:r>
      <w:proofErr w:type="spellEnd"/>
      <w:r>
        <w:t>",</w:t>
      </w:r>
    </w:p>
    <w:p w14:paraId="4065401A" w14:textId="77777777" w:rsidR="00D96FFC" w:rsidRDefault="00D96FFC" w:rsidP="00D96FFC">
      <w:pPr>
        <w:pStyle w:val="Code"/>
      </w:pPr>
      <w:r>
        <w:t xml:space="preserve">            "@type": "</w:t>
      </w:r>
      <w:proofErr w:type="spellStart"/>
      <w:proofErr w:type="gramStart"/>
      <w:r>
        <w:t>rdfs:Class</w:t>
      </w:r>
      <w:proofErr w:type="spellEnd"/>
      <w:proofErr w:type="gramEnd"/>
      <w:r>
        <w:t>",</w:t>
      </w:r>
    </w:p>
    <w:p w14:paraId="0758F4E0" w14:textId="77777777" w:rsidR="00D96FFC" w:rsidRDefault="00D96FFC" w:rsidP="00D96FFC">
      <w:pPr>
        <w:pStyle w:val="Code"/>
      </w:pPr>
      <w:r>
        <w:t xml:space="preserve">            "</w:t>
      </w:r>
      <w:proofErr w:type="spellStart"/>
      <w:proofErr w:type="gramStart"/>
      <w:r>
        <w:t>rdfs:label</w:t>
      </w:r>
      <w:proofErr w:type="spellEnd"/>
      <w:proofErr w:type="gramEnd"/>
      <w:r>
        <w:t>": "Place",</w:t>
      </w:r>
    </w:p>
    <w:p w14:paraId="7AB6D72A" w14:textId="77777777" w:rsidR="00D96FFC" w:rsidRDefault="00D96FFC" w:rsidP="00D96FFC">
      <w:pPr>
        <w:pStyle w:val="Code"/>
      </w:pPr>
      <w:r>
        <w:t xml:space="preserve">            "</w:t>
      </w:r>
      <w:proofErr w:type="spellStart"/>
      <w:proofErr w:type="gramStart"/>
      <w:r>
        <w:t>rdfs:comment</w:t>
      </w:r>
      <w:proofErr w:type="spellEnd"/>
      <w:proofErr w:type="gramEnd"/>
      <w:r>
        <w:t xml:space="preserve">": "A simplified record for a Place, for routine use </w:t>
      </w:r>
      <w:proofErr w:type="spellStart"/>
      <w:r>
        <w:t>eg.</w:t>
      </w:r>
      <w:proofErr w:type="spellEnd"/>
      <w:r>
        <w:t xml:space="preserve"> for site location, place of birth, place of publication. Use Place (detailed) where more information is needed."</w:t>
      </w:r>
    </w:p>
    <w:p w14:paraId="53696363" w14:textId="77777777" w:rsidR="00D96FFC" w:rsidRDefault="00D96FFC" w:rsidP="00D96FFC">
      <w:pPr>
        <w:pStyle w:val="Code"/>
      </w:pPr>
      <w:r>
        <w:t xml:space="preserve">        },</w:t>
      </w:r>
    </w:p>
    <w:p w14:paraId="0D16B3FF" w14:textId="77777777" w:rsidR="00D96FFC" w:rsidRDefault="00D96FFC" w:rsidP="00D96FFC">
      <w:pPr>
        <w:pStyle w:val="Code"/>
      </w:pPr>
      <w:r>
        <w:t xml:space="preserve">        {</w:t>
      </w:r>
    </w:p>
    <w:p w14:paraId="3B03E7BF" w14:textId="77777777" w:rsidR="00D96FFC" w:rsidRDefault="00D96FFC" w:rsidP="00D96FFC">
      <w:pPr>
        <w:pStyle w:val="Code"/>
      </w:pPr>
      <w:r>
        <w:t xml:space="preserve">            "@id": "https://w3id.org/</w:t>
      </w:r>
      <w:proofErr w:type="spellStart"/>
      <w:r>
        <w:t>ro</w:t>
      </w:r>
      <w:proofErr w:type="spellEnd"/>
      <w:r>
        <w:t>/terms/</w:t>
      </w:r>
      <w:proofErr w:type="spellStart"/>
      <w:r>
        <w:t>omaa#mappableLocation</w:t>
      </w:r>
      <w:proofErr w:type="spellEnd"/>
      <w:r>
        <w:t>",</w:t>
      </w:r>
    </w:p>
    <w:p w14:paraId="1FDE6760" w14:textId="77777777" w:rsidR="00D96FFC" w:rsidRDefault="00D96FFC" w:rsidP="00D96FFC">
      <w:pPr>
        <w:pStyle w:val="Code"/>
      </w:pPr>
      <w:r>
        <w:t xml:space="preserve">            "@type": "</w:t>
      </w:r>
      <w:proofErr w:type="spellStart"/>
      <w:proofErr w:type="gramStart"/>
      <w:r>
        <w:t>rdf:Property</w:t>
      </w:r>
      <w:proofErr w:type="spellEnd"/>
      <w:proofErr w:type="gramEnd"/>
      <w:r>
        <w:t>",</w:t>
      </w:r>
    </w:p>
    <w:p w14:paraId="32309150" w14:textId="77777777" w:rsidR="00D96FFC" w:rsidRDefault="00D96FFC" w:rsidP="00D96FFC">
      <w:pPr>
        <w:pStyle w:val="Code"/>
      </w:pPr>
      <w:r>
        <w:t xml:space="preserve">            "</w:t>
      </w:r>
      <w:proofErr w:type="spellStart"/>
      <w:proofErr w:type="gramStart"/>
      <w:r>
        <w:t>rdfs:label</w:t>
      </w:r>
      <w:proofErr w:type="spellEnd"/>
      <w:proofErr w:type="gramEnd"/>
      <w:r>
        <w:t>": "</w:t>
      </w:r>
      <w:proofErr w:type="spellStart"/>
      <w:r>
        <w:t>mappableLocation</w:t>
      </w:r>
      <w:proofErr w:type="spellEnd"/>
      <w:r>
        <w:t>",</w:t>
      </w:r>
    </w:p>
    <w:p w14:paraId="0C436FD3" w14:textId="77777777" w:rsidR="00D96FFC" w:rsidRDefault="00D96FFC" w:rsidP="00D96FFC">
      <w:pPr>
        <w:pStyle w:val="Code"/>
      </w:pPr>
      <w:r>
        <w:t xml:space="preserve">            "</w:t>
      </w:r>
      <w:proofErr w:type="spellStart"/>
      <w:proofErr w:type="gramStart"/>
      <w:r>
        <w:t>rdfs:comment</w:t>
      </w:r>
      <w:proofErr w:type="spellEnd"/>
      <w:proofErr w:type="gramEnd"/>
      <w:r>
        <w:t>": "A geospatial object providing a mappable location for the record - can be used for any type of record with spatial location",</w:t>
      </w:r>
    </w:p>
    <w:p w14:paraId="1225A941" w14:textId="77777777" w:rsidR="00D96FFC" w:rsidRDefault="00D96FFC" w:rsidP="00D96FFC">
      <w:pPr>
        <w:pStyle w:val="Code"/>
      </w:pPr>
      <w:r>
        <w:t xml:space="preserve">            "</w:t>
      </w:r>
      <w:proofErr w:type="spellStart"/>
      <w:r>
        <w:t>domainIncludes</w:t>
      </w:r>
      <w:proofErr w:type="spellEnd"/>
      <w:r>
        <w:t>": {"@id": "https://w3id.org/</w:t>
      </w:r>
      <w:proofErr w:type="spellStart"/>
      <w:r>
        <w:t>ro</w:t>
      </w:r>
      <w:proofErr w:type="spellEnd"/>
      <w:r>
        <w:t>/terms/</w:t>
      </w:r>
      <w:proofErr w:type="spellStart"/>
      <w:r>
        <w:t>omaa#Place</w:t>
      </w:r>
      <w:proofErr w:type="spellEnd"/>
      <w:r>
        <w:t>"},</w:t>
      </w:r>
    </w:p>
    <w:p w14:paraId="49DACD8C" w14:textId="77777777" w:rsidR="00D96FFC" w:rsidRDefault="00D96FFC" w:rsidP="00D96FFC">
      <w:pPr>
        <w:pStyle w:val="Code"/>
      </w:pPr>
      <w:r>
        <w:t xml:space="preserve">            "</w:t>
      </w:r>
      <w:proofErr w:type="spellStart"/>
      <w:r>
        <w:t>rangeIncludes</w:t>
      </w:r>
      <w:proofErr w:type="spellEnd"/>
      <w:r>
        <w:t>": [</w:t>
      </w:r>
    </w:p>
    <w:p w14:paraId="6A0C50C5" w14:textId="77777777" w:rsidR="00D96FFC" w:rsidRDefault="00D96FFC" w:rsidP="00D96FFC">
      <w:pPr>
        <w:pStyle w:val="Code"/>
      </w:pPr>
      <w:r>
        <w:lastRenderedPageBreak/>
        <w:t xml:space="preserve">                {"@id": "http://schema.org/</w:t>
      </w:r>
      <w:proofErr w:type="spellStart"/>
      <w:r>
        <w:t>GeoCoordinates</w:t>
      </w:r>
      <w:proofErr w:type="spellEnd"/>
      <w:r>
        <w:t>"},</w:t>
      </w:r>
    </w:p>
    <w:p w14:paraId="75837865" w14:textId="77777777" w:rsidR="00D96FFC" w:rsidRDefault="00D96FFC" w:rsidP="00D96FFC">
      <w:pPr>
        <w:pStyle w:val="Code"/>
      </w:pPr>
      <w:r>
        <w:t xml:space="preserve">                {"@id": "http://schema.org/</w:t>
      </w:r>
      <w:proofErr w:type="spellStart"/>
      <w:r>
        <w:t>GeoShape</w:t>
      </w:r>
      <w:proofErr w:type="spellEnd"/>
      <w:r>
        <w:t>"}</w:t>
      </w:r>
    </w:p>
    <w:p w14:paraId="4FAEAAEF" w14:textId="77777777" w:rsidR="00D96FFC" w:rsidRDefault="00D96FFC" w:rsidP="00D96FFC">
      <w:pPr>
        <w:pStyle w:val="Code"/>
      </w:pPr>
      <w:r>
        <w:t xml:space="preserve">            ]</w:t>
      </w:r>
    </w:p>
    <w:p w14:paraId="7AE0708E" w14:textId="77777777" w:rsidR="00D96FFC" w:rsidRDefault="00D96FFC" w:rsidP="00D96FFC">
      <w:pPr>
        <w:pStyle w:val="Code"/>
      </w:pPr>
      <w:r>
        <w:t xml:space="preserve">        },</w:t>
      </w:r>
    </w:p>
    <w:p w14:paraId="0F4B00B5" w14:textId="77777777" w:rsidR="00D96FFC" w:rsidRDefault="00D96FFC" w:rsidP="00D96FFC">
      <w:pPr>
        <w:pStyle w:val="Code"/>
      </w:pPr>
      <w:r>
        <w:t xml:space="preserve">        {</w:t>
      </w:r>
    </w:p>
    <w:p w14:paraId="4B66E2D0" w14:textId="77777777" w:rsidR="00D96FFC" w:rsidRDefault="00D96FFC" w:rsidP="00D96FFC">
      <w:pPr>
        <w:pStyle w:val="Code"/>
      </w:pPr>
      <w:r>
        <w:t xml:space="preserve">            "@id": "#trm_9470",</w:t>
      </w:r>
    </w:p>
    <w:p w14:paraId="45183535" w14:textId="77777777" w:rsidR="00D96FFC" w:rsidRDefault="00D96FFC" w:rsidP="00D96FFC">
      <w:pPr>
        <w:pStyle w:val="Code"/>
      </w:pPr>
      <w:r>
        <w:t xml:space="preserve">            "@type": "</w:t>
      </w:r>
      <w:proofErr w:type="spellStart"/>
      <w:r>
        <w:t>DefinedTermSet</w:t>
      </w:r>
      <w:proofErr w:type="spellEnd"/>
      <w:r>
        <w:t>",</w:t>
      </w:r>
    </w:p>
    <w:p w14:paraId="4CBDFE75" w14:textId="77777777" w:rsidR="00D96FFC" w:rsidRDefault="00D96FFC" w:rsidP="00D96FFC">
      <w:pPr>
        <w:pStyle w:val="Code"/>
      </w:pPr>
      <w:r>
        <w:t xml:space="preserve">            "name": "Category",</w:t>
      </w:r>
    </w:p>
    <w:p w14:paraId="2FD79DEE" w14:textId="77777777" w:rsidR="00D96FFC" w:rsidRDefault="00D96FFC" w:rsidP="00D96FFC">
      <w:pPr>
        <w:pStyle w:val="Code"/>
      </w:pPr>
      <w:r>
        <w:t xml:space="preserve">            "description": "",</w:t>
      </w:r>
    </w:p>
    <w:p w14:paraId="7DD27B9D" w14:textId="77777777" w:rsidR="00D96FFC" w:rsidRDefault="00D96FFC" w:rsidP="00D96FFC">
      <w:pPr>
        <w:pStyle w:val="Code"/>
      </w:pPr>
      <w:r>
        <w:t xml:space="preserve">            "</w:t>
      </w:r>
      <w:proofErr w:type="spellStart"/>
      <w:r>
        <w:t>hasDefinedTerm</w:t>
      </w:r>
      <w:proofErr w:type="spellEnd"/>
      <w:r>
        <w:t>": [</w:t>
      </w:r>
    </w:p>
    <w:p w14:paraId="0EDD332B" w14:textId="77777777" w:rsidR="00D96FFC" w:rsidRDefault="00D96FFC" w:rsidP="00D96FFC">
      <w:pPr>
        <w:pStyle w:val="Code"/>
      </w:pPr>
      <w:r>
        <w:t xml:space="preserve">                {"@id": "#trm_10048"},</w:t>
      </w:r>
    </w:p>
    <w:p w14:paraId="5700B948" w14:textId="77777777" w:rsidR="00D96FFC" w:rsidRDefault="00D96FFC" w:rsidP="00D96FFC">
      <w:pPr>
        <w:pStyle w:val="Code"/>
      </w:pPr>
      <w:r>
        <w:t xml:space="preserve">                {"@id": "#trm_10047"}</w:t>
      </w:r>
    </w:p>
    <w:p w14:paraId="51D0F5FE" w14:textId="77777777" w:rsidR="00D96FFC" w:rsidRDefault="00D96FFC" w:rsidP="00D96FFC">
      <w:pPr>
        <w:pStyle w:val="Code"/>
      </w:pPr>
      <w:r>
        <w:t xml:space="preserve">            ]</w:t>
      </w:r>
    </w:p>
    <w:p w14:paraId="5879EE42" w14:textId="77777777" w:rsidR="00D96FFC" w:rsidRDefault="00D96FFC" w:rsidP="00D96FFC">
      <w:pPr>
        <w:pStyle w:val="Code"/>
      </w:pPr>
      <w:r>
        <w:t xml:space="preserve">        },</w:t>
      </w:r>
    </w:p>
    <w:p w14:paraId="58B643C6" w14:textId="77777777" w:rsidR="00D96FFC" w:rsidRDefault="00D96FFC" w:rsidP="00D96FFC">
      <w:pPr>
        <w:pStyle w:val="Code"/>
      </w:pPr>
      <w:r>
        <w:t xml:space="preserve">        {</w:t>
      </w:r>
    </w:p>
    <w:p w14:paraId="6352EF0D" w14:textId="77777777" w:rsidR="00D96FFC" w:rsidRDefault="00D96FFC" w:rsidP="00D96FFC">
      <w:pPr>
        <w:pStyle w:val="Code"/>
      </w:pPr>
      <w:r>
        <w:t xml:space="preserve">            "@id": "#trm_10048",</w:t>
      </w:r>
    </w:p>
    <w:p w14:paraId="7FA9A3AE" w14:textId="77777777" w:rsidR="00D96FFC" w:rsidRDefault="00D96FFC" w:rsidP="00D96FFC">
      <w:pPr>
        <w:pStyle w:val="Code"/>
      </w:pPr>
      <w:r>
        <w:t xml:space="preserve">            "@type": "</w:t>
      </w:r>
      <w:proofErr w:type="spellStart"/>
      <w:r>
        <w:t>DefinedTerm</w:t>
      </w:r>
      <w:proofErr w:type="spellEnd"/>
      <w:r>
        <w:t>",</w:t>
      </w:r>
    </w:p>
    <w:p w14:paraId="29F941E0" w14:textId="77777777" w:rsidR="00D96FFC" w:rsidRDefault="00D96FFC" w:rsidP="00D96FFC">
      <w:pPr>
        <w:pStyle w:val="Code"/>
      </w:pPr>
      <w:r>
        <w:t xml:space="preserve">            "name": "1. Settlement",</w:t>
      </w:r>
    </w:p>
    <w:p w14:paraId="5A60E4FF" w14:textId="77777777" w:rsidR="00D96FFC" w:rsidRDefault="00D96FFC" w:rsidP="00D96FFC">
      <w:pPr>
        <w:pStyle w:val="Code"/>
      </w:pPr>
      <w:r>
        <w:t xml:space="preserve">            "description": "",</w:t>
      </w:r>
    </w:p>
    <w:p w14:paraId="523DF46F" w14:textId="77777777" w:rsidR="00D96FFC" w:rsidRDefault="00D96FFC" w:rsidP="00D96FFC">
      <w:pPr>
        <w:pStyle w:val="Code"/>
      </w:pPr>
      <w:r>
        <w:t xml:space="preserve">            "</w:t>
      </w:r>
      <w:proofErr w:type="spellStart"/>
      <w:r>
        <w:t>termCode</w:t>
      </w:r>
      <w:proofErr w:type="spellEnd"/>
      <w:r>
        <w:t>": ""</w:t>
      </w:r>
    </w:p>
    <w:p w14:paraId="2DD73272" w14:textId="77777777" w:rsidR="00D96FFC" w:rsidRDefault="00D96FFC" w:rsidP="00D96FFC">
      <w:pPr>
        <w:pStyle w:val="Code"/>
      </w:pPr>
      <w:r>
        <w:t xml:space="preserve">        },</w:t>
      </w:r>
    </w:p>
    <w:p w14:paraId="33B71D60" w14:textId="77777777" w:rsidR="00D96FFC" w:rsidRDefault="00D96FFC" w:rsidP="00D96FFC">
      <w:pPr>
        <w:pStyle w:val="Code"/>
      </w:pPr>
      <w:r>
        <w:t xml:space="preserve">        {</w:t>
      </w:r>
    </w:p>
    <w:p w14:paraId="12EEBD2D" w14:textId="77777777" w:rsidR="00D96FFC" w:rsidRDefault="00D96FFC" w:rsidP="00D96FFC">
      <w:pPr>
        <w:pStyle w:val="Code"/>
      </w:pPr>
      <w:r>
        <w:t xml:space="preserve">            "@id": "#trm_10047",</w:t>
      </w:r>
    </w:p>
    <w:p w14:paraId="6BDC1DE5" w14:textId="77777777" w:rsidR="00D96FFC" w:rsidRDefault="00D96FFC" w:rsidP="00D96FFC">
      <w:pPr>
        <w:pStyle w:val="Code"/>
      </w:pPr>
      <w:r>
        <w:t xml:space="preserve">            "@type": "</w:t>
      </w:r>
      <w:proofErr w:type="spellStart"/>
      <w:r>
        <w:t>DefinedTerm</w:t>
      </w:r>
      <w:proofErr w:type="spellEnd"/>
      <w:r>
        <w:t>",</w:t>
      </w:r>
    </w:p>
    <w:p w14:paraId="7673BD05" w14:textId="77777777" w:rsidR="00D96FFC" w:rsidRDefault="00D96FFC" w:rsidP="00D96FFC">
      <w:pPr>
        <w:pStyle w:val="Code"/>
      </w:pPr>
      <w:r>
        <w:t xml:space="preserve">            "name": "2. National boundaries",</w:t>
      </w:r>
    </w:p>
    <w:p w14:paraId="51275922" w14:textId="77777777" w:rsidR="00D96FFC" w:rsidRDefault="00D96FFC" w:rsidP="00D96FFC">
      <w:pPr>
        <w:pStyle w:val="Code"/>
      </w:pPr>
      <w:r>
        <w:t xml:space="preserve">            "description": "",</w:t>
      </w:r>
    </w:p>
    <w:p w14:paraId="6D9351FA" w14:textId="77777777" w:rsidR="00D96FFC" w:rsidRDefault="00D96FFC" w:rsidP="00D96FFC">
      <w:pPr>
        <w:pStyle w:val="Code"/>
      </w:pPr>
      <w:r>
        <w:t xml:space="preserve">            "</w:t>
      </w:r>
      <w:proofErr w:type="spellStart"/>
      <w:r>
        <w:t>termCode</w:t>
      </w:r>
      <w:proofErr w:type="spellEnd"/>
      <w:r>
        <w:t>": ""</w:t>
      </w:r>
    </w:p>
    <w:p w14:paraId="47BCE1D9" w14:textId="77777777" w:rsidR="00D96FFC" w:rsidRDefault="00D96FFC" w:rsidP="00D96FFC">
      <w:pPr>
        <w:pStyle w:val="Code"/>
      </w:pPr>
      <w:r>
        <w:t xml:space="preserve">        },</w:t>
      </w:r>
    </w:p>
    <w:p w14:paraId="34312FC1" w14:textId="77777777" w:rsidR="00D96FFC" w:rsidRDefault="00D96FFC" w:rsidP="00D96FFC">
      <w:pPr>
        <w:pStyle w:val="Code"/>
      </w:pPr>
      <w:r>
        <w:t xml:space="preserve">        {</w:t>
      </w:r>
    </w:p>
    <w:p w14:paraId="5E01C47F" w14:textId="77777777" w:rsidR="00D96FFC" w:rsidRDefault="00D96FFC" w:rsidP="00D96FFC">
      <w:pPr>
        <w:pStyle w:val="Code"/>
      </w:pPr>
      <w:r>
        <w:t xml:space="preserve">            "@id": "#rec_463",</w:t>
      </w:r>
    </w:p>
    <w:p w14:paraId="04DC1D9F" w14:textId="77777777" w:rsidR="00D96FFC" w:rsidRDefault="00D96FFC" w:rsidP="00D96FFC">
      <w:pPr>
        <w:pStyle w:val="Code"/>
      </w:pPr>
      <w:r>
        <w:t xml:space="preserve">            "@type": "Text",</w:t>
      </w:r>
    </w:p>
    <w:p w14:paraId="0B691C4E" w14:textId="77777777" w:rsidR="00D96FFC" w:rsidRDefault="00D96FFC" w:rsidP="00D96FFC">
      <w:pPr>
        <w:pStyle w:val="Code"/>
      </w:pPr>
      <w:r>
        <w:t xml:space="preserve">            "</w:t>
      </w:r>
      <w:proofErr w:type="spellStart"/>
      <w:r>
        <w:t>nameOrTitle</w:t>
      </w:r>
      <w:proofErr w:type="spellEnd"/>
      <w:r>
        <w:t>": "</w:t>
      </w:r>
      <w:proofErr w:type="spellStart"/>
      <w:r>
        <w:t>Ontdekkingen</w:t>
      </w:r>
      <w:proofErr w:type="spellEnd"/>
      <w:r>
        <w:t xml:space="preserve"> in de </w:t>
      </w:r>
      <w:proofErr w:type="spellStart"/>
      <w:proofErr w:type="gramStart"/>
      <w:r>
        <w:t>Zuidzee</w:t>
      </w:r>
      <w:proofErr w:type="spellEnd"/>
      <w:r>
        <w:t xml:space="preserve"> :</w:t>
      </w:r>
      <w:proofErr w:type="gramEnd"/>
      <w:r>
        <w:t xml:space="preserve"> </w:t>
      </w:r>
      <w:proofErr w:type="spellStart"/>
      <w:r>
        <w:t>en</w:t>
      </w:r>
      <w:proofErr w:type="spellEnd"/>
      <w:r>
        <w:t xml:space="preserve"> </w:t>
      </w:r>
      <w:proofErr w:type="spellStart"/>
      <w:r>
        <w:t>berichten</w:t>
      </w:r>
      <w:proofErr w:type="spellEnd"/>
      <w:r>
        <w:t xml:space="preserve"> </w:t>
      </w:r>
      <w:proofErr w:type="spellStart"/>
      <w:r>
        <w:t>aangaande</w:t>
      </w:r>
      <w:proofErr w:type="spellEnd"/>
      <w:r>
        <w:t xml:space="preserve"> de La </w:t>
      </w:r>
      <w:proofErr w:type="spellStart"/>
      <w:r>
        <w:t>Pérouse</w:t>
      </w:r>
      <w:proofErr w:type="spellEnd"/>
      <w:r>
        <w:t xml:space="preserve"> </w:t>
      </w:r>
      <w:proofErr w:type="spellStart"/>
      <w:r>
        <w:t>en</w:t>
      </w:r>
      <w:proofErr w:type="spellEnd"/>
      <w:r>
        <w:t xml:space="preserve"> </w:t>
      </w:r>
      <w:proofErr w:type="spellStart"/>
      <w:r>
        <w:t>zijne</w:t>
      </w:r>
      <w:proofErr w:type="spellEnd"/>
      <w:r>
        <w:t xml:space="preserve"> </w:t>
      </w:r>
      <w:proofErr w:type="spellStart"/>
      <w:r>
        <w:t>tochtgenoten</w:t>
      </w:r>
      <w:proofErr w:type="spellEnd"/>
      <w:r>
        <w:t xml:space="preserve">, </w:t>
      </w:r>
      <w:proofErr w:type="spellStart"/>
      <w:r>
        <w:t>opgemaakt</w:t>
      </w:r>
      <w:proofErr w:type="spellEnd"/>
      <w:r>
        <w:t xml:space="preserve"> </w:t>
      </w:r>
      <w:proofErr w:type="spellStart"/>
      <w:r>
        <w:t>uit</w:t>
      </w:r>
      <w:proofErr w:type="spellEnd"/>
      <w:r>
        <w:t xml:space="preserve"> </w:t>
      </w:r>
      <w:proofErr w:type="spellStart"/>
      <w:r>
        <w:t>sporen</w:t>
      </w:r>
      <w:proofErr w:type="spellEnd"/>
      <w:r>
        <w:t xml:space="preserve"> van </w:t>
      </w:r>
      <w:proofErr w:type="spellStart"/>
      <w:r>
        <w:t>zijne</w:t>
      </w:r>
      <w:proofErr w:type="spellEnd"/>
      <w:r>
        <w:t xml:space="preserve"> reis op </w:t>
      </w:r>
      <w:proofErr w:type="spellStart"/>
      <w:r>
        <w:t>onderscheidene</w:t>
      </w:r>
      <w:proofErr w:type="spellEnd"/>
      <w:r>
        <w:t xml:space="preserve"> </w:t>
      </w:r>
      <w:proofErr w:type="spellStart"/>
      <w:r>
        <w:t>eilanden</w:t>
      </w:r>
      <w:proofErr w:type="spellEnd"/>
      <w:r>
        <w:t xml:space="preserve"> </w:t>
      </w:r>
      <w:proofErr w:type="spellStart"/>
      <w:r>
        <w:t>en</w:t>
      </w:r>
      <w:proofErr w:type="spellEnd"/>
      <w:r>
        <w:t xml:space="preserve"> </w:t>
      </w:r>
      <w:proofErr w:type="spellStart"/>
      <w:r>
        <w:t>landen</w:t>
      </w:r>
      <w:proofErr w:type="spellEnd"/>
      <w:r>
        <w:t xml:space="preserve"> der Stille Zee </w:t>
      </w:r>
      <w:proofErr w:type="spellStart"/>
      <w:r>
        <w:t>gevonden</w:t>
      </w:r>
      <w:proofErr w:type="spellEnd"/>
      <w:r>
        <w:t xml:space="preserve"> : </w:t>
      </w:r>
      <w:proofErr w:type="spellStart"/>
      <w:r>
        <w:t>alsmede</w:t>
      </w:r>
      <w:proofErr w:type="spellEnd"/>
      <w:r>
        <w:t xml:space="preserve"> </w:t>
      </w:r>
      <w:proofErr w:type="spellStart"/>
      <w:r>
        <w:t>aangaande</w:t>
      </w:r>
      <w:proofErr w:type="spellEnd"/>
      <w:r>
        <w:t xml:space="preserve"> </w:t>
      </w:r>
      <w:proofErr w:type="spellStart"/>
      <w:r>
        <w:t>een</w:t>
      </w:r>
      <w:proofErr w:type="spellEnd"/>
      <w:r>
        <w:t xml:space="preserve"> </w:t>
      </w:r>
      <w:proofErr w:type="spellStart"/>
      <w:r>
        <w:t>groot</w:t>
      </w:r>
      <w:proofErr w:type="spellEnd"/>
      <w:r>
        <w:t xml:space="preserve"> </w:t>
      </w:r>
      <w:proofErr w:type="spellStart"/>
      <w:r>
        <w:t>eiland</w:t>
      </w:r>
      <w:proofErr w:type="spellEnd"/>
      <w:r>
        <w:t xml:space="preserve"> </w:t>
      </w:r>
      <w:proofErr w:type="spellStart"/>
      <w:r>
        <w:t>thans</w:t>
      </w:r>
      <w:proofErr w:type="spellEnd"/>
      <w:r>
        <w:t xml:space="preserve"> door </w:t>
      </w:r>
      <w:proofErr w:type="spellStart"/>
      <w:r>
        <w:t>Fransche</w:t>
      </w:r>
      <w:proofErr w:type="spellEnd"/>
      <w:r>
        <w:t xml:space="preserve"> </w:t>
      </w:r>
      <w:proofErr w:type="spellStart"/>
      <w:r>
        <w:t>vluchtelingen</w:t>
      </w:r>
      <w:proofErr w:type="spellEnd"/>
      <w:r>
        <w:t xml:space="preserve"> </w:t>
      </w:r>
      <w:proofErr w:type="spellStart"/>
      <w:r>
        <w:t>bevolkt</w:t>
      </w:r>
      <w:proofErr w:type="spellEnd"/>
      <w:r>
        <w:t>",</w:t>
      </w:r>
    </w:p>
    <w:p w14:paraId="5A6F9102" w14:textId="77777777" w:rsidR="00D96FFC" w:rsidRDefault="00D96FFC" w:rsidP="00D96FFC">
      <w:pPr>
        <w:pStyle w:val="Code"/>
      </w:pPr>
      <w:r>
        <w:t xml:space="preserve">            "category": [</w:t>
      </w:r>
    </w:p>
    <w:p w14:paraId="051AEE2B" w14:textId="77777777" w:rsidR="00D96FFC" w:rsidRDefault="00D96FFC" w:rsidP="00D96FFC">
      <w:pPr>
        <w:pStyle w:val="Code"/>
      </w:pPr>
      <w:r>
        <w:t xml:space="preserve">                {"@id": "#trm_10047"},</w:t>
      </w:r>
    </w:p>
    <w:p w14:paraId="752FA56F" w14:textId="77777777" w:rsidR="00D96FFC" w:rsidRDefault="00D96FFC" w:rsidP="00D96FFC">
      <w:pPr>
        <w:pStyle w:val="Code"/>
      </w:pPr>
      <w:r>
        <w:t xml:space="preserve">                {"@id": "#trm_10048"}</w:t>
      </w:r>
    </w:p>
    <w:p w14:paraId="3FEA8DE8" w14:textId="77777777" w:rsidR="00D96FFC" w:rsidRDefault="00D96FFC" w:rsidP="00D96FFC">
      <w:pPr>
        <w:pStyle w:val="Code"/>
      </w:pPr>
      <w:r>
        <w:t xml:space="preserve">            ],</w:t>
      </w:r>
    </w:p>
    <w:p w14:paraId="2452DD6B" w14:textId="77777777" w:rsidR="00D96FFC" w:rsidRDefault="00D96FFC" w:rsidP="00D96FFC">
      <w:pPr>
        <w:pStyle w:val="Code"/>
      </w:pPr>
      <w:r>
        <w:t xml:space="preserve">            "author": "La </w:t>
      </w:r>
      <w:proofErr w:type="spellStart"/>
      <w:r>
        <w:t>Pérouse</w:t>
      </w:r>
      <w:proofErr w:type="spellEnd"/>
      <w:r>
        <w:t xml:space="preserve">, </w:t>
      </w:r>
      <w:proofErr w:type="spellStart"/>
      <w:r>
        <w:t>Jean-François</w:t>
      </w:r>
      <w:proofErr w:type="spellEnd"/>
      <w:r>
        <w:t xml:space="preserve"> de </w:t>
      </w:r>
      <w:proofErr w:type="spellStart"/>
      <w:r>
        <w:t>Galaup</w:t>
      </w:r>
      <w:proofErr w:type="spellEnd"/>
      <w:r>
        <w:t xml:space="preserve">, </w:t>
      </w:r>
      <w:proofErr w:type="spellStart"/>
      <w:r>
        <w:t>comte</w:t>
      </w:r>
      <w:proofErr w:type="spellEnd"/>
      <w:r>
        <w:t xml:space="preserve"> de",</w:t>
      </w:r>
    </w:p>
    <w:p w14:paraId="1A050713" w14:textId="77777777" w:rsidR="00D96FFC" w:rsidRDefault="00D96FFC" w:rsidP="00D96FFC">
      <w:pPr>
        <w:pStyle w:val="Code"/>
      </w:pPr>
      <w:r>
        <w:t xml:space="preserve">            "date": "1799/1800",</w:t>
      </w:r>
    </w:p>
    <w:p w14:paraId="4DED1607" w14:textId="77777777" w:rsidR="00D96FFC" w:rsidRDefault="00D96FFC" w:rsidP="00D96FFC">
      <w:pPr>
        <w:pStyle w:val="Code"/>
      </w:pPr>
      <w:r>
        <w:t xml:space="preserve">            "place": {"@id": "#rec_1660"},</w:t>
      </w:r>
    </w:p>
    <w:p w14:paraId="1B72F83E" w14:textId="77777777" w:rsidR="00D96FFC" w:rsidRDefault="00D96FFC" w:rsidP="00D96FFC">
      <w:pPr>
        <w:pStyle w:val="Code"/>
      </w:pPr>
      <w:r>
        <w:t xml:space="preserve">            "</w:t>
      </w:r>
      <w:proofErr w:type="spellStart"/>
      <w:r>
        <w:t>textFile</w:t>
      </w:r>
      <w:proofErr w:type="spellEnd"/>
      <w:r>
        <w:t>": {"@id": "#rec_1688"}</w:t>
      </w:r>
    </w:p>
    <w:p w14:paraId="24AA1301" w14:textId="77777777" w:rsidR="00D96FFC" w:rsidRDefault="00D96FFC" w:rsidP="00D96FFC">
      <w:pPr>
        <w:pStyle w:val="Code"/>
      </w:pPr>
      <w:r>
        <w:t xml:space="preserve">        },</w:t>
      </w:r>
    </w:p>
    <w:p w14:paraId="2BA7D4D9" w14:textId="77777777" w:rsidR="00D96FFC" w:rsidRDefault="00D96FFC" w:rsidP="00D96FFC">
      <w:pPr>
        <w:pStyle w:val="Code"/>
      </w:pPr>
      <w:r>
        <w:t xml:space="preserve">        {</w:t>
      </w:r>
    </w:p>
    <w:p w14:paraId="609D473F" w14:textId="77777777" w:rsidR="00D96FFC" w:rsidRDefault="00D96FFC" w:rsidP="00D96FFC">
      <w:pPr>
        <w:pStyle w:val="Code"/>
      </w:pPr>
      <w:r>
        <w:t xml:space="preserve">            "@id": "#rec_1660",</w:t>
      </w:r>
    </w:p>
    <w:p w14:paraId="0CC3217E" w14:textId="77777777" w:rsidR="00D96FFC" w:rsidRDefault="00D96FFC" w:rsidP="00D96FFC">
      <w:pPr>
        <w:pStyle w:val="Code"/>
      </w:pPr>
      <w:r>
        <w:t xml:space="preserve">            "@type": "Place",</w:t>
      </w:r>
    </w:p>
    <w:p w14:paraId="34E89DF0" w14:textId="77777777" w:rsidR="00D96FFC" w:rsidRDefault="00D96FFC" w:rsidP="00D96FFC">
      <w:pPr>
        <w:pStyle w:val="Code"/>
      </w:pPr>
      <w:r>
        <w:t xml:space="preserve">            "</w:t>
      </w:r>
      <w:proofErr w:type="spellStart"/>
      <w:r>
        <w:t>nameOrTitle</w:t>
      </w:r>
      <w:proofErr w:type="spellEnd"/>
      <w:r>
        <w:t>": "</w:t>
      </w:r>
      <w:proofErr w:type="spellStart"/>
      <w:r>
        <w:t>Kraton</w:t>
      </w:r>
      <w:proofErr w:type="spellEnd"/>
      <w:r>
        <w:t xml:space="preserve"> </w:t>
      </w:r>
      <w:proofErr w:type="spellStart"/>
      <w:r>
        <w:t>Kesultanan</w:t>
      </w:r>
      <w:proofErr w:type="spellEnd"/>
      <w:r>
        <w:t xml:space="preserve"> Yogyakarta",</w:t>
      </w:r>
    </w:p>
    <w:p w14:paraId="5AFFDEBF" w14:textId="77777777" w:rsidR="00D96FFC" w:rsidRDefault="00D96FFC" w:rsidP="00D96FFC">
      <w:pPr>
        <w:pStyle w:val="Code"/>
      </w:pPr>
      <w:r>
        <w:t xml:space="preserve">            "</w:t>
      </w:r>
      <w:proofErr w:type="spellStart"/>
      <w:r>
        <w:t>mappableLocation</w:t>
      </w:r>
      <w:proofErr w:type="spellEnd"/>
      <w:r>
        <w:t>": {"@id": "#84553dc6-e50e-4a7d-8b99-22846d84d15d"}</w:t>
      </w:r>
    </w:p>
    <w:p w14:paraId="25112812" w14:textId="77777777" w:rsidR="00D96FFC" w:rsidRDefault="00D96FFC" w:rsidP="00D96FFC">
      <w:pPr>
        <w:pStyle w:val="Code"/>
      </w:pPr>
      <w:r>
        <w:t xml:space="preserve">        },</w:t>
      </w:r>
    </w:p>
    <w:p w14:paraId="1E3AF67C" w14:textId="77777777" w:rsidR="00D96FFC" w:rsidRDefault="00D96FFC" w:rsidP="00D96FFC">
      <w:pPr>
        <w:pStyle w:val="Code"/>
      </w:pPr>
      <w:r>
        <w:t xml:space="preserve">        {</w:t>
      </w:r>
    </w:p>
    <w:p w14:paraId="570EB283" w14:textId="77777777" w:rsidR="00D96FFC" w:rsidRDefault="00D96FFC" w:rsidP="00D96FFC">
      <w:pPr>
        <w:pStyle w:val="Code"/>
      </w:pPr>
      <w:r>
        <w:t xml:space="preserve">            "@id": "#84553dc6-e50e-4a7d-8b99-22846d84d15d",</w:t>
      </w:r>
    </w:p>
    <w:p w14:paraId="69E31FA8" w14:textId="77777777" w:rsidR="00D96FFC" w:rsidRDefault="00D96FFC" w:rsidP="00D96FFC">
      <w:pPr>
        <w:pStyle w:val="Code"/>
      </w:pPr>
      <w:r>
        <w:t xml:space="preserve">            "@type": "</w:t>
      </w:r>
      <w:proofErr w:type="spellStart"/>
      <w:r>
        <w:t>GeoCoordinates</w:t>
      </w:r>
      <w:proofErr w:type="spellEnd"/>
      <w:r>
        <w:t>",</w:t>
      </w:r>
    </w:p>
    <w:p w14:paraId="49426897" w14:textId="77777777" w:rsidR="00D96FFC" w:rsidRDefault="00D96FFC" w:rsidP="00D96FFC">
      <w:pPr>
        <w:pStyle w:val="Code"/>
      </w:pPr>
      <w:r>
        <w:t xml:space="preserve">            "latitude": "-7.807651",</w:t>
      </w:r>
    </w:p>
    <w:p w14:paraId="13B34CAA" w14:textId="77777777" w:rsidR="00D96FFC" w:rsidRDefault="00D96FFC" w:rsidP="00D96FFC">
      <w:pPr>
        <w:pStyle w:val="Code"/>
      </w:pPr>
      <w:r>
        <w:t xml:space="preserve">            "longitude": "110.363953"</w:t>
      </w:r>
    </w:p>
    <w:p w14:paraId="6090C722" w14:textId="77777777" w:rsidR="00D96FFC" w:rsidRDefault="00D96FFC" w:rsidP="00D96FFC">
      <w:pPr>
        <w:pStyle w:val="Code"/>
      </w:pPr>
      <w:r>
        <w:t xml:space="preserve">        },</w:t>
      </w:r>
    </w:p>
    <w:p w14:paraId="2D345817" w14:textId="77777777" w:rsidR="00D96FFC" w:rsidRDefault="00D96FFC" w:rsidP="00D96FFC">
      <w:pPr>
        <w:pStyle w:val="Code"/>
      </w:pPr>
      <w:r>
        <w:t xml:space="preserve">        {</w:t>
      </w:r>
    </w:p>
    <w:p w14:paraId="4C24440B" w14:textId="77777777" w:rsidR="00D96FFC" w:rsidRDefault="00D96FFC" w:rsidP="00D96FFC">
      <w:pPr>
        <w:pStyle w:val="Code"/>
      </w:pPr>
      <w:r>
        <w:t xml:space="preserve">            "@id": "#rec_1688",</w:t>
      </w:r>
    </w:p>
    <w:p w14:paraId="26534419" w14:textId="77777777" w:rsidR="00D96FFC" w:rsidRDefault="00D96FFC" w:rsidP="00D96FFC">
      <w:pPr>
        <w:pStyle w:val="Code"/>
      </w:pPr>
      <w:r>
        <w:t xml:space="preserve">            "@type": "</w:t>
      </w:r>
      <w:proofErr w:type="spellStart"/>
      <w:r>
        <w:t>OMAAFile</w:t>
      </w:r>
      <w:proofErr w:type="spellEnd"/>
      <w:r>
        <w:t>",</w:t>
      </w:r>
    </w:p>
    <w:p w14:paraId="63682E59" w14:textId="77777777" w:rsidR="00D96FFC" w:rsidRDefault="00D96FFC" w:rsidP="00D96FFC">
      <w:pPr>
        <w:pStyle w:val="Code"/>
      </w:pPr>
      <w:r>
        <w:t xml:space="preserve">            "</w:t>
      </w:r>
      <w:proofErr w:type="spellStart"/>
      <w:r>
        <w:t>nameOrTitle</w:t>
      </w:r>
      <w:proofErr w:type="spellEnd"/>
      <w:r>
        <w:t>": "</w:t>
      </w:r>
      <w:proofErr w:type="spellStart"/>
      <w:r>
        <w:t>Pedoman</w:t>
      </w:r>
      <w:proofErr w:type="spellEnd"/>
      <w:r>
        <w:t xml:space="preserve"> 1959.12.01.p.2",</w:t>
      </w:r>
    </w:p>
    <w:p w14:paraId="2EC7002C" w14:textId="77777777" w:rsidR="00D96FFC" w:rsidRDefault="00D96FFC" w:rsidP="00D96FFC">
      <w:pPr>
        <w:pStyle w:val="Code"/>
      </w:pPr>
      <w:r>
        <w:t xml:space="preserve">            "</w:t>
      </w:r>
      <w:proofErr w:type="spellStart"/>
      <w:r>
        <w:t>fileFile</w:t>
      </w:r>
      <w:proofErr w:type="spellEnd"/>
      <w:r>
        <w:t>": {"@id": "ulf_52_Pedoman 59.12.01.p.2.pdf"}</w:t>
      </w:r>
    </w:p>
    <w:p w14:paraId="235E6AC8" w14:textId="77777777" w:rsidR="00D96FFC" w:rsidRDefault="00D96FFC" w:rsidP="00D96FFC">
      <w:pPr>
        <w:pStyle w:val="Code"/>
      </w:pPr>
      <w:r>
        <w:t xml:space="preserve">        },</w:t>
      </w:r>
    </w:p>
    <w:p w14:paraId="7833497A" w14:textId="77777777" w:rsidR="00D96FFC" w:rsidRDefault="00D96FFC" w:rsidP="00D96FFC">
      <w:pPr>
        <w:pStyle w:val="Code"/>
      </w:pPr>
      <w:r>
        <w:t xml:space="preserve">        {</w:t>
      </w:r>
    </w:p>
    <w:p w14:paraId="6296D0D1" w14:textId="77777777" w:rsidR="00D96FFC" w:rsidRDefault="00D96FFC" w:rsidP="00D96FFC">
      <w:pPr>
        <w:pStyle w:val="Code"/>
      </w:pPr>
      <w:r>
        <w:t xml:space="preserve">            "@id": "ulf_52_Pedoman 59.12.01.p.2.pdf",</w:t>
      </w:r>
    </w:p>
    <w:p w14:paraId="4ED5D9BC" w14:textId="77777777" w:rsidR="00D96FFC" w:rsidRDefault="00D96FFC" w:rsidP="00D96FFC">
      <w:pPr>
        <w:pStyle w:val="Code"/>
      </w:pPr>
      <w:r>
        <w:t xml:space="preserve">            "@type": "File",</w:t>
      </w:r>
    </w:p>
    <w:p w14:paraId="7D0EEC24" w14:textId="77777777" w:rsidR="00D96FFC" w:rsidRDefault="00D96FFC" w:rsidP="00D96FFC">
      <w:pPr>
        <w:pStyle w:val="Code"/>
      </w:pPr>
      <w:r>
        <w:t xml:space="preserve">            "name": "</w:t>
      </w:r>
      <w:proofErr w:type="spellStart"/>
      <w:r>
        <w:t>Pedoman</w:t>
      </w:r>
      <w:proofErr w:type="spellEnd"/>
      <w:r>
        <w:t xml:space="preserve"> 59.12.01.p.2.pdf",</w:t>
      </w:r>
    </w:p>
    <w:p w14:paraId="40862208" w14:textId="77777777" w:rsidR="00D96FFC" w:rsidRDefault="00D96FFC" w:rsidP="00D96FFC">
      <w:pPr>
        <w:pStyle w:val="Code"/>
      </w:pPr>
      <w:r>
        <w:t xml:space="preserve">            "</w:t>
      </w:r>
      <w:proofErr w:type="spellStart"/>
      <w:r>
        <w:t>contentSize</w:t>
      </w:r>
      <w:proofErr w:type="spellEnd"/>
      <w:r>
        <w:t>": "1062000",</w:t>
      </w:r>
    </w:p>
    <w:p w14:paraId="74D4579B" w14:textId="77777777" w:rsidR="00D96FFC" w:rsidRDefault="00D96FFC" w:rsidP="00D96FFC">
      <w:pPr>
        <w:pStyle w:val="Code"/>
      </w:pPr>
      <w:r>
        <w:t xml:space="preserve">            "</w:t>
      </w:r>
      <w:proofErr w:type="spellStart"/>
      <w:r>
        <w:t>encodingFormat</w:t>
      </w:r>
      <w:proofErr w:type="spellEnd"/>
      <w:r>
        <w:t>": "application/pdf",</w:t>
      </w:r>
    </w:p>
    <w:p w14:paraId="1131D930" w14:textId="77777777" w:rsidR="00D96FFC" w:rsidRDefault="00D96FFC" w:rsidP="00D96FFC">
      <w:pPr>
        <w:pStyle w:val="Code"/>
      </w:pPr>
      <w:r>
        <w:lastRenderedPageBreak/>
        <w:t xml:space="preserve">            "</w:t>
      </w:r>
      <w:proofErr w:type="spellStart"/>
      <w:r>
        <w:t>uploadDate</w:t>
      </w:r>
      <w:proofErr w:type="spellEnd"/>
      <w:r>
        <w:t>": "2023-05-31T05:01:14"</w:t>
      </w:r>
    </w:p>
    <w:p w14:paraId="4065ADED" w14:textId="77777777" w:rsidR="00D96FFC" w:rsidRDefault="00D96FFC" w:rsidP="00D96FFC">
      <w:pPr>
        <w:pStyle w:val="Code"/>
      </w:pPr>
      <w:r>
        <w:t xml:space="preserve">        }</w:t>
      </w:r>
    </w:p>
    <w:p w14:paraId="17CE2C60" w14:textId="77777777" w:rsidR="00D96FFC" w:rsidRDefault="00D96FFC" w:rsidP="00D96FFC">
      <w:pPr>
        <w:pStyle w:val="Code"/>
      </w:pPr>
      <w:r>
        <w:t xml:space="preserve">    ]</w:t>
      </w:r>
    </w:p>
    <w:p w14:paraId="285C872D" w14:textId="47B1BEDE" w:rsidR="009309D4" w:rsidRPr="00184FE8" w:rsidRDefault="00D96FFC" w:rsidP="001A4CED">
      <w:pPr>
        <w:pStyle w:val="Code"/>
      </w:pPr>
      <w:r>
        <w:t>}</w:t>
      </w:r>
    </w:p>
    <w:sectPr w:rsidR="009309D4" w:rsidRPr="00184FE8" w:rsidSect="00DE1861">
      <w:headerReference w:type="even" r:id="rId24"/>
      <w:headerReference w:type="default" r:id="rId25"/>
      <w:footerReference w:type="even" r:id="rId26"/>
      <w:footerReference w:type="default" r:id="rId27"/>
      <w:headerReference w:type="first" r:id="rId28"/>
      <w:footerReference w:type="first" r:id="rId29"/>
      <w:pgSz w:w="11906" w:h="16838" w:code="9"/>
      <w:pgMar w:top="720" w:right="720" w:bottom="720" w:left="72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AD45" w14:textId="77777777" w:rsidR="00B77F61" w:rsidRDefault="00B77F61" w:rsidP="00CD5A91">
      <w:r>
        <w:separator/>
      </w:r>
    </w:p>
  </w:endnote>
  <w:endnote w:type="continuationSeparator" w:id="0">
    <w:p w14:paraId="455C42D9" w14:textId="77777777" w:rsidR="00B77F61" w:rsidRDefault="00B77F61" w:rsidP="00CD5A91">
      <w:r>
        <w:continuationSeparator/>
      </w:r>
    </w:p>
  </w:endnote>
  <w:endnote w:type="continuationNotice" w:id="1">
    <w:p w14:paraId="0497A8FE" w14:textId="77777777" w:rsidR="00B77F61" w:rsidRDefault="00B7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ndhari Unicode">
    <w:altName w:val="Calibri"/>
    <w:panose1 w:val="02000400000000000000"/>
    <w:charset w:val="00"/>
    <w:family w:val="auto"/>
    <w:pitch w:val="variable"/>
    <w:sig w:usb0="E10002FF" w:usb1="5001E0FB" w:usb2="00000000" w:usb3="00000000" w:csb0="8001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Manjushre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3AE0" w14:textId="77777777" w:rsidR="00E52E3E" w:rsidRDefault="00E52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775211"/>
      <w:docPartObj>
        <w:docPartGallery w:val="Page Numbers (Bottom of Page)"/>
        <w:docPartUnique/>
      </w:docPartObj>
    </w:sdtPr>
    <w:sdtEndPr>
      <w:rPr>
        <w:noProof/>
      </w:rPr>
    </w:sdtEndPr>
    <w:sdtContent>
      <w:p w14:paraId="54C36A6D" w14:textId="3316FF37" w:rsidR="00DE1861" w:rsidRDefault="00DE18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67C6D" w14:textId="77777777" w:rsidR="001955C8" w:rsidRDefault="001955C8" w:rsidP="00DE1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B93" w14:textId="77777777" w:rsidR="00E52E3E" w:rsidRDefault="00E5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CE8A" w14:textId="77777777" w:rsidR="00B77F61" w:rsidRDefault="00B77F61" w:rsidP="00CD5A91">
      <w:r>
        <w:separator/>
      </w:r>
    </w:p>
  </w:footnote>
  <w:footnote w:type="continuationSeparator" w:id="0">
    <w:p w14:paraId="74030E7E" w14:textId="77777777" w:rsidR="00B77F61" w:rsidRDefault="00B77F61" w:rsidP="00CD5A91">
      <w:r>
        <w:continuationSeparator/>
      </w:r>
    </w:p>
  </w:footnote>
  <w:footnote w:type="continuationNotice" w:id="1">
    <w:p w14:paraId="7703905D" w14:textId="77777777" w:rsidR="00B77F61" w:rsidRDefault="00B7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9279" w14:textId="77777777" w:rsidR="00E52E3E" w:rsidRDefault="00E52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B05A" w14:textId="02CDEB44" w:rsidR="001A7383" w:rsidRDefault="001A7383" w:rsidP="001A7383">
    <w:pPr>
      <w:pStyle w:val="Header"/>
      <w:tabs>
        <w:tab w:val="left" w:pos="3069"/>
        <w:tab w:val="center" w:pos="4677"/>
      </w:tabs>
      <w:jc w:val="center"/>
    </w:pPr>
    <w:r>
      <w:rPr>
        <w:noProof/>
        <w:lang w:eastAsia="en-AU"/>
      </w:rPr>
      <w:drawing>
        <wp:inline distT="0" distB="0" distL="0" distR="0" wp14:anchorId="7E2346F2" wp14:editId="2A65A35B">
          <wp:extent cx="638175" cy="638175"/>
          <wp:effectExtent l="0" t="0" r="9525" b="9525"/>
          <wp:docPr id="2" name="Picture 2" descr="COMPAN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39DCC876" w14:textId="0043C7A4" w:rsidR="001955C8" w:rsidRPr="001A7383" w:rsidRDefault="001A7383" w:rsidP="001A7383">
    <w:pPr>
      <w:pStyle w:val="Header"/>
      <w:tabs>
        <w:tab w:val="left" w:pos="3069"/>
        <w:tab w:val="center" w:pos="4677"/>
      </w:tabs>
      <w:jc w:val="center"/>
      <w:rPr>
        <w:b/>
        <w:bCs/>
      </w:rPr>
    </w:pPr>
    <w:r w:rsidRPr="002B070B">
      <w:rPr>
        <w:rFonts w:cs="Arial"/>
        <w:b/>
        <w:bCs/>
        <w:color w:val="777777"/>
        <w:lang w:val="en-US" w:eastAsia="en-AU"/>
      </w:rPr>
      <w:t>Systemik Solutions Pty Ltd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EEAB0" w14:textId="77777777" w:rsidR="00E52E3E" w:rsidRDefault="00E52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28BE"/>
    <w:multiLevelType w:val="hybridMultilevel"/>
    <w:tmpl w:val="A9186D18"/>
    <w:lvl w:ilvl="0" w:tplc="BA54C6F4">
      <w:start w:val="1"/>
      <w:numFmt w:val="bullet"/>
      <w:lvlText w:val=""/>
      <w:lvlJc w:val="left"/>
      <w:pPr>
        <w:ind w:left="720" w:hanging="360"/>
      </w:pPr>
      <w:rPr>
        <w:rFonts w:ascii="Symbol" w:hAnsi="Symbol" w:hint="default"/>
      </w:rPr>
    </w:lvl>
    <w:lvl w:ilvl="1" w:tplc="03B236B2">
      <w:start w:val="1"/>
      <w:numFmt w:val="bullet"/>
      <w:lvlText w:val="o"/>
      <w:lvlJc w:val="left"/>
      <w:pPr>
        <w:ind w:left="1440" w:hanging="360"/>
      </w:pPr>
      <w:rPr>
        <w:rFonts w:ascii="Courier New" w:hAnsi="Courier New" w:hint="default"/>
      </w:rPr>
    </w:lvl>
    <w:lvl w:ilvl="2" w:tplc="D3E20E1A">
      <w:start w:val="1"/>
      <w:numFmt w:val="bullet"/>
      <w:lvlText w:val=""/>
      <w:lvlJc w:val="left"/>
      <w:pPr>
        <w:ind w:left="2160" w:hanging="360"/>
      </w:pPr>
      <w:rPr>
        <w:rFonts w:ascii="Wingdings" w:hAnsi="Wingdings" w:hint="default"/>
      </w:rPr>
    </w:lvl>
    <w:lvl w:ilvl="3" w:tplc="55E2429E">
      <w:start w:val="1"/>
      <w:numFmt w:val="bullet"/>
      <w:lvlText w:val=""/>
      <w:lvlJc w:val="left"/>
      <w:pPr>
        <w:ind w:left="2880" w:hanging="360"/>
      </w:pPr>
      <w:rPr>
        <w:rFonts w:ascii="Symbol" w:hAnsi="Symbol" w:hint="default"/>
      </w:rPr>
    </w:lvl>
    <w:lvl w:ilvl="4" w:tplc="0EC4B446">
      <w:start w:val="1"/>
      <w:numFmt w:val="bullet"/>
      <w:lvlText w:val="o"/>
      <w:lvlJc w:val="left"/>
      <w:pPr>
        <w:ind w:left="3600" w:hanging="360"/>
      </w:pPr>
      <w:rPr>
        <w:rFonts w:ascii="Courier New" w:hAnsi="Courier New" w:hint="default"/>
      </w:rPr>
    </w:lvl>
    <w:lvl w:ilvl="5" w:tplc="83AA92A0">
      <w:start w:val="1"/>
      <w:numFmt w:val="bullet"/>
      <w:lvlText w:val=""/>
      <w:lvlJc w:val="left"/>
      <w:pPr>
        <w:ind w:left="4320" w:hanging="360"/>
      </w:pPr>
      <w:rPr>
        <w:rFonts w:ascii="Wingdings" w:hAnsi="Wingdings" w:hint="default"/>
      </w:rPr>
    </w:lvl>
    <w:lvl w:ilvl="6" w:tplc="9C98DED2">
      <w:start w:val="1"/>
      <w:numFmt w:val="bullet"/>
      <w:lvlText w:val=""/>
      <w:lvlJc w:val="left"/>
      <w:pPr>
        <w:ind w:left="5040" w:hanging="360"/>
      </w:pPr>
      <w:rPr>
        <w:rFonts w:ascii="Symbol" w:hAnsi="Symbol" w:hint="default"/>
      </w:rPr>
    </w:lvl>
    <w:lvl w:ilvl="7" w:tplc="A33235FE">
      <w:start w:val="1"/>
      <w:numFmt w:val="bullet"/>
      <w:lvlText w:val="o"/>
      <w:lvlJc w:val="left"/>
      <w:pPr>
        <w:ind w:left="5760" w:hanging="360"/>
      </w:pPr>
      <w:rPr>
        <w:rFonts w:ascii="Courier New" w:hAnsi="Courier New" w:hint="default"/>
      </w:rPr>
    </w:lvl>
    <w:lvl w:ilvl="8" w:tplc="E2D20E3E">
      <w:start w:val="1"/>
      <w:numFmt w:val="bullet"/>
      <w:lvlText w:val=""/>
      <w:lvlJc w:val="left"/>
      <w:pPr>
        <w:ind w:left="6480" w:hanging="360"/>
      </w:pPr>
      <w:rPr>
        <w:rFonts w:ascii="Wingdings" w:hAnsi="Wingdings" w:hint="default"/>
      </w:rPr>
    </w:lvl>
  </w:abstractNum>
  <w:abstractNum w:abstractNumId="1" w15:restartNumberingAfterBreak="0">
    <w:nsid w:val="175E203C"/>
    <w:multiLevelType w:val="hybridMultilevel"/>
    <w:tmpl w:val="DFA20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3A7EDC"/>
    <w:multiLevelType w:val="hybridMultilevel"/>
    <w:tmpl w:val="068CA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3B5DA9"/>
    <w:multiLevelType w:val="hybridMultilevel"/>
    <w:tmpl w:val="A82C0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7316B3"/>
    <w:multiLevelType w:val="multilevel"/>
    <w:tmpl w:val="0E8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B620E"/>
    <w:multiLevelType w:val="multilevel"/>
    <w:tmpl w:val="DE86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D52F21"/>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FD2DE1"/>
    <w:multiLevelType w:val="hybridMultilevel"/>
    <w:tmpl w:val="30F21D0E"/>
    <w:lvl w:ilvl="0" w:tplc="33885CE4">
      <w:start w:val="1"/>
      <w:numFmt w:val="bullet"/>
      <w:pStyle w:val="ListParagraph"/>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AE3220"/>
    <w:multiLevelType w:val="hybridMultilevel"/>
    <w:tmpl w:val="4964F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E028D7"/>
    <w:multiLevelType w:val="hybridMultilevel"/>
    <w:tmpl w:val="F508FF0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750D3825"/>
    <w:multiLevelType w:val="hybridMultilevel"/>
    <w:tmpl w:val="1A744F00"/>
    <w:lvl w:ilvl="0" w:tplc="452623AA">
      <w:start w:val="1"/>
      <w:numFmt w:val="bullet"/>
      <w:pStyle w:val="TableIndent"/>
      <w:lvlText w:val=""/>
      <w:lvlJc w:val="left"/>
      <w:pPr>
        <w:ind w:left="927"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6C0312"/>
    <w:multiLevelType w:val="hybridMultilevel"/>
    <w:tmpl w:val="D58030C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15:restartNumberingAfterBreak="0">
    <w:nsid w:val="76AF79BD"/>
    <w:multiLevelType w:val="hybridMultilevel"/>
    <w:tmpl w:val="1EE4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682021">
    <w:abstractNumId w:val="0"/>
  </w:num>
  <w:num w:numId="2" w16cid:durableId="2051176032">
    <w:abstractNumId w:val="6"/>
  </w:num>
  <w:num w:numId="3" w16cid:durableId="24792167">
    <w:abstractNumId w:val="10"/>
  </w:num>
  <w:num w:numId="4" w16cid:durableId="1412653580">
    <w:abstractNumId w:val="7"/>
  </w:num>
  <w:num w:numId="5" w16cid:durableId="802508082">
    <w:abstractNumId w:val="4"/>
  </w:num>
  <w:num w:numId="6" w16cid:durableId="1119687779">
    <w:abstractNumId w:val="5"/>
  </w:num>
  <w:num w:numId="7" w16cid:durableId="151259552">
    <w:abstractNumId w:val="11"/>
  </w:num>
  <w:num w:numId="8" w16cid:durableId="841891429">
    <w:abstractNumId w:val="3"/>
  </w:num>
  <w:num w:numId="9" w16cid:durableId="237441698">
    <w:abstractNumId w:val="12"/>
  </w:num>
  <w:num w:numId="10" w16cid:durableId="2083871597">
    <w:abstractNumId w:val="2"/>
  </w:num>
  <w:num w:numId="11" w16cid:durableId="1924560076">
    <w:abstractNumId w:val="1"/>
  </w:num>
  <w:num w:numId="12" w16cid:durableId="1396079046">
    <w:abstractNumId w:val="9"/>
  </w:num>
  <w:num w:numId="13" w16cid:durableId="164955479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sDQwNbW0MDA2MDJW0lEKTi0uzszPAykwN6sFAN469bctAAAA"/>
    <w:docVar w:name="dgnword-docGUID" w:val="{0A597E7E-1CD6-40EB-8962-4D4CB72FBF9A}"/>
    <w:docVar w:name="dgnword-eventsink" w:val="636644944"/>
    <w:docVar w:name="EN.InstantFormat" w:val="&lt;ENInstantFormat&gt;&lt;Enabled&gt;1&lt;/Enabled&gt;&lt;ScanUnformatted&gt;1&lt;/ScanUnformatted&gt;&lt;ScanChanges&gt;1&lt;/ScanChanges&gt;&lt;Suspended&gt;1&lt;/Suspended&gt;&lt;/ENInstantFormat&gt;"/>
    <w:docVar w:name="EN.Layout" w:val="&lt;ENLayout&gt;&lt;Style&gt;Chicago 17th Footnote&lt;/Style&gt;&lt;LeftDelim&gt;{&lt;/LeftDelim&gt;&lt;RightDelim&gt;}&lt;/RightDelim&gt;&lt;FontName&gt;Gandhari Unicod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dvd0fz5qw2zrnezspc5z99crtpp2x0vv0zp&quot;&gt;Dissertation&lt;record-ids&gt;&lt;item&gt;572&lt;/item&gt;&lt;item&gt;573&lt;/item&gt;&lt;item&gt;734&lt;/item&gt;&lt;item&gt;735&lt;/item&gt;&lt;item&gt;741&lt;/item&gt;&lt;item&gt;743&lt;/item&gt;&lt;item&gt;746&lt;/item&gt;&lt;item&gt;747&lt;/item&gt;&lt;item&gt;748&lt;/item&gt;&lt;item&gt;750&lt;/item&gt;&lt;item&gt;751&lt;/item&gt;&lt;item&gt;754&lt;/item&gt;&lt;item&gt;757&lt;/item&gt;&lt;item&gt;765&lt;/item&gt;&lt;item&gt;767&lt;/item&gt;&lt;item&gt;775&lt;/item&gt;&lt;item&gt;776&lt;/item&gt;&lt;item&gt;777&lt;/item&gt;&lt;item&gt;778&lt;/item&gt;&lt;item&gt;781&lt;/item&gt;&lt;item&gt;785&lt;/item&gt;&lt;item&gt;814&lt;/item&gt;&lt;item&gt;821&lt;/item&gt;&lt;item&gt;822&lt;/item&gt;&lt;item&gt;827&lt;/item&gt;&lt;item&gt;828&lt;/item&gt;&lt;item&gt;839&lt;/item&gt;&lt;item&gt;845&lt;/item&gt;&lt;item&gt;872&lt;/item&gt;&lt;item&gt;885&lt;/item&gt;&lt;item&gt;886&lt;/item&gt;&lt;item&gt;887&lt;/item&gt;&lt;item&gt;893&lt;/item&gt;&lt;item&gt;894&lt;/item&gt;&lt;item&gt;896&lt;/item&gt;&lt;item&gt;897&lt;/item&gt;&lt;item&gt;898&lt;/item&gt;&lt;item&gt;900&lt;/item&gt;&lt;item&gt;901&lt;/item&gt;&lt;item&gt;902&lt;/item&gt;&lt;item&gt;903&lt;/item&gt;&lt;item&gt;904&lt;/item&gt;&lt;item&gt;913&lt;/item&gt;&lt;item&gt;914&lt;/item&gt;&lt;item&gt;915&lt;/item&gt;&lt;item&gt;916&lt;/item&gt;&lt;item&gt;918&lt;/item&gt;&lt;item&gt;919&lt;/item&gt;&lt;item&gt;921&lt;/item&gt;&lt;item&gt;924&lt;/item&gt;&lt;item&gt;925&lt;/item&gt;&lt;item&gt;927&lt;/item&gt;&lt;item&gt;928&lt;/item&gt;&lt;item&gt;929&lt;/item&gt;&lt;item&gt;930&lt;/item&gt;&lt;item&gt;931&lt;/item&gt;&lt;item&gt;932&lt;/item&gt;&lt;item&gt;934&lt;/item&gt;&lt;item&gt;935&lt;/item&gt;&lt;item&gt;936&lt;/item&gt;&lt;item&gt;937&lt;/item&gt;&lt;item&gt;938&lt;/item&gt;&lt;item&gt;939&lt;/item&gt;&lt;item&gt;941&lt;/item&gt;&lt;item&gt;943&lt;/item&gt;&lt;item&gt;945&lt;/item&gt;&lt;item&gt;946&lt;/item&gt;&lt;item&gt;947&lt;/item&gt;&lt;item&gt;948&lt;/item&gt;&lt;item&gt;949&lt;/item&gt;&lt;item&gt;950&lt;/item&gt;&lt;item&gt;951&lt;/item&gt;&lt;item&gt;955&lt;/item&gt;&lt;item&gt;956&lt;/item&gt;&lt;item&gt;957&lt;/item&gt;&lt;item&gt;959&lt;/item&gt;&lt;item&gt;960&lt;/item&gt;&lt;item&gt;962&lt;/item&gt;&lt;item&gt;963&lt;/item&gt;&lt;item&gt;969&lt;/item&gt;&lt;item&gt;970&lt;/item&gt;&lt;item&gt;971&lt;/item&gt;&lt;item&gt;972&lt;/item&gt;&lt;item&gt;974&lt;/item&gt;&lt;item&gt;975&lt;/item&gt;&lt;item&gt;977&lt;/item&gt;&lt;item&gt;978&lt;/item&gt;&lt;item&gt;980&lt;/item&gt;&lt;item&gt;983&lt;/item&gt;&lt;item&gt;987&lt;/item&gt;&lt;item&gt;988&lt;/item&gt;&lt;item&gt;989&lt;/item&gt;&lt;item&gt;990&lt;/item&gt;&lt;item&gt;992&lt;/item&gt;&lt;item&gt;994&lt;/item&gt;&lt;item&gt;995&lt;/item&gt;&lt;item&gt;1000&lt;/item&gt;&lt;item&gt;1002&lt;/item&gt;&lt;item&gt;1003&lt;/item&gt;&lt;item&gt;1004&lt;/item&gt;&lt;item&gt;1006&lt;/item&gt;&lt;item&gt;1007&lt;/item&gt;&lt;item&gt;1008&lt;/item&gt;&lt;item&gt;1010&lt;/item&gt;&lt;item&gt;1011&lt;/item&gt;&lt;item&gt;1012&lt;/item&gt;&lt;item&gt;1013&lt;/item&gt;&lt;item&gt;1014&lt;/item&gt;&lt;item&gt;1016&lt;/item&gt;&lt;item&gt;1018&lt;/item&gt;&lt;item&gt;1019&lt;/item&gt;&lt;item&gt;1021&lt;/item&gt;&lt;item&gt;1022&lt;/item&gt;&lt;item&gt;1023&lt;/item&gt;&lt;item&gt;1024&lt;/item&gt;&lt;item&gt;1025&lt;/item&gt;&lt;item&gt;1027&lt;/item&gt;&lt;item&gt;1028&lt;/item&gt;&lt;item&gt;1029&lt;/item&gt;&lt;item&gt;1030&lt;/item&gt;&lt;item&gt;1031&lt;/item&gt;&lt;item&gt;1032&lt;/item&gt;&lt;item&gt;1033&lt;/item&gt;&lt;item&gt;1034&lt;/item&gt;&lt;item&gt;1035&lt;/item&gt;&lt;item&gt;1037&lt;/item&gt;&lt;item&gt;1038&lt;/item&gt;&lt;item&gt;1046&lt;/item&gt;&lt;item&gt;1049&lt;/item&gt;&lt;item&gt;1052&lt;/item&gt;&lt;item&gt;1055&lt;/item&gt;&lt;item&gt;1056&lt;/item&gt;&lt;item&gt;1058&lt;/item&gt;&lt;item&gt;1060&lt;/item&gt;&lt;item&gt;1065&lt;/item&gt;&lt;item&gt;1066&lt;/item&gt;&lt;item&gt;1073&lt;/item&gt;&lt;item&gt;1076&lt;/item&gt;&lt;item&gt;1078&lt;/item&gt;&lt;item&gt;1079&lt;/item&gt;&lt;item&gt;1083&lt;/item&gt;&lt;item&gt;1084&lt;/item&gt;&lt;item&gt;1087&lt;/item&gt;&lt;item&gt;1091&lt;/item&gt;&lt;item&gt;1092&lt;/item&gt;&lt;item&gt;1094&lt;/item&gt;&lt;item&gt;1107&lt;/item&gt;&lt;item&gt;1114&lt;/item&gt;&lt;item&gt;1115&lt;/item&gt;&lt;item&gt;1123&lt;/item&gt;&lt;item&gt;1124&lt;/item&gt;&lt;item&gt;1125&lt;/item&gt;&lt;item&gt;1126&lt;/item&gt;&lt;item&gt;1127&lt;/item&gt;&lt;item&gt;1128&lt;/item&gt;&lt;item&gt;1129&lt;/item&gt;&lt;item&gt;1130&lt;/item&gt;&lt;item&gt;1131&lt;/item&gt;&lt;item&gt;1132&lt;/item&gt;&lt;item&gt;1135&lt;/item&gt;&lt;item&gt;1136&lt;/item&gt;&lt;item&gt;1137&lt;/item&gt;&lt;item&gt;1140&lt;/item&gt;&lt;item&gt;1141&lt;/item&gt;&lt;item&gt;1142&lt;/item&gt;&lt;item&gt;1143&lt;/item&gt;&lt;item&gt;1144&lt;/item&gt;&lt;item&gt;1145&lt;/item&gt;&lt;item&gt;1146&lt;/item&gt;&lt;item&gt;1149&lt;/item&gt;&lt;item&gt;1152&lt;/item&gt;&lt;item&gt;1156&lt;/item&gt;&lt;item&gt;1158&lt;/item&gt;&lt;item&gt;1159&lt;/item&gt;&lt;item&gt;1164&lt;/item&gt;&lt;item&gt;1165&lt;/item&gt;&lt;item&gt;1171&lt;/item&gt;&lt;item&gt;1172&lt;/item&gt;&lt;item&gt;1173&lt;/item&gt;&lt;item&gt;1174&lt;/item&gt;&lt;item&gt;1175&lt;/item&gt;&lt;item&gt;1176&lt;/item&gt;&lt;item&gt;1177&lt;/item&gt;&lt;item&gt;1180&lt;/item&gt;&lt;item&gt;1181&lt;/item&gt;&lt;item&gt;1187&lt;/item&gt;&lt;item&gt;1188&lt;/item&gt;&lt;item&gt;1192&lt;/item&gt;&lt;item&gt;1193&lt;/item&gt;&lt;item&gt;1194&lt;/item&gt;&lt;item&gt;1195&lt;/item&gt;&lt;item&gt;1196&lt;/item&gt;&lt;item&gt;1197&lt;/item&gt;&lt;item&gt;1198&lt;/item&gt;&lt;item&gt;1199&lt;/item&gt;&lt;item&gt;1204&lt;/item&gt;&lt;item&gt;1206&lt;/item&gt;&lt;item&gt;1207&lt;/item&gt;&lt;item&gt;1208&lt;/item&gt;&lt;item&gt;1209&lt;/item&gt;&lt;item&gt;1210&lt;/item&gt;&lt;item&gt;1211&lt;/item&gt;&lt;item&gt;1214&lt;/item&gt;&lt;item&gt;1215&lt;/item&gt;&lt;item&gt;1234&lt;/item&gt;&lt;item&gt;1236&lt;/item&gt;&lt;item&gt;1250&lt;/item&gt;&lt;item&gt;1251&lt;/item&gt;&lt;item&gt;1254&lt;/item&gt;&lt;item&gt;1255&lt;/item&gt;&lt;item&gt;1256&lt;/item&gt;&lt;item&gt;1259&lt;/item&gt;&lt;item&gt;1260&lt;/item&gt;&lt;item&gt;1262&lt;/item&gt;&lt;item&gt;1264&lt;/item&gt;&lt;item&gt;1265&lt;/item&gt;&lt;item&gt;1271&lt;/item&gt;&lt;item&gt;1272&lt;/item&gt;&lt;item&gt;1273&lt;/item&gt;&lt;item&gt;1285&lt;/item&gt;&lt;item&gt;1287&lt;/item&gt;&lt;item&gt;1288&lt;/item&gt;&lt;item&gt;1289&lt;/item&gt;&lt;item&gt;1290&lt;/item&gt;&lt;item&gt;1300&lt;/item&gt;&lt;item&gt;1304&lt;/item&gt;&lt;item&gt;1319&lt;/item&gt;&lt;item&gt;1333&lt;/item&gt;&lt;item&gt;1334&lt;/item&gt;&lt;item&gt;1335&lt;/item&gt;&lt;item&gt;1336&lt;/item&gt;&lt;item&gt;1338&lt;/item&gt;&lt;item&gt;1340&lt;/item&gt;&lt;item&gt;1341&lt;/item&gt;&lt;item&gt;1342&lt;/item&gt;&lt;item&gt;1343&lt;/item&gt;&lt;item&gt;1344&lt;/item&gt;&lt;item&gt;1347&lt;/item&gt;&lt;item&gt;1348&lt;/item&gt;&lt;item&gt;1350&lt;/item&gt;&lt;item&gt;1351&lt;/item&gt;&lt;item&gt;1353&lt;/item&gt;&lt;item&gt;1356&lt;/item&gt;&lt;item&gt;1357&lt;/item&gt;&lt;item&gt;1358&lt;/item&gt;&lt;item&gt;1359&lt;/item&gt;&lt;item&gt;1361&lt;/item&gt;&lt;item&gt;1364&lt;/item&gt;&lt;item&gt;1379&lt;/item&gt;&lt;item&gt;1380&lt;/item&gt;&lt;item&gt;1381&lt;/item&gt;&lt;item&gt;1382&lt;/item&gt;&lt;item&gt;1383&lt;/item&gt;&lt;item&gt;1389&lt;/item&gt;&lt;item&gt;1391&lt;/item&gt;&lt;item&gt;1392&lt;/item&gt;&lt;item&gt;1394&lt;/item&gt;&lt;item&gt;1395&lt;/item&gt;&lt;item&gt;1396&lt;/item&gt;&lt;item&gt;1397&lt;/item&gt;&lt;item&gt;1398&lt;/item&gt;&lt;item&gt;1400&lt;/item&gt;&lt;item&gt;1401&lt;/item&gt;&lt;item&gt;1403&lt;/item&gt;&lt;item&gt;1404&lt;/item&gt;&lt;item&gt;1405&lt;/item&gt;&lt;item&gt;1406&lt;/item&gt;&lt;item&gt;1407&lt;/item&gt;&lt;item&gt;1409&lt;/item&gt;&lt;item&gt;1413&lt;/item&gt;&lt;item&gt;1414&lt;/item&gt;&lt;item&gt;1415&lt;/item&gt;&lt;item&gt;1416&lt;/item&gt;&lt;item&gt;1417&lt;/item&gt;&lt;item&gt;1418&lt;/item&gt;&lt;item&gt;1425&lt;/item&gt;&lt;item&gt;1429&lt;/item&gt;&lt;item&gt;1430&lt;/item&gt;&lt;item&gt;1432&lt;/item&gt;&lt;item&gt;1434&lt;/item&gt;&lt;item&gt;1435&lt;/item&gt;&lt;item&gt;1437&lt;/item&gt;&lt;item&gt;1445&lt;/item&gt;&lt;item&gt;1447&lt;/item&gt;&lt;item&gt;1450&lt;/item&gt;&lt;item&gt;1451&lt;/item&gt;&lt;item&gt;1452&lt;/item&gt;&lt;item&gt;1455&lt;/item&gt;&lt;item&gt;1456&lt;/item&gt;&lt;item&gt;1457&lt;/item&gt;&lt;item&gt;1458&lt;/item&gt;&lt;item&gt;1459&lt;/item&gt;&lt;item&gt;1460&lt;/item&gt;&lt;item&gt;1461&lt;/item&gt;&lt;item&gt;1462&lt;/item&gt;&lt;item&gt;1463&lt;/item&gt;&lt;item&gt;1464&lt;/item&gt;&lt;item&gt;1466&lt;/item&gt;&lt;item&gt;1467&lt;/item&gt;&lt;item&gt;1468&lt;/item&gt;&lt;item&gt;1469&lt;/item&gt;&lt;item&gt;1470&lt;/item&gt;&lt;item&gt;1472&lt;/item&gt;&lt;item&gt;1473&lt;/item&gt;&lt;item&gt;1474&lt;/item&gt;&lt;item&gt;1475&lt;/item&gt;&lt;item&gt;1477&lt;/item&gt;&lt;item&gt;1478&lt;/item&gt;&lt;item&gt;1479&lt;/item&gt;&lt;item&gt;1481&lt;/item&gt;&lt;item&gt;1482&lt;/item&gt;&lt;item&gt;1483&lt;/item&gt;&lt;item&gt;1484&lt;/item&gt;&lt;item&gt;1485&lt;/item&gt;&lt;item&gt;1486&lt;/item&gt;&lt;item&gt;1487&lt;/item&gt;&lt;item&gt;1488&lt;/item&gt;&lt;item&gt;1489&lt;/item&gt;&lt;item&gt;1491&lt;/item&gt;&lt;item&gt;1492&lt;/item&gt;&lt;item&gt;1493&lt;/item&gt;&lt;item&gt;1494&lt;/item&gt;&lt;item&gt;1495&lt;/item&gt;&lt;item&gt;1496&lt;/item&gt;&lt;item&gt;1497&lt;/item&gt;&lt;item&gt;1498&lt;/item&gt;&lt;item&gt;1499&lt;/item&gt;&lt;item&gt;1500&lt;/item&gt;&lt;item&gt;1501&lt;/item&gt;&lt;item&gt;1502&lt;/item&gt;&lt;item&gt;1503&lt;/item&gt;&lt;item&gt;1504&lt;/item&gt;&lt;item&gt;1505&lt;/item&gt;&lt;item&gt;1506&lt;/item&gt;&lt;item&gt;1507&lt;/item&gt;&lt;item&gt;1508&lt;/item&gt;&lt;item&gt;1509&lt;/item&gt;&lt;item&gt;1510&lt;/item&gt;&lt;item&gt;1511&lt;/item&gt;&lt;item&gt;1512&lt;/item&gt;&lt;item&gt;1513&lt;/item&gt;&lt;item&gt;1514&lt;/item&gt;&lt;item&gt;1515&lt;/item&gt;&lt;item&gt;1516&lt;/item&gt;&lt;item&gt;1517&lt;/item&gt;&lt;item&gt;1518&lt;/item&gt;&lt;item&gt;1519&lt;/item&gt;&lt;item&gt;1520&lt;/item&gt;&lt;item&gt;1521&lt;/item&gt;&lt;item&gt;1522&lt;/item&gt;&lt;item&gt;1523&lt;/item&gt;&lt;item&gt;1524&lt;/item&gt;&lt;item&gt;1525&lt;/item&gt;&lt;item&gt;1526&lt;/item&gt;&lt;item&gt;1527&lt;/item&gt;&lt;item&gt;1528&lt;/item&gt;&lt;item&gt;1529&lt;/item&gt;&lt;item&gt;1530&lt;/item&gt;&lt;item&gt;1531&lt;/item&gt;&lt;item&gt;1532&lt;/item&gt;&lt;item&gt;1533&lt;/item&gt;&lt;item&gt;1534&lt;/item&gt;&lt;item&gt;1535&lt;/item&gt;&lt;item&gt;1536&lt;/item&gt;&lt;item&gt;1537&lt;/item&gt;&lt;item&gt;1538&lt;/item&gt;&lt;item&gt;1539&lt;/item&gt;&lt;item&gt;1540&lt;/item&gt;&lt;item&gt;1541&lt;/item&gt;&lt;item&gt;1542&lt;/item&gt;&lt;item&gt;1543&lt;/item&gt;&lt;item&gt;1544&lt;/item&gt;&lt;item&gt;1545&lt;/item&gt;&lt;item&gt;1546&lt;/item&gt;&lt;item&gt;1547&lt;/item&gt;&lt;item&gt;1548&lt;/item&gt;&lt;item&gt;1549&lt;/item&gt;&lt;item&gt;1550&lt;/item&gt;&lt;item&gt;1551&lt;/item&gt;&lt;item&gt;1552&lt;/item&gt;&lt;item&gt;1553&lt;/item&gt;&lt;item&gt;1554&lt;/item&gt;&lt;item&gt;1555&lt;/item&gt;&lt;item&gt;1557&lt;/item&gt;&lt;item&gt;1559&lt;/item&gt;&lt;item&gt;1560&lt;/item&gt;&lt;item&gt;1561&lt;/item&gt;&lt;item&gt;1562&lt;/item&gt;&lt;item&gt;1563&lt;/item&gt;&lt;item&gt;1566&lt;/item&gt;&lt;item&gt;1567&lt;/item&gt;&lt;item&gt;1568&lt;/item&gt;&lt;item&gt;1569&lt;/item&gt;&lt;item&gt;1570&lt;/item&gt;&lt;item&gt;1571&lt;/item&gt;&lt;item&gt;1572&lt;/item&gt;&lt;item&gt;1573&lt;/item&gt;&lt;item&gt;1575&lt;/item&gt;&lt;item&gt;1576&lt;/item&gt;&lt;item&gt;1577&lt;/item&gt;&lt;item&gt;1578&lt;/item&gt;&lt;item&gt;1580&lt;/item&gt;&lt;item&gt;1581&lt;/item&gt;&lt;item&gt;1582&lt;/item&gt;&lt;item&gt;1583&lt;/item&gt;&lt;item&gt;1584&lt;/item&gt;&lt;item&gt;1585&lt;/item&gt;&lt;item&gt;1586&lt;/item&gt;&lt;item&gt;1587&lt;/item&gt;&lt;item&gt;1588&lt;/item&gt;&lt;item&gt;1589&lt;/item&gt;&lt;/record-ids&gt;&lt;/item&gt;&lt;/Libraries&gt;"/>
  </w:docVars>
  <w:rsids>
    <w:rsidRoot w:val="0024306B"/>
    <w:rsid w:val="000001EC"/>
    <w:rsid w:val="00000696"/>
    <w:rsid w:val="0000084F"/>
    <w:rsid w:val="00000F2A"/>
    <w:rsid w:val="00000FB7"/>
    <w:rsid w:val="0000141E"/>
    <w:rsid w:val="00001768"/>
    <w:rsid w:val="000019BD"/>
    <w:rsid w:val="00001BF0"/>
    <w:rsid w:val="00001DEC"/>
    <w:rsid w:val="00001E3E"/>
    <w:rsid w:val="00002487"/>
    <w:rsid w:val="00002E38"/>
    <w:rsid w:val="0000300A"/>
    <w:rsid w:val="000043C1"/>
    <w:rsid w:val="00004440"/>
    <w:rsid w:val="000046A8"/>
    <w:rsid w:val="00004C26"/>
    <w:rsid w:val="00004C51"/>
    <w:rsid w:val="00005159"/>
    <w:rsid w:val="00005858"/>
    <w:rsid w:val="000058A7"/>
    <w:rsid w:val="00005985"/>
    <w:rsid w:val="000059B9"/>
    <w:rsid w:val="00005FF4"/>
    <w:rsid w:val="0000610F"/>
    <w:rsid w:val="00006598"/>
    <w:rsid w:val="00006BA2"/>
    <w:rsid w:val="00007211"/>
    <w:rsid w:val="000075F4"/>
    <w:rsid w:val="0001010B"/>
    <w:rsid w:val="0001011C"/>
    <w:rsid w:val="000104A1"/>
    <w:rsid w:val="00010530"/>
    <w:rsid w:val="00010912"/>
    <w:rsid w:val="0001099D"/>
    <w:rsid w:val="00011320"/>
    <w:rsid w:val="00011430"/>
    <w:rsid w:val="000117C2"/>
    <w:rsid w:val="000122DC"/>
    <w:rsid w:val="000122F3"/>
    <w:rsid w:val="00012CAB"/>
    <w:rsid w:val="00012EDD"/>
    <w:rsid w:val="00013960"/>
    <w:rsid w:val="000139ED"/>
    <w:rsid w:val="00013EE8"/>
    <w:rsid w:val="00014474"/>
    <w:rsid w:val="00014BA9"/>
    <w:rsid w:val="00014FC0"/>
    <w:rsid w:val="00015945"/>
    <w:rsid w:val="000159E2"/>
    <w:rsid w:val="00015C69"/>
    <w:rsid w:val="00015E42"/>
    <w:rsid w:val="0001628F"/>
    <w:rsid w:val="00016621"/>
    <w:rsid w:val="00016803"/>
    <w:rsid w:val="000170BF"/>
    <w:rsid w:val="0001720B"/>
    <w:rsid w:val="00017274"/>
    <w:rsid w:val="000173CF"/>
    <w:rsid w:val="00017499"/>
    <w:rsid w:val="000175A2"/>
    <w:rsid w:val="00020092"/>
    <w:rsid w:val="00020F48"/>
    <w:rsid w:val="000214F4"/>
    <w:rsid w:val="0002150D"/>
    <w:rsid w:val="000217F4"/>
    <w:rsid w:val="00021BA4"/>
    <w:rsid w:val="00021FB7"/>
    <w:rsid w:val="00022219"/>
    <w:rsid w:val="0002248C"/>
    <w:rsid w:val="000226E1"/>
    <w:rsid w:val="00022844"/>
    <w:rsid w:val="000229D8"/>
    <w:rsid w:val="00022A1C"/>
    <w:rsid w:val="00022DDA"/>
    <w:rsid w:val="00022E6C"/>
    <w:rsid w:val="00023A9A"/>
    <w:rsid w:val="00024453"/>
    <w:rsid w:val="0002454A"/>
    <w:rsid w:val="00025400"/>
    <w:rsid w:val="00025AFE"/>
    <w:rsid w:val="00025CFC"/>
    <w:rsid w:val="00025F1B"/>
    <w:rsid w:val="00025FBD"/>
    <w:rsid w:val="00026504"/>
    <w:rsid w:val="0002654F"/>
    <w:rsid w:val="00026596"/>
    <w:rsid w:val="00026989"/>
    <w:rsid w:val="00026DCB"/>
    <w:rsid w:val="0002710F"/>
    <w:rsid w:val="000276AE"/>
    <w:rsid w:val="0002785E"/>
    <w:rsid w:val="00027A48"/>
    <w:rsid w:val="00027F66"/>
    <w:rsid w:val="00030734"/>
    <w:rsid w:val="00030B22"/>
    <w:rsid w:val="00030BB9"/>
    <w:rsid w:val="00030BBE"/>
    <w:rsid w:val="00030D7B"/>
    <w:rsid w:val="0003110C"/>
    <w:rsid w:val="000315A7"/>
    <w:rsid w:val="000318CD"/>
    <w:rsid w:val="00031981"/>
    <w:rsid w:val="0003202A"/>
    <w:rsid w:val="000324F7"/>
    <w:rsid w:val="00032CF2"/>
    <w:rsid w:val="00032DD4"/>
    <w:rsid w:val="00033295"/>
    <w:rsid w:val="000333DB"/>
    <w:rsid w:val="000335A7"/>
    <w:rsid w:val="00033F0F"/>
    <w:rsid w:val="00034075"/>
    <w:rsid w:val="000345D7"/>
    <w:rsid w:val="0003465D"/>
    <w:rsid w:val="0003522F"/>
    <w:rsid w:val="00035481"/>
    <w:rsid w:val="00035F27"/>
    <w:rsid w:val="00036048"/>
    <w:rsid w:val="0003642A"/>
    <w:rsid w:val="000367DD"/>
    <w:rsid w:val="000368CF"/>
    <w:rsid w:val="00037296"/>
    <w:rsid w:val="00037949"/>
    <w:rsid w:val="00040A21"/>
    <w:rsid w:val="00040BC6"/>
    <w:rsid w:val="00040DEB"/>
    <w:rsid w:val="000411C6"/>
    <w:rsid w:val="000413BD"/>
    <w:rsid w:val="0004158F"/>
    <w:rsid w:val="000420B3"/>
    <w:rsid w:val="000421BE"/>
    <w:rsid w:val="00042854"/>
    <w:rsid w:val="00042A44"/>
    <w:rsid w:val="00042B80"/>
    <w:rsid w:val="0004337D"/>
    <w:rsid w:val="000435AF"/>
    <w:rsid w:val="00043EC6"/>
    <w:rsid w:val="0004435A"/>
    <w:rsid w:val="00044CCC"/>
    <w:rsid w:val="00045094"/>
    <w:rsid w:val="000450B6"/>
    <w:rsid w:val="0004553C"/>
    <w:rsid w:val="0004562D"/>
    <w:rsid w:val="000459A9"/>
    <w:rsid w:val="00045DA5"/>
    <w:rsid w:val="00045EF8"/>
    <w:rsid w:val="0004626F"/>
    <w:rsid w:val="00046A50"/>
    <w:rsid w:val="00046C10"/>
    <w:rsid w:val="00047208"/>
    <w:rsid w:val="000475A1"/>
    <w:rsid w:val="0005029F"/>
    <w:rsid w:val="0005170B"/>
    <w:rsid w:val="0005186E"/>
    <w:rsid w:val="00051903"/>
    <w:rsid w:val="00051AB6"/>
    <w:rsid w:val="00051F57"/>
    <w:rsid w:val="00052570"/>
    <w:rsid w:val="00052913"/>
    <w:rsid w:val="00052AB1"/>
    <w:rsid w:val="00052D71"/>
    <w:rsid w:val="00052E7F"/>
    <w:rsid w:val="00053174"/>
    <w:rsid w:val="00054098"/>
    <w:rsid w:val="0005452D"/>
    <w:rsid w:val="000546C0"/>
    <w:rsid w:val="000547F2"/>
    <w:rsid w:val="00054951"/>
    <w:rsid w:val="00054A2F"/>
    <w:rsid w:val="00054BB4"/>
    <w:rsid w:val="00054C01"/>
    <w:rsid w:val="00055298"/>
    <w:rsid w:val="00055C4B"/>
    <w:rsid w:val="00055C4C"/>
    <w:rsid w:val="000565F4"/>
    <w:rsid w:val="0005685F"/>
    <w:rsid w:val="00056FD8"/>
    <w:rsid w:val="0005743C"/>
    <w:rsid w:val="00057E7E"/>
    <w:rsid w:val="00060BEA"/>
    <w:rsid w:val="0006190D"/>
    <w:rsid w:val="00061986"/>
    <w:rsid w:val="0006204A"/>
    <w:rsid w:val="000620BD"/>
    <w:rsid w:val="000621D2"/>
    <w:rsid w:val="00062D47"/>
    <w:rsid w:val="00062F0D"/>
    <w:rsid w:val="00063218"/>
    <w:rsid w:val="0006384D"/>
    <w:rsid w:val="00063881"/>
    <w:rsid w:val="00064425"/>
    <w:rsid w:val="00064B09"/>
    <w:rsid w:val="00064C4C"/>
    <w:rsid w:val="00064F9B"/>
    <w:rsid w:val="0006507F"/>
    <w:rsid w:val="00065742"/>
    <w:rsid w:val="0006603B"/>
    <w:rsid w:val="0006626D"/>
    <w:rsid w:val="00066500"/>
    <w:rsid w:val="000671B3"/>
    <w:rsid w:val="0006724F"/>
    <w:rsid w:val="00067456"/>
    <w:rsid w:val="000675A8"/>
    <w:rsid w:val="0006792C"/>
    <w:rsid w:val="000705B6"/>
    <w:rsid w:val="0007092A"/>
    <w:rsid w:val="00070A92"/>
    <w:rsid w:val="00071D9B"/>
    <w:rsid w:val="00072154"/>
    <w:rsid w:val="00072999"/>
    <w:rsid w:val="00072D4A"/>
    <w:rsid w:val="00073472"/>
    <w:rsid w:val="00073759"/>
    <w:rsid w:val="00073C0C"/>
    <w:rsid w:val="00073ECE"/>
    <w:rsid w:val="00074176"/>
    <w:rsid w:val="00075BB5"/>
    <w:rsid w:val="00076137"/>
    <w:rsid w:val="000765CF"/>
    <w:rsid w:val="00076619"/>
    <w:rsid w:val="00076654"/>
    <w:rsid w:val="00077002"/>
    <w:rsid w:val="0007760D"/>
    <w:rsid w:val="000778B5"/>
    <w:rsid w:val="00077B4A"/>
    <w:rsid w:val="00077C8F"/>
    <w:rsid w:val="00077FAF"/>
    <w:rsid w:val="00080326"/>
    <w:rsid w:val="00080CD6"/>
    <w:rsid w:val="000810C0"/>
    <w:rsid w:val="0008187C"/>
    <w:rsid w:val="00081C76"/>
    <w:rsid w:val="00081E0E"/>
    <w:rsid w:val="000822DF"/>
    <w:rsid w:val="00082370"/>
    <w:rsid w:val="00082BE1"/>
    <w:rsid w:val="00082D78"/>
    <w:rsid w:val="00082E3F"/>
    <w:rsid w:val="000834CF"/>
    <w:rsid w:val="00083865"/>
    <w:rsid w:val="000838E0"/>
    <w:rsid w:val="00083B83"/>
    <w:rsid w:val="0008435A"/>
    <w:rsid w:val="00084CC5"/>
    <w:rsid w:val="00084E85"/>
    <w:rsid w:val="00084F36"/>
    <w:rsid w:val="000850C0"/>
    <w:rsid w:val="00085181"/>
    <w:rsid w:val="00085343"/>
    <w:rsid w:val="00085492"/>
    <w:rsid w:val="00085827"/>
    <w:rsid w:val="00085D55"/>
    <w:rsid w:val="000868B9"/>
    <w:rsid w:val="00087311"/>
    <w:rsid w:val="00087354"/>
    <w:rsid w:val="0008786C"/>
    <w:rsid w:val="00087F47"/>
    <w:rsid w:val="00090524"/>
    <w:rsid w:val="000905E8"/>
    <w:rsid w:val="000907EE"/>
    <w:rsid w:val="00090D85"/>
    <w:rsid w:val="00091AAE"/>
    <w:rsid w:val="000922AC"/>
    <w:rsid w:val="00092A80"/>
    <w:rsid w:val="0009330A"/>
    <w:rsid w:val="0009361C"/>
    <w:rsid w:val="00093BFB"/>
    <w:rsid w:val="00093C63"/>
    <w:rsid w:val="000945C2"/>
    <w:rsid w:val="00094D7C"/>
    <w:rsid w:val="000950A3"/>
    <w:rsid w:val="00095524"/>
    <w:rsid w:val="0009584D"/>
    <w:rsid w:val="00095947"/>
    <w:rsid w:val="00095CB8"/>
    <w:rsid w:val="00096198"/>
    <w:rsid w:val="0009637A"/>
    <w:rsid w:val="000963E8"/>
    <w:rsid w:val="000963E9"/>
    <w:rsid w:val="00096618"/>
    <w:rsid w:val="00096F43"/>
    <w:rsid w:val="00097010"/>
    <w:rsid w:val="0009768E"/>
    <w:rsid w:val="00097B67"/>
    <w:rsid w:val="00097EC5"/>
    <w:rsid w:val="000A08D8"/>
    <w:rsid w:val="000A0DFE"/>
    <w:rsid w:val="000A15A5"/>
    <w:rsid w:val="000A1AA5"/>
    <w:rsid w:val="000A20BD"/>
    <w:rsid w:val="000A2369"/>
    <w:rsid w:val="000A26E9"/>
    <w:rsid w:val="000A2C1A"/>
    <w:rsid w:val="000A2C55"/>
    <w:rsid w:val="000A4047"/>
    <w:rsid w:val="000A417E"/>
    <w:rsid w:val="000A41EF"/>
    <w:rsid w:val="000A4C31"/>
    <w:rsid w:val="000A59A8"/>
    <w:rsid w:val="000A5A68"/>
    <w:rsid w:val="000A5F38"/>
    <w:rsid w:val="000A61FB"/>
    <w:rsid w:val="000A65B7"/>
    <w:rsid w:val="000A6833"/>
    <w:rsid w:val="000A6BE4"/>
    <w:rsid w:val="000A6F3B"/>
    <w:rsid w:val="000A7021"/>
    <w:rsid w:val="000A70E7"/>
    <w:rsid w:val="000A7F75"/>
    <w:rsid w:val="000B0C3A"/>
    <w:rsid w:val="000B0D24"/>
    <w:rsid w:val="000B153E"/>
    <w:rsid w:val="000B2062"/>
    <w:rsid w:val="000B2569"/>
    <w:rsid w:val="000B2650"/>
    <w:rsid w:val="000B362B"/>
    <w:rsid w:val="000B398A"/>
    <w:rsid w:val="000B3B7C"/>
    <w:rsid w:val="000B3BA4"/>
    <w:rsid w:val="000B3D01"/>
    <w:rsid w:val="000B4112"/>
    <w:rsid w:val="000B46AB"/>
    <w:rsid w:val="000B47FE"/>
    <w:rsid w:val="000B4A5E"/>
    <w:rsid w:val="000B4B3E"/>
    <w:rsid w:val="000B4C17"/>
    <w:rsid w:val="000B5133"/>
    <w:rsid w:val="000B5810"/>
    <w:rsid w:val="000B5BF9"/>
    <w:rsid w:val="000B5D09"/>
    <w:rsid w:val="000B5E3C"/>
    <w:rsid w:val="000B6929"/>
    <w:rsid w:val="000B6CAF"/>
    <w:rsid w:val="000B7454"/>
    <w:rsid w:val="000B784D"/>
    <w:rsid w:val="000B7B6B"/>
    <w:rsid w:val="000C04DA"/>
    <w:rsid w:val="000C083F"/>
    <w:rsid w:val="000C088E"/>
    <w:rsid w:val="000C1117"/>
    <w:rsid w:val="000C13A4"/>
    <w:rsid w:val="000C13A8"/>
    <w:rsid w:val="000C1A27"/>
    <w:rsid w:val="000C1EA7"/>
    <w:rsid w:val="000C32F4"/>
    <w:rsid w:val="000C344F"/>
    <w:rsid w:val="000C3AD3"/>
    <w:rsid w:val="000C3B42"/>
    <w:rsid w:val="000C3C22"/>
    <w:rsid w:val="000C3C40"/>
    <w:rsid w:val="000C3D86"/>
    <w:rsid w:val="000C3F27"/>
    <w:rsid w:val="000C3FEC"/>
    <w:rsid w:val="000C4036"/>
    <w:rsid w:val="000C411B"/>
    <w:rsid w:val="000C4648"/>
    <w:rsid w:val="000C46AC"/>
    <w:rsid w:val="000C4BBB"/>
    <w:rsid w:val="000C5694"/>
    <w:rsid w:val="000C56BE"/>
    <w:rsid w:val="000C5E30"/>
    <w:rsid w:val="000C6502"/>
    <w:rsid w:val="000C6879"/>
    <w:rsid w:val="000C6FE3"/>
    <w:rsid w:val="000C70F9"/>
    <w:rsid w:val="000C7377"/>
    <w:rsid w:val="000C752D"/>
    <w:rsid w:val="000C7559"/>
    <w:rsid w:val="000C7D94"/>
    <w:rsid w:val="000D041B"/>
    <w:rsid w:val="000D05E7"/>
    <w:rsid w:val="000D07B1"/>
    <w:rsid w:val="000D0BC3"/>
    <w:rsid w:val="000D0D5C"/>
    <w:rsid w:val="000D0E0E"/>
    <w:rsid w:val="000D1462"/>
    <w:rsid w:val="000D1C73"/>
    <w:rsid w:val="000D1F3F"/>
    <w:rsid w:val="000D225A"/>
    <w:rsid w:val="000D22DA"/>
    <w:rsid w:val="000D262E"/>
    <w:rsid w:val="000D33EF"/>
    <w:rsid w:val="000D3860"/>
    <w:rsid w:val="000D3875"/>
    <w:rsid w:val="000D3BC0"/>
    <w:rsid w:val="000D4463"/>
    <w:rsid w:val="000D53B9"/>
    <w:rsid w:val="000D583B"/>
    <w:rsid w:val="000D5908"/>
    <w:rsid w:val="000D6160"/>
    <w:rsid w:val="000D6EAE"/>
    <w:rsid w:val="000D719C"/>
    <w:rsid w:val="000D7580"/>
    <w:rsid w:val="000D77FA"/>
    <w:rsid w:val="000E0000"/>
    <w:rsid w:val="000E00FA"/>
    <w:rsid w:val="000E045B"/>
    <w:rsid w:val="000E0A5B"/>
    <w:rsid w:val="000E1133"/>
    <w:rsid w:val="000E12A4"/>
    <w:rsid w:val="000E16DB"/>
    <w:rsid w:val="000E2078"/>
    <w:rsid w:val="000E2167"/>
    <w:rsid w:val="000E2426"/>
    <w:rsid w:val="000E258E"/>
    <w:rsid w:val="000E26ED"/>
    <w:rsid w:val="000E2D3C"/>
    <w:rsid w:val="000E2DD3"/>
    <w:rsid w:val="000E2F7F"/>
    <w:rsid w:val="000E3421"/>
    <w:rsid w:val="000E3524"/>
    <w:rsid w:val="000E387D"/>
    <w:rsid w:val="000E4711"/>
    <w:rsid w:val="000E48DF"/>
    <w:rsid w:val="000E58B4"/>
    <w:rsid w:val="000E5DCA"/>
    <w:rsid w:val="000E641A"/>
    <w:rsid w:val="000E647C"/>
    <w:rsid w:val="000E6A6D"/>
    <w:rsid w:val="000E6AE7"/>
    <w:rsid w:val="000E6D78"/>
    <w:rsid w:val="000E784A"/>
    <w:rsid w:val="000E78C5"/>
    <w:rsid w:val="000F0099"/>
    <w:rsid w:val="000F0537"/>
    <w:rsid w:val="000F0918"/>
    <w:rsid w:val="000F094F"/>
    <w:rsid w:val="000F0D35"/>
    <w:rsid w:val="000F0D72"/>
    <w:rsid w:val="000F0E26"/>
    <w:rsid w:val="000F1412"/>
    <w:rsid w:val="000F168C"/>
    <w:rsid w:val="000F17E3"/>
    <w:rsid w:val="000F1A3B"/>
    <w:rsid w:val="000F1A6C"/>
    <w:rsid w:val="000F2013"/>
    <w:rsid w:val="000F206B"/>
    <w:rsid w:val="000F292E"/>
    <w:rsid w:val="000F2CC9"/>
    <w:rsid w:val="000F2CE4"/>
    <w:rsid w:val="000F3432"/>
    <w:rsid w:val="000F380D"/>
    <w:rsid w:val="000F395F"/>
    <w:rsid w:val="000F3EFA"/>
    <w:rsid w:val="000F489C"/>
    <w:rsid w:val="000F4BB0"/>
    <w:rsid w:val="000F4C4C"/>
    <w:rsid w:val="000F4D81"/>
    <w:rsid w:val="000F5B9A"/>
    <w:rsid w:val="000F60BC"/>
    <w:rsid w:val="000F65B7"/>
    <w:rsid w:val="000F6957"/>
    <w:rsid w:val="000F6969"/>
    <w:rsid w:val="000F7CCC"/>
    <w:rsid w:val="00101D7F"/>
    <w:rsid w:val="00102F47"/>
    <w:rsid w:val="001031AA"/>
    <w:rsid w:val="0010333B"/>
    <w:rsid w:val="00103474"/>
    <w:rsid w:val="00103568"/>
    <w:rsid w:val="0010383F"/>
    <w:rsid w:val="00103BA0"/>
    <w:rsid w:val="00103BDD"/>
    <w:rsid w:val="00104612"/>
    <w:rsid w:val="001047FF"/>
    <w:rsid w:val="00104C07"/>
    <w:rsid w:val="00104DA5"/>
    <w:rsid w:val="00104FF3"/>
    <w:rsid w:val="00105565"/>
    <w:rsid w:val="0010556F"/>
    <w:rsid w:val="001055C2"/>
    <w:rsid w:val="00105948"/>
    <w:rsid w:val="00105B0F"/>
    <w:rsid w:val="001061F6"/>
    <w:rsid w:val="00106621"/>
    <w:rsid w:val="00106647"/>
    <w:rsid w:val="001066A4"/>
    <w:rsid w:val="00107276"/>
    <w:rsid w:val="00107856"/>
    <w:rsid w:val="00110762"/>
    <w:rsid w:val="001112C0"/>
    <w:rsid w:val="0011146C"/>
    <w:rsid w:val="001119AD"/>
    <w:rsid w:val="00111B44"/>
    <w:rsid w:val="00111E4A"/>
    <w:rsid w:val="00112147"/>
    <w:rsid w:val="0011236F"/>
    <w:rsid w:val="00112778"/>
    <w:rsid w:val="001132F9"/>
    <w:rsid w:val="0011334D"/>
    <w:rsid w:val="0011338B"/>
    <w:rsid w:val="00114062"/>
    <w:rsid w:val="00114AD6"/>
    <w:rsid w:val="00114F1D"/>
    <w:rsid w:val="00115369"/>
    <w:rsid w:val="00115542"/>
    <w:rsid w:val="001156CA"/>
    <w:rsid w:val="00115DAB"/>
    <w:rsid w:val="0011633E"/>
    <w:rsid w:val="00116372"/>
    <w:rsid w:val="00116D15"/>
    <w:rsid w:val="00116E27"/>
    <w:rsid w:val="00116F13"/>
    <w:rsid w:val="00117191"/>
    <w:rsid w:val="0011786B"/>
    <w:rsid w:val="00120554"/>
    <w:rsid w:val="00120654"/>
    <w:rsid w:val="0012079C"/>
    <w:rsid w:val="001214FD"/>
    <w:rsid w:val="00121C5B"/>
    <w:rsid w:val="00121F2A"/>
    <w:rsid w:val="00121F32"/>
    <w:rsid w:val="001224D2"/>
    <w:rsid w:val="00122616"/>
    <w:rsid w:val="00123105"/>
    <w:rsid w:val="001236E5"/>
    <w:rsid w:val="0012461C"/>
    <w:rsid w:val="00124B45"/>
    <w:rsid w:val="00124CDF"/>
    <w:rsid w:val="001250B4"/>
    <w:rsid w:val="0012532B"/>
    <w:rsid w:val="00125CB5"/>
    <w:rsid w:val="00126156"/>
    <w:rsid w:val="00126848"/>
    <w:rsid w:val="00126A5A"/>
    <w:rsid w:val="001271F2"/>
    <w:rsid w:val="00127271"/>
    <w:rsid w:val="0012743E"/>
    <w:rsid w:val="00127600"/>
    <w:rsid w:val="00127EB8"/>
    <w:rsid w:val="0013064C"/>
    <w:rsid w:val="00130FE8"/>
    <w:rsid w:val="00131711"/>
    <w:rsid w:val="0013190E"/>
    <w:rsid w:val="001322DC"/>
    <w:rsid w:val="00132A66"/>
    <w:rsid w:val="00132B2C"/>
    <w:rsid w:val="00132C4A"/>
    <w:rsid w:val="00132D2E"/>
    <w:rsid w:val="001333EF"/>
    <w:rsid w:val="00133EC2"/>
    <w:rsid w:val="00133F9C"/>
    <w:rsid w:val="001346B9"/>
    <w:rsid w:val="001350DD"/>
    <w:rsid w:val="00135F82"/>
    <w:rsid w:val="001374C8"/>
    <w:rsid w:val="0013756B"/>
    <w:rsid w:val="00137DC7"/>
    <w:rsid w:val="00137E4B"/>
    <w:rsid w:val="0014004B"/>
    <w:rsid w:val="0014068B"/>
    <w:rsid w:val="00140B15"/>
    <w:rsid w:val="00141064"/>
    <w:rsid w:val="00141E1A"/>
    <w:rsid w:val="00142029"/>
    <w:rsid w:val="00142125"/>
    <w:rsid w:val="00142134"/>
    <w:rsid w:val="001425E1"/>
    <w:rsid w:val="00142B47"/>
    <w:rsid w:val="00143A24"/>
    <w:rsid w:val="00144041"/>
    <w:rsid w:val="00144315"/>
    <w:rsid w:val="001444E3"/>
    <w:rsid w:val="00144C54"/>
    <w:rsid w:val="00144FD0"/>
    <w:rsid w:val="001453E3"/>
    <w:rsid w:val="00145FAC"/>
    <w:rsid w:val="00146007"/>
    <w:rsid w:val="001466FA"/>
    <w:rsid w:val="0014686C"/>
    <w:rsid w:val="00146BD6"/>
    <w:rsid w:val="00146E0A"/>
    <w:rsid w:val="00147766"/>
    <w:rsid w:val="001477C6"/>
    <w:rsid w:val="001478B8"/>
    <w:rsid w:val="00147AD2"/>
    <w:rsid w:val="00147B50"/>
    <w:rsid w:val="00150177"/>
    <w:rsid w:val="0015039D"/>
    <w:rsid w:val="0015058D"/>
    <w:rsid w:val="00150D26"/>
    <w:rsid w:val="00151398"/>
    <w:rsid w:val="001516BD"/>
    <w:rsid w:val="00151866"/>
    <w:rsid w:val="00151CE9"/>
    <w:rsid w:val="001529EB"/>
    <w:rsid w:val="00152CCC"/>
    <w:rsid w:val="00152D9F"/>
    <w:rsid w:val="001530D6"/>
    <w:rsid w:val="0015349C"/>
    <w:rsid w:val="00153A00"/>
    <w:rsid w:val="00153F96"/>
    <w:rsid w:val="00154484"/>
    <w:rsid w:val="001547B2"/>
    <w:rsid w:val="0015525C"/>
    <w:rsid w:val="001553C5"/>
    <w:rsid w:val="0015599B"/>
    <w:rsid w:val="00155D75"/>
    <w:rsid w:val="00156027"/>
    <w:rsid w:val="00156319"/>
    <w:rsid w:val="0015668D"/>
    <w:rsid w:val="00156768"/>
    <w:rsid w:val="00156981"/>
    <w:rsid w:val="00156E03"/>
    <w:rsid w:val="00156E39"/>
    <w:rsid w:val="0015737B"/>
    <w:rsid w:val="00157905"/>
    <w:rsid w:val="00157DD2"/>
    <w:rsid w:val="0016035B"/>
    <w:rsid w:val="001606FF"/>
    <w:rsid w:val="001609AE"/>
    <w:rsid w:val="00160FB0"/>
    <w:rsid w:val="00160FC3"/>
    <w:rsid w:val="0016142E"/>
    <w:rsid w:val="0016171D"/>
    <w:rsid w:val="00161B9B"/>
    <w:rsid w:val="00161DD5"/>
    <w:rsid w:val="00162132"/>
    <w:rsid w:val="001621BA"/>
    <w:rsid w:val="00162753"/>
    <w:rsid w:val="00163423"/>
    <w:rsid w:val="00163752"/>
    <w:rsid w:val="00163B3C"/>
    <w:rsid w:val="00163E37"/>
    <w:rsid w:val="0016437D"/>
    <w:rsid w:val="00164403"/>
    <w:rsid w:val="00165280"/>
    <w:rsid w:val="0016554F"/>
    <w:rsid w:val="00165774"/>
    <w:rsid w:val="00165882"/>
    <w:rsid w:val="00165CBF"/>
    <w:rsid w:val="00165E63"/>
    <w:rsid w:val="001664FB"/>
    <w:rsid w:val="0016667F"/>
    <w:rsid w:val="00166763"/>
    <w:rsid w:val="00166C22"/>
    <w:rsid w:val="00167337"/>
    <w:rsid w:val="00167449"/>
    <w:rsid w:val="001701A3"/>
    <w:rsid w:val="001707C8"/>
    <w:rsid w:val="00170877"/>
    <w:rsid w:val="00170DF1"/>
    <w:rsid w:val="00170FC3"/>
    <w:rsid w:val="001710FB"/>
    <w:rsid w:val="001712C1"/>
    <w:rsid w:val="0017146E"/>
    <w:rsid w:val="00171624"/>
    <w:rsid w:val="00171772"/>
    <w:rsid w:val="00171B35"/>
    <w:rsid w:val="00172061"/>
    <w:rsid w:val="00172B1A"/>
    <w:rsid w:val="00172B59"/>
    <w:rsid w:val="00172D21"/>
    <w:rsid w:val="00172E37"/>
    <w:rsid w:val="00173038"/>
    <w:rsid w:val="00173445"/>
    <w:rsid w:val="00173FEA"/>
    <w:rsid w:val="00174A2B"/>
    <w:rsid w:val="00174C5D"/>
    <w:rsid w:val="00175274"/>
    <w:rsid w:val="0017586A"/>
    <w:rsid w:val="00175954"/>
    <w:rsid w:val="00175A3B"/>
    <w:rsid w:val="0017607F"/>
    <w:rsid w:val="00176A3F"/>
    <w:rsid w:val="00176BE4"/>
    <w:rsid w:val="00176D3E"/>
    <w:rsid w:val="00176FFE"/>
    <w:rsid w:val="00177179"/>
    <w:rsid w:val="0017719E"/>
    <w:rsid w:val="00177795"/>
    <w:rsid w:val="0017798A"/>
    <w:rsid w:val="0018029E"/>
    <w:rsid w:val="0018063B"/>
    <w:rsid w:val="00180E20"/>
    <w:rsid w:val="001810F1"/>
    <w:rsid w:val="00181809"/>
    <w:rsid w:val="0018227A"/>
    <w:rsid w:val="00182347"/>
    <w:rsid w:val="00182DF0"/>
    <w:rsid w:val="0018462E"/>
    <w:rsid w:val="00184FE8"/>
    <w:rsid w:val="00185339"/>
    <w:rsid w:val="001858AE"/>
    <w:rsid w:val="00185C9C"/>
    <w:rsid w:val="0018661F"/>
    <w:rsid w:val="001875EE"/>
    <w:rsid w:val="00187CE6"/>
    <w:rsid w:val="00190033"/>
    <w:rsid w:val="001904FC"/>
    <w:rsid w:val="00190D1E"/>
    <w:rsid w:val="00191177"/>
    <w:rsid w:val="0019125D"/>
    <w:rsid w:val="00191663"/>
    <w:rsid w:val="0019223A"/>
    <w:rsid w:val="00192503"/>
    <w:rsid w:val="0019265A"/>
    <w:rsid w:val="0019286C"/>
    <w:rsid w:val="00192AAF"/>
    <w:rsid w:val="00192B51"/>
    <w:rsid w:val="00192C29"/>
    <w:rsid w:val="00192FC8"/>
    <w:rsid w:val="001933EA"/>
    <w:rsid w:val="00193417"/>
    <w:rsid w:val="00193A2C"/>
    <w:rsid w:val="00193CC3"/>
    <w:rsid w:val="00193E2F"/>
    <w:rsid w:val="001941F4"/>
    <w:rsid w:val="00194202"/>
    <w:rsid w:val="001946A2"/>
    <w:rsid w:val="0019520A"/>
    <w:rsid w:val="001952FC"/>
    <w:rsid w:val="00195502"/>
    <w:rsid w:val="001955C8"/>
    <w:rsid w:val="00195C24"/>
    <w:rsid w:val="00195FE0"/>
    <w:rsid w:val="00196B28"/>
    <w:rsid w:val="00196B5B"/>
    <w:rsid w:val="00196F41"/>
    <w:rsid w:val="001972AE"/>
    <w:rsid w:val="001979F2"/>
    <w:rsid w:val="00197B04"/>
    <w:rsid w:val="00197D67"/>
    <w:rsid w:val="001A04A5"/>
    <w:rsid w:val="001A0585"/>
    <w:rsid w:val="001A12BE"/>
    <w:rsid w:val="001A166D"/>
    <w:rsid w:val="001A184A"/>
    <w:rsid w:val="001A1A9E"/>
    <w:rsid w:val="001A1D29"/>
    <w:rsid w:val="001A260F"/>
    <w:rsid w:val="001A2626"/>
    <w:rsid w:val="001A2684"/>
    <w:rsid w:val="001A2872"/>
    <w:rsid w:val="001A3265"/>
    <w:rsid w:val="001A3860"/>
    <w:rsid w:val="001A3B7F"/>
    <w:rsid w:val="001A3C7E"/>
    <w:rsid w:val="001A41FD"/>
    <w:rsid w:val="001A4305"/>
    <w:rsid w:val="001A4A49"/>
    <w:rsid w:val="001A4AAD"/>
    <w:rsid w:val="001A4CED"/>
    <w:rsid w:val="001A57D8"/>
    <w:rsid w:val="001A5C2D"/>
    <w:rsid w:val="001A5C44"/>
    <w:rsid w:val="001A5DBF"/>
    <w:rsid w:val="001A5F54"/>
    <w:rsid w:val="001A6147"/>
    <w:rsid w:val="001A6184"/>
    <w:rsid w:val="001A6984"/>
    <w:rsid w:val="001A6E74"/>
    <w:rsid w:val="001A6FA5"/>
    <w:rsid w:val="001A72B0"/>
    <w:rsid w:val="001A7383"/>
    <w:rsid w:val="001B0092"/>
    <w:rsid w:val="001B01FA"/>
    <w:rsid w:val="001B027A"/>
    <w:rsid w:val="001B0A11"/>
    <w:rsid w:val="001B0EF8"/>
    <w:rsid w:val="001B1496"/>
    <w:rsid w:val="001B1A78"/>
    <w:rsid w:val="001B21AE"/>
    <w:rsid w:val="001B26B8"/>
    <w:rsid w:val="001B27F5"/>
    <w:rsid w:val="001B2A51"/>
    <w:rsid w:val="001B31C0"/>
    <w:rsid w:val="001B3624"/>
    <w:rsid w:val="001B36EE"/>
    <w:rsid w:val="001B3A0D"/>
    <w:rsid w:val="001B4040"/>
    <w:rsid w:val="001B478C"/>
    <w:rsid w:val="001B483F"/>
    <w:rsid w:val="001B4848"/>
    <w:rsid w:val="001B4AD2"/>
    <w:rsid w:val="001B4E73"/>
    <w:rsid w:val="001B4FF7"/>
    <w:rsid w:val="001B56E1"/>
    <w:rsid w:val="001B5B68"/>
    <w:rsid w:val="001B66BB"/>
    <w:rsid w:val="001B691E"/>
    <w:rsid w:val="001B6C71"/>
    <w:rsid w:val="001B6FBA"/>
    <w:rsid w:val="001B71D4"/>
    <w:rsid w:val="001B75A2"/>
    <w:rsid w:val="001B785F"/>
    <w:rsid w:val="001B78C6"/>
    <w:rsid w:val="001B7B89"/>
    <w:rsid w:val="001B7EDE"/>
    <w:rsid w:val="001C0037"/>
    <w:rsid w:val="001C087B"/>
    <w:rsid w:val="001C099F"/>
    <w:rsid w:val="001C09BC"/>
    <w:rsid w:val="001C0BAB"/>
    <w:rsid w:val="001C0F31"/>
    <w:rsid w:val="001C0FD1"/>
    <w:rsid w:val="001C10AE"/>
    <w:rsid w:val="001C12AA"/>
    <w:rsid w:val="001C1406"/>
    <w:rsid w:val="001C1E5C"/>
    <w:rsid w:val="001C2038"/>
    <w:rsid w:val="001C27B1"/>
    <w:rsid w:val="001C2846"/>
    <w:rsid w:val="001C2AD8"/>
    <w:rsid w:val="001C369F"/>
    <w:rsid w:val="001C37A3"/>
    <w:rsid w:val="001C3B96"/>
    <w:rsid w:val="001C3CF0"/>
    <w:rsid w:val="001C4141"/>
    <w:rsid w:val="001C4461"/>
    <w:rsid w:val="001C4842"/>
    <w:rsid w:val="001C580B"/>
    <w:rsid w:val="001C64B7"/>
    <w:rsid w:val="001C6948"/>
    <w:rsid w:val="001C7108"/>
    <w:rsid w:val="001C71D2"/>
    <w:rsid w:val="001C740A"/>
    <w:rsid w:val="001C7A68"/>
    <w:rsid w:val="001C7DA8"/>
    <w:rsid w:val="001D0599"/>
    <w:rsid w:val="001D0A5A"/>
    <w:rsid w:val="001D12FF"/>
    <w:rsid w:val="001D1A46"/>
    <w:rsid w:val="001D1AB4"/>
    <w:rsid w:val="001D1CD9"/>
    <w:rsid w:val="001D23FF"/>
    <w:rsid w:val="001D27B6"/>
    <w:rsid w:val="001D28F5"/>
    <w:rsid w:val="001D2915"/>
    <w:rsid w:val="001D2E58"/>
    <w:rsid w:val="001D306C"/>
    <w:rsid w:val="001D384F"/>
    <w:rsid w:val="001D3C49"/>
    <w:rsid w:val="001D43D6"/>
    <w:rsid w:val="001D45A1"/>
    <w:rsid w:val="001D475D"/>
    <w:rsid w:val="001D4970"/>
    <w:rsid w:val="001D4CC0"/>
    <w:rsid w:val="001D4F09"/>
    <w:rsid w:val="001D5372"/>
    <w:rsid w:val="001D54E6"/>
    <w:rsid w:val="001D6CF5"/>
    <w:rsid w:val="001D6D94"/>
    <w:rsid w:val="001D6E24"/>
    <w:rsid w:val="001D7276"/>
    <w:rsid w:val="001D7449"/>
    <w:rsid w:val="001D76F9"/>
    <w:rsid w:val="001D7A7F"/>
    <w:rsid w:val="001E0481"/>
    <w:rsid w:val="001E09F9"/>
    <w:rsid w:val="001E0C99"/>
    <w:rsid w:val="001E113A"/>
    <w:rsid w:val="001E1A39"/>
    <w:rsid w:val="001E1BE2"/>
    <w:rsid w:val="001E239A"/>
    <w:rsid w:val="001E2856"/>
    <w:rsid w:val="001E2996"/>
    <w:rsid w:val="001E302A"/>
    <w:rsid w:val="001E3766"/>
    <w:rsid w:val="001E4067"/>
    <w:rsid w:val="001E4170"/>
    <w:rsid w:val="001E477B"/>
    <w:rsid w:val="001E5407"/>
    <w:rsid w:val="001E5590"/>
    <w:rsid w:val="001E59A2"/>
    <w:rsid w:val="001E5C8A"/>
    <w:rsid w:val="001E5FEC"/>
    <w:rsid w:val="001E6039"/>
    <w:rsid w:val="001E6755"/>
    <w:rsid w:val="001E69C9"/>
    <w:rsid w:val="001E6ACF"/>
    <w:rsid w:val="001E6CF9"/>
    <w:rsid w:val="001E7062"/>
    <w:rsid w:val="001E70CD"/>
    <w:rsid w:val="001E7150"/>
    <w:rsid w:val="001E7425"/>
    <w:rsid w:val="001E773D"/>
    <w:rsid w:val="001E7BDB"/>
    <w:rsid w:val="001F0961"/>
    <w:rsid w:val="001F0EF4"/>
    <w:rsid w:val="001F0F8D"/>
    <w:rsid w:val="001F10E7"/>
    <w:rsid w:val="001F145F"/>
    <w:rsid w:val="001F15B9"/>
    <w:rsid w:val="001F1C54"/>
    <w:rsid w:val="001F1DD3"/>
    <w:rsid w:val="001F247F"/>
    <w:rsid w:val="001F25F8"/>
    <w:rsid w:val="001F36B2"/>
    <w:rsid w:val="001F37E5"/>
    <w:rsid w:val="001F4797"/>
    <w:rsid w:val="001F4E73"/>
    <w:rsid w:val="001F502A"/>
    <w:rsid w:val="001F5136"/>
    <w:rsid w:val="001F5286"/>
    <w:rsid w:val="001F57B0"/>
    <w:rsid w:val="001F5801"/>
    <w:rsid w:val="001F5CFE"/>
    <w:rsid w:val="001F5F9F"/>
    <w:rsid w:val="001F6195"/>
    <w:rsid w:val="001F62D9"/>
    <w:rsid w:val="001F6AEF"/>
    <w:rsid w:val="001F70FD"/>
    <w:rsid w:val="001F7226"/>
    <w:rsid w:val="001F7403"/>
    <w:rsid w:val="001F76B5"/>
    <w:rsid w:val="0020015B"/>
    <w:rsid w:val="0020042C"/>
    <w:rsid w:val="00200823"/>
    <w:rsid w:val="002014DC"/>
    <w:rsid w:val="00201EE7"/>
    <w:rsid w:val="002022AD"/>
    <w:rsid w:val="0020296D"/>
    <w:rsid w:val="0020358E"/>
    <w:rsid w:val="002036CA"/>
    <w:rsid w:val="002038D8"/>
    <w:rsid w:val="00203BF1"/>
    <w:rsid w:val="0020412B"/>
    <w:rsid w:val="00204268"/>
    <w:rsid w:val="00204FD1"/>
    <w:rsid w:val="002051DB"/>
    <w:rsid w:val="002057BF"/>
    <w:rsid w:val="00205AE5"/>
    <w:rsid w:val="00205DB4"/>
    <w:rsid w:val="00206751"/>
    <w:rsid w:val="00206880"/>
    <w:rsid w:val="00206E14"/>
    <w:rsid w:val="00207465"/>
    <w:rsid w:val="00207B6B"/>
    <w:rsid w:val="00207CCA"/>
    <w:rsid w:val="00210961"/>
    <w:rsid w:val="0021179A"/>
    <w:rsid w:val="00211885"/>
    <w:rsid w:val="00212826"/>
    <w:rsid w:val="002129CC"/>
    <w:rsid w:val="00212D2F"/>
    <w:rsid w:val="00213705"/>
    <w:rsid w:val="00213D76"/>
    <w:rsid w:val="002142D1"/>
    <w:rsid w:val="00214647"/>
    <w:rsid w:val="00214DF0"/>
    <w:rsid w:val="00215F20"/>
    <w:rsid w:val="002160A4"/>
    <w:rsid w:val="00216123"/>
    <w:rsid w:val="00216328"/>
    <w:rsid w:val="002163B6"/>
    <w:rsid w:val="00216A62"/>
    <w:rsid w:val="00216CE5"/>
    <w:rsid w:val="00220212"/>
    <w:rsid w:val="0022043A"/>
    <w:rsid w:val="0022084D"/>
    <w:rsid w:val="00220C37"/>
    <w:rsid w:val="00220C99"/>
    <w:rsid w:val="00220DD6"/>
    <w:rsid w:val="0022108C"/>
    <w:rsid w:val="00221144"/>
    <w:rsid w:val="00221366"/>
    <w:rsid w:val="00221698"/>
    <w:rsid w:val="00221FDA"/>
    <w:rsid w:val="00222213"/>
    <w:rsid w:val="0022293A"/>
    <w:rsid w:val="00222FA9"/>
    <w:rsid w:val="0022326B"/>
    <w:rsid w:val="0022348C"/>
    <w:rsid w:val="002242C3"/>
    <w:rsid w:val="00224306"/>
    <w:rsid w:val="00224344"/>
    <w:rsid w:val="002246CF"/>
    <w:rsid w:val="0022484A"/>
    <w:rsid w:val="00224991"/>
    <w:rsid w:val="00224DF7"/>
    <w:rsid w:val="00225487"/>
    <w:rsid w:val="002255B1"/>
    <w:rsid w:val="0022571C"/>
    <w:rsid w:val="00226C6A"/>
    <w:rsid w:val="002270AE"/>
    <w:rsid w:val="00227C90"/>
    <w:rsid w:val="00230272"/>
    <w:rsid w:val="0023034A"/>
    <w:rsid w:val="002304C1"/>
    <w:rsid w:val="002309A7"/>
    <w:rsid w:val="00230A4D"/>
    <w:rsid w:val="00230EC2"/>
    <w:rsid w:val="00231022"/>
    <w:rsid w:val="00231584"/>
    <w:rsid w:val="0023161E"/>
    <w:rsid w:val="00231E7A"/>
    <w:rsid w:val="00231FDE"/>
    <w:rsid w:val="00231FE3"/>
    <w:rsid w:val="002322B7"/>
    <w:rsid w:val="0023355A"/>
    <w:rsid w:val="00233793"/>
    <w:rsid w:val="002338B1"/>
    <w:rsid w:val="00233A5C"/>
    <w:rsid w:val="00233BAC"/>
    <w:rsid w:val="00233D80"/>
    <w:rsid w:val="00233ECA"/>
    <w:rsid w:val="00234916"/>
    <w:rsid w:val="002353D1"/>
    <w:rsid w:val="002353D8"/>
    <w:rsid w:val="002354BD"/>
    <w:rsid w:val="00235A08"/>
    <w:rsid w:val="00235F63"/>
    <w:rsid w:val="002362F4"/>
    <w:rsid w:val="00236668"/>
    <w:rsid w:val="00236B49"/>
    <w:rsid w:val="00236BF4"/>
    <w:rsid w:val="00236C9C"/>
    <w:rsid w:val="002374B6"/>
    <w:rsid w:val="0023796D"/>
    <w:rsid w:val="00240792"/>
    <w:rsid w:val="00240B0A"/>
    <w:rsid w:val="002411A2"/>
    <w:rsid w:val="0024189D"/>
    <w:rsid w:val="00241AE6"/>
    <w:rsid w:val="00241B3B"/>
    <w:rsid w:val="00241E22"/>
    <w:rsid w:val="002420A3"/>
    <w:rsid w:val="002426A1"/>
    <w:rsid w:val="00242AB4"/>
    <w:rsid w:val="00242E81"/>
    <w:rsid w:val="0024306B"/>
    <w:rsid w:val="00243479"/>
    <w:rsid w:val="00243C68"/>
    <w:rsid w:val="00243CAE"/>
    <w:rsid w:val="00243EE3"/>
    <w:rsid w:val="002444F2"/>
    <w:rsid w:val="002446F0"/>
    <w:rsid w:val="00244BBF"/>
    <w:rsid w:val="0024582F"/>
    <w:rsid w:val="00245D28"/>
    <w:rsid w:val="002463B3"/>
    <w:rsid w:val="00246A49"/>
    <w:rsid w:val="00246CE0"/>
    <w:rsid w:val="00247492"/>
    <w:rsid w:val="002475B2"/>
    <w:rsid w:val="00247834"/>
    <w:rsid w:val="00247850"/>
    <w:rsid w:val="002479AF"/>
    <w:rsid w:val="00247A3A"/>
    <w:rsid w:val="00247B65"/>
    <w:rsid w:val="00247E5D"/>
    <w:rsid w:val="002511FF"/>
    <w:rsid w:val="00251BAE"/>
    <w:rsid w:val="002520B6"/>
    <w:rsid w:val="002525EB"/>
    <w:rsid w:val="00252B4E"/>
    <w:rsid w:val="00252CA6"/>
    <w:rsid w:val="00252EF5"/>
    <w:rsid w:val="00253254"/>
    <w:rsid w:val="0025356C"/>
    <w:rsid w:val="00253578"/>
    <w:rsid w:val="002536E2"/>
    <w:rsid w:val="00253958"/>
    <w:rsid w:val="00254409"/>
    <w:rsid w:val="002544A8"/>
    <w:rsid w:val="002548DA"/>
    <w:rsid w:val="00255568"/>
    <w:rsid w:val="00255D35"/>
    <w:rsid w:val="00256299"/>
    <w:rsid w:val="00256B7A"/>
    <w:rsid w:val="00256F22"/>
    <w:rsid w:val="0025705D"/>
    <w:rsid w:val="002578FA"/>
    <w:rsid w:val="0025797E"/>
    <w:rsid w:val="00257BDB"/>
    <w:rsid w:val="0026066B"/>
    <w:rsid w:val="00260798"/>
    <w:rsid w:val="00260931"/>
    <w:rsid w:val="00260A6B"/>
    <w:rsid w:val="00260CC7"/>
    <w:rsid w:val="00260DDA"/>
    <w:rsid w:val="002617DC"/>
    <w:rsid w:val="00261A54"/>
    <w:rsid w:val="00261A55"/>
    <w:rsid w:val="00261C05"/>
    <w:rsid w:val="002622B8"/>
    <w:rsid w:val="00262672"/>
    <w:rsid w:val="0026267C"/>
    <w:rsid w:val="00262C8A"/>
    <w:rsid w:val="0026357F"/>
    <w:rsid w:val="0026361C"/>
    <w:rsid w:val="00263970"/>
    <w:rsid w:val="00263C3F"/>
    <w:rsid w:val="00264605"/>
    <w:rsid w:val="00264E0D"/>
    <w:rsid w:val="00264F58"/>
    <w:rsid w:val="002652D4"/>
    <w:rsid w:val="00266ED9"/>
    <w:rsid w:val="002671B0"/>
    <w:rsid w:val="002671E5"/>
    <w:rsid w:val="0026762E"/>
    <w:rsid w:val="0026792F"/>
    <w:rsid w:val="0027124B"/>
    <w:rsid w:val="002713D5"/>
    <w:rsid w:val="002718F4"/>
    <w:rsid w:val="00271C81"/>
    <w:rsid w:val="00271E36"/>
    <w:rsid w:val="002721A0"/>
    <w:rsid w:val="00272A45"/>
    <w:rsid w:val="00272E06"/>
    <w:rsid w:val="002731C8"/>
    <w:rsid w:val="00273271"/>
    <w:rsid w:val="0027363A"/>
    <w:rsid w:val="00273E75"/>
    <w:rsid w:val="002743E5"/>
    <w:rsid w:val="002744D5"/>
    <w:rsid w:val="002747E5"/>
    <w:rsid w:val="0027544F"/>
    <w:rsid w:val="00275451"/>
    <w:rsid w:val="002754BC"/>
    <w:rsid w:val="00275890"/>
    <w:rsid w:val="0027597B"/>
    <w:rsid w:val="00275FFF"/>
    <w:rsid w:val="00276080"/>
    <w:rsid w:val="0027627C"/>
    <w:rsid w:val="00276587"/>
    <w:rsid w:val="00276A91"/>
    <w:rsid w:val="00277010"/>
    <w:rsid w:val="002778BE"/>
    <w:rsid w:val="0027794D"/>
    <w:rsid w:val="00277A7A"/>
    <w:rsid w:val="00277B2F"/>
    <w:rsid w:val="00280325"/>
    <w:rsid w:val="002806E4"/>
    <w:rsid w:val="00280862"/>
    <w:rsid w:val="002808F8"/>
    <w:rsid w:val="00280ACF"/>
    <w:rsid w:val="00280AE8"/>
    <w:rsid w:val="00281699"/>
    <w:rsid w:val="00281F8A"/>
    <w:rsid w:val="00281FBB"/>
    <w:rsid w:val="0028295C"/>
    <w:rsid w:val="00283FD6"/>
    <w:rsid w:val="00284977"/>
    <w:rsid w:val="00284AC6"/>
    <w:rsid w:val="00284E42"/>
    <w:rsid w:val="00284EA3"/>
    <w:rsid w:val="002851C9"/>
    <w:rsid w:val="00285621"/>
    <w:rsid w:val="00285671"/>
    <w:rsid w:val="0028568F"/>
    <w:rsid w:val="002857F7"/>
    <w:rsid w:val="00287078"/>
    <w:rsid w:val="00287A08"/>
    <w:rsid w:val="00287B29"/>
    <w:rsid w:val="00287D18"/>
    <w:rsid w:val="002902D4"/>
    <w:rsid w:val="00290716"/>
    <w:rsid w:val="00290AAA"/>
    <w:rsid w:val="002910C0"/>
    <w:rsid w:val="002911D6"/>
    <w:rsid w:val="002912A4"/>
    <w:rsid w:val="00291669"/>
    <w:rsid w:val="0029240C"/>
    <w:rsid w:val="00292913"/>
    <w:rsid w:val="00292C51"/>
    <w:rsid w:val="00292C72"/>
    <w:rsid w:val="00292CBC"/>
    <w:rsid w:val="002930BA"/>
    <w:rsid w:val="0029368A"/>
    <w:rsid w:val="00293F34"/>
    <w:rsid w:val="0029479A"/>
    <w:rsid w:val="0029485C"/>
    <w:rsid w:val="0029536D"/>
    <w:rsid w:val="002954F5"/>
    <w:rsid w:val="00295690"/>
    <w:rsid w:val="002956D3"/>
    <w:rsid w:val="00295C19"/>
    <w:rsid w:val="0029629E"/>
    <w:rsid w:val="002963D6"/>
    <w:rsid w:val="002A0909"/>
    <w:rsid w:val="002A15DD"/>
    <w:rsid w:val="002A188C"/>
    <w:rsid w:val="002A1C11"/>
    <w:rsid w:val="002A2D27"/>
    <w:rsid w:val="002A3663"/>
    <w:rsid w:val="002A370C"/>
    <w:rsid w:val="002A3ED6"/>
    <w:rsid w:val="002A4A40"/>
    <w:rsid w:val="002A4CC2"/>
    <w:rsid w:val="002A4D4C"/>
    <w:rsid w:val="002A543F"/>
    <w:rsid w:val="002A5BAF"/>
    <w:rsid w:val="002A62C2"/>
    <w:rsid w:val="002A63CB"/>
    <w:rsid w:val="002A66E2"/>
    <w:rsid w:val="002A6A6F"/>
    <w:rsid w:val="002A6BE1"/>
    <w:rsid w:val="002A6F07"/>
    <w:rsid w:val="002A72CC"/>
    <w:rsid w:val="002A73C8"/>
    <w:rsid w:val="002A74BD"/>
    <w:rsid w:val="002A75B9"/>
    <w:rsid w:val="002A783D"/>
    <w:rsid w:val="002B0109"/>
    <w:rsid w:val="002B02C9"/>
    <w:rsid w:val="002B0348"/>
    <w:rsid w:val="002B070B"/>
    <w:rsid w:val="002B0773"/>
    <w:rsid w:val="002B090B"/>
    <w:rsid w:val="002B1304"/>
    <w:rsid w:val="002B19A8"/>
    <w:rsid w:val="002B1F2B"/>
    <w:rsid w:val="002B239E"/>
    <w:rsid w:val="002B24A1"/>
    <w:rsid w:val="002B2539"/>
    <w:rsid w:val="002B348F"/>
    <w:rsid w:val="002B3A08"/>
    <w:rsid w:val="002B46BC"/>
    <w:rsid w:val="002B4761"/>
    <w:rsid w:val="002B517E"/>
    <w:rsid w:val="002B5E8A"/>
    <w:rsid w:val="002B605C"/>
    <w:rsid w:val="002B60F1"/>
    <w:rsid w:val="002B6251"/>
    <w:rsid w:val="002B6F04"/>
    <w:rsid w:val="002B7050"/>
    <w:rsid w:val="002B7121"/>
    <w:rsid w:val="002B73CA"/>
    <w:rsid w:val="002B76FE"/>
    <w:rsid w:val="002B7F09"/>
    <w:rsid w:val="002B7F7F"/>
    <w:rsid w:val="002C0AD3"/>
    <w:rsid w:val="002C1453"/>
    <w:rsid w:val="002C1776"/>
    <w:rsid w:val="002C1D57"/>
    <w:rsid w:val="002C2620"/>
    <w:rsid w:val="002C2665"/>
    <w:rsid w:val="002C287C"/>
    <w:rsid w:val="002C2BB5"/>
    <w:rsid w:val="002C352F"/>
    <w:rsid w:val="002C3AE0"/>
    <w:rsid w:val="002C3BF6"/>
    <w:rsid w:val="002C3D26"/>
    <w:rsid w:val="002C40E0"/>
    <w:rsid w:val="002C42B4"/>
    <w:rsid w:val="002C4C78"/>
    <w:rsid w:val="002C4E11"/>
    <w:rsid w:val="002C5665"/>
    <w:rsid w:val="002C5685"/>
    <w:rsid w:val="002C5B86"/>
    <w:rsid w:val="002C5C6F"/>
    <w:rsid w:val="002C5FC3"/>
    <w:rsid w:val="002C6799"/>
    <w:rsid w:val="002C6B6B"/>
    <w:rsid w:val="002C7175"/>
    <w:rsid w:val="002C71B1"/>
    <w:rsid w:val="002C7DB6"/>
    <w:rsid w:val="002C7F66"/>
    <w:rsid w:val="002D1099"/>
    <w:rsid w:val="002D175E"/>
    <w:rsid w:val="002D19CC"/>
    <w:rsid w:val="002D1C26"/>
    <w:rsid w:val="002D2D91"/>
    <w:rsid w:val="002D2FAD"/>
    <w:rsid w:val="002D30D6"/>
    <w:rsid w:val="002D349C"/>
    <w:rsid w:val="002D34BB"/>
    <w:rsid w:val="002D3849"/>
    <w:rsid w:val="002D38A8"/>
    <w:rsid w:val="002D3A5F"/>
    <w:rsid w:val="002D3D22"/>
    <w:rsid w:val="002D3F1B"/>
    <w:rsid w:val="002D40B3"/>
    <w:rsid w:val="002D4BE3"/>
    <w:rsid w:val="002D5423"/>
    <w:rsid w:val="002D5442"/>
    <w:rsid w:val="002D6733"/>
    <w:rsid w:val="002D7787"/>
    <w:rsid w:val="002D7882"/>
    <w:rsid w:val="002D7B17"/>
    <w:rsid w:val="002D7BCF"/>
    <w:rsid w:val="002E189B"/>
    <w:rsid w:val="002E191F"/>
    <w:rsid w:val="002E1E89"/>
    <w:rsid w:val="002E24B2"/>
    <w:rsid w:val="002E2772"/>
    <w:rsid w:val="002E2908"/>
    <w:rsid w:val="002E2FDC"/>
    <w:rsid w:val="002E35C2"/>
    <w:rsid w:val="002E37AA"/>
    <w:rsid w:val="002E3DA7"/>
    <w:rsid w:val="002E3F39"/>
    <w:rsid w:val="002E4594"/>
    <w:rsid w:val="002E4A2D"/>
    <w:rsid w:val="002E4D39"/>
    <w:rsid w:val="002E53DC"/>
    <w:rsid w:val="002E5550"/>
    <w:rsid w:val="002E559E"/>
    <w:rsid w:val="002E5748"/>
    <w:rsid w:val="002E5926"/>
    <w:rsid w:val="002E59F4"/>
    <w:rsid w:val="002E5A2F"/>
    <w:rsid w:val="002E5A44"/>
    <w:rsid w:val="002E66FE"/>
    <w:rsid w:val="002E70F2"/>
    <w:rsid w:val="002E761E"/>
    <w:rsid w:val="002E7692"/>
    <w:rsid w:val="002E7ABD"/>
    <w:rsid w:val="002E7B82"/>
    <w:rsid w:val="002F0643"/>
    <w:rsid w:val="002F12A0"/>
    <w:rsid w:val="002F15E2"/>
    <w:rsid w:val="002F1690"/>
    <w:rsid w:val="002F21DE"/>
    <w:rsid w:val="002F2501"/>
    <w:rsid w:val="002F28AE"/>
    <w:rsid w:val="002F2E84"/>
    <w:rsid w:val="002F31FB"/>
    <w:rsid w:val="002F349F"/>
    <w:rsid w:val="002F395E"/>
    <w:rsid w:val="002F3BDF"/>
    <w:rsid w:val="002F4058"/>
    <w:rsid w:val="002F4093"/>
    <w:rsid w:val="002F44BD"/>
    <w:rsid w:val="002F44EA"/>
    <w:rsid w:val="002F4525"/>
    <w:rsid w:val="002F5354"/>
    <w:rsid w:val="002F547E"/>
    <w:rsid w:val="002F5910"/>
    <w:rsid w:val="002F5FF0"/>
    <w:rsid w:val="002F6072"/>
    <w:rsid w:val="002F66DE"/>
    <w:rsid w:val="002F6741"/>
    <w:rsid w:val="002F6BA6"/>
    <w:rsid w:val="002F6F70"/>
    <w:rsid w:val="003001D1"/>
    <w:rsid w:val="00300418"/>
    <w:rsid w:val="00300928"/>
    <w:rsid w:val="00300D60"/>
    <w:rsid w:val="00301523"/>
    <w:rsid w:val="0030173A"/>
    <w:rsid w:val="00301A1A"/>
    <w:rsid w:val="00301DE7"/>
    <w:rsid w:val="0030291A"/>
    <w:rsid w:val="00302936"/>
    <w:rsid w:val="0030300C"/>
    <w:rsid w:val="00303074"/>
    <w:rsid w:val="00303223"/>
    <w:rsid w:val="0030327C"/>
    <w:rsid w:val="00304334"/>
    <w:rsid w:val="0030435A"/>
    <w:rsid w:val="003050A7"/>
    <w:rsid w:val="0030575C"/>
    <w:rsid w:val="00305977"/>
    <w:rsid w:val="00305CE9"/>
    <w:rsid w:val="00305EC8"/>
    <w:rsid w:val="00306000"/>
    <w:rsid w:val="00306992"/>
    <w:rsid w:val="00307637"/>
    <w:rsid w:val="00307E3C"/>
    <w:rsid w:val="00307F6C"/>
    <w:rsid w:val="003100A7"/>
    <w:rsid w:val="0031140A"/>
    <w:rsid w:val="00311447"/>
    <w:rsid w:val="00311A5D"/>
    <w:rsid w:val="00311DC8"/>
    <w:rsid w:val="00312DDC"/>
    <w:rsid w:val="00313A07"/>
    <w:rsid w:val="00313A5F"/>
    <w:rsid w:val="00313EAB"/>
    <w:rsid w:val="00314828"/>
    <w:rsid w:val="003148D2"/>
    <w:rsid w:val="00314F68"/>
    <w:rsid w:val="003154B7"/>
    <w:rsid w:val="00315660"/>
    <w:rsid w:val="00316BD8"/>
    <w:rsid w:val="0031727D"/>
    <w:rsid w:val="00317435"/>
    <w:rsid w:val="00317553"/>
    <w:rsid w:val="0031755D"/>
    <w:rsid w:val="003177A4"/>
    <w:rsid w:val="003179C4"/>
    <w:rsid w:val="003206BF"/>
    <w:rsid w:val="00320B9F"/>
    <w:rsid w:val="00320C21"/>
    <w:rsid w:val="00320E59"/>
    <w:rsid w:val="00321738"/>
    <w:rsid w:val="00321853"/>
    <w:rsid w:val="00321A8D"/>
    <w:rsid w:val="00321C52"/>
    <w:rsid w:val="00322235"/>
    <w:rsid w:val="003228ED"/>
    <w:rsid w:val="00323458"/>
    <w:rsid w:val="003238A5"/>
    <w:rsid w:val="00324471"/>
    <w:rsid w:val="00324D6B"/>
    <w:rsid w:val="003251FE"/>
    <w:rsid w:val="00325242"/>
    <w:rsid w:val="00325722"/>
    <w:rsid w:val="00325D25"/>
    <w:rsid w:val="003260CA"/>
    <w:rsid w:val="003263D3"/>
    <w:rsid w:val="00326CD4"/>
    <w:rsid w:val="0032751D"/>
    <w:rsid w:val="003277F0"/>
    <w:rsid w:val="00327884"/>
    <w:rsid w:val="00327960"/>
    <w:rsid w:val="0033052E"/>
    <w:rsid w:val="00330ACA"/>
    <w:rsid w:val="00331A64"/>
    <w:rsid w:val="00331EBF"/>
    <w:rsid w:val="0033200C"/>
    <w:rsid w:val="00332676"/>
    <w:rsid w:val="00332F80"/>
    <w:rsid w:val="003331E3"/>
    <w:rsid w:val="00334020"/>
    <w:rsid w:val="003341E7"/>
    <w:rsid w:val="00334541"/>
    <w:rsid w:val="00334895"/>
    <w:rsid w:val="003349D5"/>
    <w:rsid w:val="00334B2E"/>
    <w:rsid w:val="00334C7E"/>
    <w:rsid w:val="00334E06"/>
    <w:rsid w:val="00334FC8"/>
    <w:rsid w:val="00335879"/>
    <w:rsid w:val="00335F4D"/>
    <w:rsid w:val="00336357"/>
    <w:rsid w:val="0033649F"/>
    <w:rsid w:val="00336520"/>
    <w:rsid w:val="00336D66"/>
    <w:rsid w:val="00336E82"/>
    <w:rsid w:val="00337330"/>
    <w:rsid w:val="003375AE"/>
    <w:rsid w:val="0033794D"/>
    <w:rsid w:val="00340B83"/>
    <w:rsid w:val="00341BEE"/>
    <w:rsid w:val="00341EEF"/>
    <w:rsid w:val="00342398"/>
    <w:rsid w:val="00342922"/>
    <w:rsid w:val="00342C57"/>
    <w:rsid w:val="00343072"/>
    <w:rsid w:val="00343190"/>
    <w:rsid w:val="0034355B"/>
    <w:rsid w:val="0034357D"/>
    <w:rsid w:val="003437A5"/>
    <w:rsid w:val="00343887"/>
    <w:rsid w:val="00344080"/>
    <w:rsid w:val="003444C9"/>
    <w:rsid w:val="003446A1"/>
    <w:rsid w:val="003450E4"/>
    <w:rsid w:val="00345437"/>
    <w:rsid w:val="00345550"/>
    <w:rsid w:val="00345A03"/>
    <w:rsid w:val="00345AB2"/>
    <w:rsid w:val="00345D66"/>
    <w:rsid w:val="00345DE8"/>
    <w:rsid w:val="00345F30"/>
    <w:rsid w:val="00345FA4"/>
    <w:rsid w:val="003460E9"/>
    <w:rsid w:val="003461A1"/>
    <w:rsid w:val="003466B1"/>
    <w:rsid w:val="00346B71"/>
    <w:rsid w:val="00346F14"/>
    <w:rsid w:val="0034711F"/>
    <w:rsid w:val="003506E0"/>
    <w:rsid w:val="00350B57"/>
    <w:rsid w:val="00351D86"/>
    <w:rsid w:val="00351DD6"/>
    <w:rsid w:val="00351ED4"/>
    <w:rsid w:val="0035275E"/>
    <w:rsid w:val="00352AE4"/>
    <w:rsid w:val="00352EF2"/>
    <w:rsid w:val="0035345A"/>
    <w:rsid w:val="00353552"/>
    <w:rsid w:val="00353645"/>
    <w:rsid w:val="003537E3"/>
    <w:rsid w:val="0035380B"/>
    <w:rsid w:val="00353C57"/>
    <w:rsid w:val="00353CB6"/>
    <w:rsid w:val="003541EE"/>
    <w:rsid w:val="00354D32"/>
    <w:rsid w:val="00354FAE"/>
    <w:rsid w:val="00355549"/>
    <w:rsid w:val="00355CCA"/>
    <w:rsid w:val="003563DE"/>
    <w:rsid w:val="003575A8"/>
    <w:rsid w:val="00357A50"/>
    <w:rsid w:val="00357C6F"/>
    <w:rsid w:val="00357EE6"/>
    <w:rsid w:val="003611BC"/>
    <w:rsid w:val="0036131A"/>
    <w:rsid w:val="00361365"/>
    <w:rsid w:val="003615AF"/>
    <w:rsid w:val="00361B82"/>
    <w:rsid w:val="0036239E"/>
    <w:rsid w:val="003626AA"/>
    <w:rsid w:val="003629DB"/>
    <w:rsid w:val="00362A66"/>
    <w:rsid w:val="00363594"/>
    <w:rsid w:val="00363651"/>
    <w:rsid w:val="00363805"/>
    <w:rsid w:val="00363A04"/>
    <w:rsid w:val="003646C6"/>
    <w:rsid w:val="003646F8"/>
    <w:rsid w:val="0036583E"/>
    <w:rsid w:val="00365D9F"/>
    <w:rsid w:val="00366721"/>
    <w:rsid w:val="003672DA"/>
    <w:rsid w:val="00367A79"/>
    <w:rsid w:val="00367DF6"/>
    <w:rsid w:val="003709CB"/>
    <w:rsid w:val="00370BB1"/>
    <w:rsid w:val="00370C1F"/>
    <w:rsid w:val="00370EF7"/>
    <w:rsid w:val="003710C6"/>
    <w:rsid w:val="0037135D"/>
    <w:rsid w:val="003713C2"/>
    <w:rsid w:val="00372492"/>
    <w:rsid w:val="0037253C"/>
    <w:rsid w:val="003726D7"/>
    <w:rsid w:val="00373109"/>
    <w:rsid w:val="00373201"/>
    <w:rsid w:val="0037424F"/>
    <w:rsid w:val="00374CA6"/>
    <w:rsid w:val="00374D7D"/>
    <w:rsid w:val="00374E32"/>
    <w:rsid w:val="00375FF5"/>
    <w:rsid w:val="0037648C"/>
    <w:rsid w:val="00376788"/>
    <w:rsid w:val="003778B7"/>
    <w:rsid w:val="00377F03"/>
    <w:rsid w:val="00380440"/>
    <w:rsid w:val="003807DC"/>
    <w:rsid w:val="00380A52"/>
    <w:rsid w:val="00380EF9"/>
    <w:rsid w:val="003810F6"/>
    <w:rsid w:val="00381208"/>
    <w:rsid w:val="003812F9"/>
    <w:rsid w:val="00381522"/>
    <w:rsid w:val="00381A40"/>
    <w:rsid w:val="00381BED"/>
    <w:rsid w:val="00381E39"/>
    <w:rsid w:val="003822E7"/>
    <w:rsid w:val="00382761"/>
    <w:rsid w:val="00382C69"/>
    <w:rsid w:val="00382E34"/>
    <w:rsid w:val="003836D5"/>
    <w:rsid w:val="00383992"/>
    <w:rsid w:val="00383DAB"/>
    <w:rsid w:val="00383E90"/>
    <w:rsid w:val="003844AB"/>
    <w:rsid w:val="00384587"/>
    <w:rsid w:val="003847A0"/>
    <w:rsid w:val="00384907"/>
    <w:rsid w:val="00384969"/>
    <w:rsid w:val="003849E2"/>
    <w:rsid w:val="00384B1B"/>
    <w:rsid w:val="00385BA7"/>
    <w:rsid w:val="00385BD2"/>
    <w:rsid w:val="00385EDD"/>
    <w:rsid w:val="003867DB"/>
    <w:rsid w:val="00386CFE"/>
    <w:rsid w:val="00387DCD"/>
    <w:rsid w:val="00390F82"/>
    <w:rsid w:val="003911FD"/>
    <w:rsid w:val="0039169A"/>
    <w:rsid w:val="00392736"/>
    <w:rsid w:val="00392A87"/>
    <w:rsid w:val="00393436"/>
    <w:rsid w:val="0039349C"/>
    <w:rsid w:val="00393832"/>
    <w:rsid w:val="00393C9C"/>
    <w:rsid w:val="0039471E"/>
    <w:rsid w:val="00394C94"/>
    <w:rsid w:val="0039585C"/>
    <w:rsid w:val="00395975"/>
    <w:rsid w:val="00395D37"/>
    <w:rsid w:val="00396287"/>
    <w:rsid w:val="003964E8"/>
    <w:rsid w:val="00396590"/>
    <w:rsid w:val="00396D27"/>
    <w:rsid w:val="00396D7B"/>
    <w:rsid w:val="00396DA0"/>
    <w:rsid w:val="0039731D"/>
    <w:rsid w:val="00397340"/>
    <w:rsid w:val="003975D0"/>
    <w:rsid w:val="00397EE2"/>
    <w:rsid w:val="003A03A2"/>
    <w:rsid w:val="003A0884"/>
    <w:rsid w:val="003A0D66"/>
    <w:rsid w:val="003A1113"/>
    <w:rsid w:val="003A11D2"/>
    <w:rsid w:val="003A1604"/>
    <w:rsid w:val="003A1701"/>
    <w:rsid w:val="003A1FD4"/>
    <w:rsid w:val="003A1FDB"/>
    <w:rsid w:val="003A2011"/>
    <w:rsid w:val="003A248F"/>
    <w:rsid w:val="003A2BC9"/>
    <w:rsid w:val="003A3768"/>
    <w:rsid w:val="003A3830"/>
    <w:rsid w:val="003A4B10"/>
    <w:rsid w:val="003A52EB"/>
    <w:rsid w:val="003A591A"/>
    <w:rsid w:val="003A5ACD"/>
    <w:rsid w:val="003A5E97"/>
    <w:rsid w:val="003A64AC"/>
    <w:rsid w:val="003A66B4"/>
    <w:rsid w:val="003A678F"/>
    <w:rsid w:val="003A6AEE"/>
    <w:rsid w:val="003A6C09"/>
    <w:rsid w:val="003A7180"/>
    <w:rsid w:val="003B0151"/>
    <w:rsid w:val="003B0F11"/>
    <w:rsid w:val="003B15BD"/>
    <w:rsid w:val="003B1992"/>
    <w:rsid w:val="003B1C75"/>
    <w:rsid w:val="003B1D25"/>
    <w:rsid w:val="003B1F71"/>
    <w:rsid w:val="003B264E"/>
    <w:rsid w:val="003B265B"/>
    <w:rsid w:val="003B269E"/>
    <w:rsid w:val="003B35C2"/>
    <w:rsid w:val="003B39A8"/>
    <w:rsid w:val="003B3F6E"/>
    <w:rsid w:val="003B4168"/>
    <w:rsid w:val="003B48D0"/>
    <w:rsid w:val="003B4C88"/>
    <w:rsid w:val="003B4D24"/>
    <w:rsid w:val="003B52A8"/>
    <w:rsid w:val="003B5564"/>
    <w:rsid w:val="003B57DF"/>
    <w:rsid w:val="003B61C8"/>
    <w:rsid w:val="003B64AB"/>
    <w:rsid w:val="003B68BA"/>
    <w:rsid w:val="003B6F35"/>
    <w:rsid w:val="003B75F9"/>
    <w:rsid w:val="003B7D82"/>
    <w:rsid w:val="003C0343"/>
    <w:rsid w:val="003C0430"/>
    <w:rsid w:val="003C0801"/>
    <w:rsid w:val="003C0857"/>
    <w:rsid w:val="003C0F6D"/>
    <w:rsid w:val="003C111B"/>
    <w:rsid w:val="003C1253"/>
    <w:rsid w:val="003C1465"/>
    <w:rsid w:val="003C156F"/>
    <w:rsid w:val="003C1700"/>
    <w:rsid w:val="003C1B54"/>
    <w:rsid w:val="003C1DC7"/>
    <w:rsid w:val="003C215A"/>
    <w:rsid w:val="003C21CA"/>
    <w:rsid w:val="003C237B"/>
    <w:rsid w:val="003C323A"/>
    <w:rsid w:val="003C44FB"/>
    <w:rsid w:val="003C4577"/>
    <w:rsid w:val="003C4E3C"/>
    <w:rsid w:val="003C5842"/>
    <w:rsid w:val="003C72BD"/>
    <w:rsid w:val="003C7541"/>
    <w:rsid w:val="003C781B"/>
    <w:rsid w:val="003C7E58"/>
    <w:rsid w:val="003D0148"/>
    <w:rsid w:val="003D0525"/>
    <w:rsid w:val="003D0654"/>
    <w:rsid w:val="003D0AE7"/>
    <w:rsid w:val="003D0E93"/>
    <w:rsid w:val="003D119D"/>
    <w:rsid w:val="003D1FAB"/>
    <w:rsid w:val="003D23F2"/>
    <w:rsid w:val="003D32E0"/>
    <w:rsid w:val="003D37EB"/>
    <w:rsid w:val="003D3977"/>
    <w:rsid w:val="003D4ABA"/>
    <w:rsid w:val="003D4D19"/>
    <w:rsid w:val="003D4F02"/>
    <w:rsid w:val="003D5274"/>
    <w:rsid w:val="003D534F"/>
    <w:rsid w:val="003D5425"/>
    <w:rsid w:val="003D5C11"/>
    <w:rsid w:val="003D6392"/>
    <w:rsid w:val="003D6D99"/>
    <w:rsid w:val="003D7A18"/>
    <w:rsid w:val="003D7B6C"/>
    <w:rsid w:val="003D7BB2"/>
    <w:rsid w:val="003D7DE7"/>
    <w:rsid w:val="003E0008"/>
    <w:rsid w:val="003E0035"/>
    <w:rsid w:val="003E00F6"/>
    <w:rsid w:val="003E109A"/>
    <w:rsid w:val="003E1220"/>
    <w:rsid w:val="003E1899"/>
    <w:rsid w:val="003E1EAD"/>
    <w:rsid w:val="003E214D"/>
    <w:rsid w:val="003E2154"/>
    <w:rsid w:val="003E228A"/>
    <w:rsid w:val="003E2E27"/>
    <w:rsid w:val="003E2FBE"/>
    <w:rsid w:val="003E38F1"/>
    <w:rsid w:val="003E3E17"/>
    <w:rsid w:val="003E40B6"/>
    <w:rsid w:val="003E4189"/>
    <w:rsid w:val="003E42B6"/>
    <w:rsid w:val="003E46CF"/>
    <w:rsid w:val="003E4FCE"/>
    <w:rsid w:val="003E506F"/>
    <w:rsid w:val="003E6066"/>
    <w:rsid w:val="003E6A16"/>
    <w:rsid w:val="003E6BDF"/>
    <w:rsid w:val="003E6DC6"/>
    <w:rsid w:val="003E7B4B"/>
    <w:rsid w:val="003F03FD"/>
    <w:rsid w:val="003F05AD"/>
    <w:rsid w:val="003F0795"/>
    <w:rsid w:val="003F0D05"/>
    <w:rsid w:val="003F0D08"/>
    <w:rsid w:val="003F142A"/>
    <w:rsid w:val="003F1745"/>
    <w:rsid w:val="003F18F1"/>
    <w:rsid w:val="003F1EA8"/>
    <w:rsid w:val="003F211F"/>
    <w:rsid w:val="003F279F"/>
    <w:rsid w:val="003F2990"/>
    <w:rsid w:val="003F2CA1"/>
    <w:rsid w:val="003F3083"/>
    <w:rsid w:val="003F33C1"/>
    <w:rsid w:val="003F3B5B"/>
    <w:rsid w:val="003F3E26"/>
    <w:rsid w:val="003F3F66"/>
    <w:rsid w:val="003F4130"/>
    <w:rsid w:val="003F4849"/>
    <w:rsid w:val="003F4A55"/>
    <w:rsid w:val="003F4A7A"/>
    <w:rsid w:val="003F4B03"/>
    <w:rsid w:val="003F559F"/>
    <w:rsid w:val="003F579F"/>
    <w:rsid w:val="003F5863"/>
    <w:rsid w:val="003F5879"/>
    <w:rsid w:val="003F63A4"/>
    <w:rsid w:val="003F69A4"/>
    <w:rsid w:val="003F6A27"/>
    <w:rsid w:val="003F6A48"/>
    <w:rsid w:val="003F6EDE"/>
    <w:rsid w:val="003F79BD"/>
    <w:rsid w:val="004001AA"/>
    <w:rsid w:val="00400B90"/>
    <w:rsid w:val="00401197"/>
    <w:rsid w:val="00401D8B"/>
    <w:rsid w:val="00401F6C"/>
    <w:rsid w:val="00401FBE"/>
    <w:rsid w:val="004027F8"/>
    <w:rsid w:val="00402E9B"/>
    <w:rsid w:val="00402F16"/>
    <w:rsid w:val="0040320E"/>
    <w:rsid w:val="004040F2"/>
    <w:rsid w:val="004043E8"/>
    <w:rsid w:val="00404CF9"/>
    <w:rsid w:val="00404E00"/>
    <w:rsid w:val="0040509E"/>
    <w:rsid w:val="00405CCB"/>
    <w:rsid w:val="00406207"/>
    <w:rsid w:val="00406438"/>
    <w:rsid w:val="004069B6"/>
    <w:rsid w:val="00407538"/>
    <w:rsid w:val="004078DD"/>
    <w:rsid w:val="00407B1D"/>
    <w:rsid w:val="00407D29"/>
    <w:rsid w:val="00407D86"/>
    <w:rsid w:val="00407ED3"/>
    <w:rsid w:val="00407F2D"/>
    <w:rsid w:val="00410105"/>
    <w:rsid w:val="004106CA"/>
    <w:rsid w:val="00410C73"/>
    <w:rsid w:val="0041126C"/>
    <w:rsid w:val="00411F36"/>
    <w:rsid w:val="004124C7"/>
    <w:rsid w:val="00412CC0"/>
    <w:rsid w:val="0041393E"/>
    <w:rsid w:val="00414372"/>
    <w:rsid w:val="00414773"/>
    <w:rsid w:val="00414796"/>
    <w:rsid w:val="004148A1"/>
    <w:rsid w:val="00414AFB"/>
    <w:rsid w:val="00414BBE"/>
    <w:rsid w:val="00414DE7"/>
    <w:rsid w:val="004151A3"/>
    <w:rsid w:val="0041581D"/>
    <w:rsid w:val="0041589D"/>
    <w:rsid w:val="00415912"/>
    <w:rsid w:val="0041618F"/>
    <w:rsid w:val="0041624B"/>
    <w:rsid w:val="00416374"/>
    <w:rsid w:val="00416620"/>
    <w:rsid w:val="00416739"/>
    <w:rsid w:val="00417199"/>
    <w:rsid w:val="004178DF"/>
    <w:rsid w:val="00417A50"/>
    <w:rsid w:val="004202FD"/>
    <w:rsid w:val="00420D4B"/>
    <w:rsid w:val="004218D8"/>
    <w:rsid w:val="00421D3F"/>
    <w:rsid w:val="00421ED8"/>
    <w:rsid w:val="0042216D"/>
    <w:rsid w:val="004228DA"/>
    <w:rsid w:val="00422CD9"/>
    <w:rsid w:val="00422FC5"/>
    <w:rsid w:val="004234FD"/>
    <w:rsid w:val="004236D0"/>
    <w:rsid w:val="00423AA5"/>
    <w:rsid w:val="00423C58"/>
    <w:rsid w:val="00423D00"/>
    <w:rsid w:val="00423D5A"/>
    <w:rsid w:val="00423D62"/>
    <w:rsid w:val="00423FAE"/>
    <w:rsid w:val="00424013"/>
    <w:rsid w:val="004244A8"/>
    <w:rsid w:val="00424717"/>
    <w:rsid w:val="00424C98"/>
    <w:rsid w:val="00424CB6"/>
    <w:rsid w:val="00424DCF"/>
    <w:rsid w:val="004253A0"/>
    <w:rsid w:val="004254F7"/>
    <w:rsid w:val="00425763"/>
    <w:rsid w:val="004258D7"/>
    <w:rsid w:val="00425F02"/>
    <w:rsid w:val="004271DF"/>
    <w:rsid w:val="004278B1"/>
    <w:rsid w:val="00427C75"/>
    <w:rsid w:val="004301CD"/>
    <w:rsid w:val="00430409"/>
    <w:rsid w:val="004312D3"/>
    <w:rsid w:val="00431A2A"/>
    <w:rsid w:val="00432588"/>
    <w:rsid w:val="004326A1"/>
    <w:rsid w:val="00432894"/>
    <w:rsid w:val="004328C4"/>
    <w:rsid w:val="0043296E"/>
    <w:rsid w:val="00432C73"/>
    <w:rsid w:val="004340C7"/>
    <w:rsid w:val="0043484E"/>
    <w:rsid w:val="00434D82"/>
    <w:rsid w:val="00435499"/>
    <w:rsid w:val="004356F0"/>
    <w:rsid w:val="00435957"/>
    <w:rsid w:val="00435B6E"/>
    <w:rsid w:val="00436258"/>
    <w:rsid w:val="004364AE"/>
    <w:rsid w:val="004368FF"/>
    <w:rsid w:val="004373CF"/>
    <w:rsid w:val="004375E8"/>
    <w:rsid w:val="00440284"/>
    <w:rsid w:val="004404F9"/>
    <w:rsid w:val="00440BA7"/>
    <w:rsid w:val="00440E98"/>
    <w:rsid w:val="00441383"/>
    <w:rsid w:val="00441BCF"/>
    <w:rsid w:val="00442056"/>
    <w:rsid w:val="004426FE"/>
    <w:rsid w:val="0044328A"/>
    <w:rsid w:val="004436CC"/>
    <w:rsid w:val="00443737"/>
    <w:rsid w:val="00443C02"/>
    <w:rsid w:val="00443F89"/>
    <w:rsid w:val="00444EFE"/>
    <w:rsid w:val="0044557C"/>
    <w:rsid w:val="004461E7"/>
    <w:rsid w:val="0044691B"/>
    <w:rsid w:val="004471F8"/>
    <w:rsid w:val="00447A1C"/>
    <w:rsid w:val="00447EB7"/>
    <w:rsid w:val="00450674"/>
    <w:rsid w:val="00450928"/>
    <w:rsid w:val="00450E24"/>
    <w:rsid w:val="0045132D"/>
    <w:rsid w:val="004515D5"/>
    <w:rsid w:val="0045169E"/>
    <w:rsid w:val="00451872"/>
    <w:rsid w:val="00451DE5"/>
    <w:rsid w:val="00452BBF"/>
    <w:rsid w:val="00453148"/>
    <w:rsid w:val="0045380C"/>
    <w:rsid w:val="00453994"/>
    <w:rsid w:val="00453BBF"/>
    <w:rsid w:val="00453EB0"/>
    <w:rsid w:val="0045401A"/>
    <w:rsid w:val="0045422E"/>
    <w:rsid w:val="004559FE"/>
    <w:rsid w:val="00456243"/>
    <w:rsid w:val="00456269"/>
    <w:rsid w:val="00456DAB"/>
    <w:rsid w:val="004574E7"/>
    <w:rsid w:val="00457874"/>
    <w:rsid w:val="004578BC"/>
    <w:rsid w:val="00457B63"/>
    <w:rsid w:val="00457D8A"/>
    <w:rsid w:val="00460365"/>
    <w:rsid w:val="004604D8"/>
    <w:rsid w:val="0046095B"/>
    <w:rsid w:val="0046095D"/>
    <w:rsid w:val="0046114D"/>
    <w:rsid w:val="004611B7"/>
    <w:rsid w:val="00461AE6"/>
    <w:rsid w:val="0046227D"/>
    <w:rsid w:val="00462778"/>
    <w:rsid w:val="00462973"/>
    <w:rsid w:val="00462DCA"/>
    <w:rsid w:val="00462F7E"/>
    <w:rsid w:val="00463A99"/>
    <w:rsid w:val="00463AF6"/>
    <w:rsid w:val="0046410C"/>
    <w:rsid w:val="004650E2"/>
    <w:rsid w:val="004665F0"/>
    <w:rsid w:val="0046741F"/>
    <w:rsid w:val="00467546"/>
    <w:rsid w:val="00467A2B"/>
    <w:rsid w:val="004701A6"/>
    <w:rsid w:val="004706C6"/>
    <w:rsid w:val="0047089F"/>
    <w:rsid w:val="00470AFD"/>
    <w:rsid w:val="0047115D"/>
    <w:rsid w:val="004711A9"/>
    <w:rsid w:val="004714BD"/>
    <w:rsid w:val="004715A3"/>
    <w:rsid w:val="0047186A"/>
    <w:rsid w:val="004719B2"/>
    <w:rsid w:val="00472288"/>
    <w:rsid w:val="004730AA"/>
    <w:rsid w:val="00473425"/>
    <w:rsid w:val="00473A64"/>
    <w:rsid w:val="00474852"/>
    <w:rsid w:val="00474A83"/>
    <w:rsid w:val="00474B29"/>
    <w:rsid w:val="00474BBF"/>
    <w:rsid w:val="00475582"/>
    <w:rsid w:val="00475633"/>
    <w:rsid w:val="00475868"/>
    <w:rsid w:val="004758A0"/>
    <w:rsid w:val="00475946"/>
    <w:rsid w:val="00475A7E"/>
    <w:rsid w:val="00475CB3"/>
    <w:rsid w:val="00476966"/>
    <w:rsid w:val="00476A43"/>
    <w:rsid w:val="00476B11"/>
    <w:rsid w:val="00476C76"/>
    <w:rsid w:val="00476DAB"/>
    <w:rsid w:val="0047789C"/>
    <w:rsid w:val="0047797F"/>
    <w:rsid w:val="00477AEB"/>
    <w:rsid w:val="00477B0B"/>
    <w:rsid w:val="00477B58"/>
    <w:rsid w:val="00480054"/>
    <w:rsid w:val="00480331"/>
    <w:rsid w:val="00480573"/>
    <w:rsid w:val="004805D5"/>
    <w:rsid w:val="00480709"/>
    <w:rsid w:val="004808D8"/>
    <w:rsid w:val="00480C4A"/>
    <w:rsid w:val="00481131"/>
    <w:rsid w:val="00482C15"/>
    <w:rsid w:val="00483446"/>
    <w:rsid w:val="004835A8"/>
    <w:rsid w:val="0048365B"/>
    <w:rsid w:val="004839AA"/>
    <w:rsid w:val="00483B31"/>
    <w:rsid w:val="00483C8B"/>
    <w:rsid w:val="00484394"/>
    <w:rsid w:val="00484591"/>
    <w:rsid w:val="00484A93"/>
    <w:rsid w:val="00484F4D"/>
    <w:rsid w:val="004852DF"/>
    <w:rsid w:val="0048537C"/>
    <w:rsid w:val="00485DEC"/>
    <w:rsid w:val="0048611D"/>
    <w:rsid w:val="00486166"/>
    <w:rsid w:val="00486806"/>
    <w:rsid w:val="00486E03"/>
    <w:rsid w:val="00486E10"/>
    <w:rsid w:val="004870AE"/>
    <w:rsid w:val="004876A6"/>
    <w:rsid w:val="0048799F"/>
    <w:rsid w:val="00487DA6"/>
    <w:rsid w:val="00490418"/>
    <w:rsid w:val="00490859"/>
    <w:rsid w:val="00490E54"/>
    <w:rsid w:val="004921BB"/>
    <w:rsid w:val="00492460"/>
    <w:rsid w:val="00492721"/>
    <w:rsid w:val="0049272D"/>
    <w:rsid w:val="00492AC2"/>
    <w:rsid w:val="00492D33"/>
    <w:rsid w:val="00492FD9"/>
    <w:rsid w:val="004933D9"/>
    <w:rsid w:val="004934AF"/>
    <w:rsid w:val="00493705"/>
    <w:rsid w:val="00493D91"/>
    <w:rsid w:val="00493FBA"/>
    <w:rsid w:val="00494673"/>
    <w:rsid w:val="00494849"/>
    <w:rsid w:val="00494E21"/>
    <w:rsid w:val="00495B9A"/>
    <w:rsid w:val="00495FEE"/>
    <w:rsid w:val="00496146"/>
    <w:rsid w:val="004962A0"/>
    <w:rsid w:val="004966A8"/>
    <w:rsid w:val="00496D68"/>
    <w:rsid w:val="004973D3"/>
    <w:rsid w:val="00497614"/>
    <w:rsid w:val="00497696"/>
    <w:rsid w:val="00497BE7"/>
    <w:rsid w:val="004A019A"/>
    <w:rsid w:val="004A0499"/>
    <w:rsid w:val="004A0992"/>
    <w:rsid w:val="004A111A"/>
    <w:rsid w:val="004A12B1"/>
    <w:rsid w:val="004A176B"/>
    <w:rsid w:val="004A1D51"/>
    <w:rsid w:val="004A1F5C"/>
    <w:rsid w:val="004A2541"/>
    <w:rsid w:val="004A2787"/>
    <w:rsid w:val="004A292F"/>
    <w:rsid w:val="004A2B6B"/>
    <w:rsid w:val="004A31D6"/>
    <w:rsid w:val="004A3433"/>
    <w:rsid w:val="004A3BC9"/>
    <w:rsid w:val="004A3DB8"/>
    <w:rsid w:val="004A3F7F"/>
    <w:rsid w:val="004A3FF0"/>
    <w:rsid w:val="004A4548"/>
    <w:rsid w:val="004A4668"/>
    <w:rsid w:val="004A4944"/>
    <w:rsid w:val="004A4A57"/>
    <w:rsid w:val="004A4AF7"/>
    <w:rsid w:val="004A5361"/>
    <w:rsid w:val="004A5FCC"/>
    <w:rsid w:val="004A6007"/>
    <w:rsid w:val="004A6647"/>
    <w:rsid w:val="004A6DE3"/>
    <w:rsid w:val="004B0621"/>
    <w:rsid w:val="004B0EC3"/>
    <w:rsid w:val="004B1834"/>
    <w:rsid w:val="004B189A"/>
    <w:rsid w:val="004B19C8"/>
    <w:rsid w:val="004B23EB"/>
    <w:rsid w:val="004B24A3"/>
    <w:rsid w:val="004B2F81"/>
    <w:rsid w:val="004B3247"/>
    <w:rsid w:val="004B32B0"/>
    <w:rsid w:val="004B3A3B"/>
    <w:rsid w:val="004B3A43"/>
    <w:rsid w:val="004B3AB4"/>
    <w:rsid w:val="004B40B4"/>
    <w:rsid w:val="004B4243"/>
    <w:rsid w:val="004B45DE"/>
    <w:rsid w:val="004B4DD3"/>
    <w:rsid w:val="004B4FCF"/>
    <w:rsid w:val="004B50CD"/>
    <w:rsid w:val="004B517D"/>
    <w:rsid w:val="004B567D"/>
    <w:rsid w:val="004B5C4C"/>
    <w:rsid w:val="004B660D"/>
    <w:rsid w:val="004B667A"/>
    <w:rsid w:val="004B6783"/>
    <w:rsid w:val="004B6CB4"/>
    <w:rsid w:val="004B6E19"/>
    <w:rsid w:val="004B7CC6"/>
    <w:rsid w:val="004C0248"/>
    <w:rsid w:val="004C03B0"/>
    <w:rsid w:val="004C0D2A"/>
    <w:rsid w:val="004C2C2E"/>
    <w:rsid w:val="004C3A65"/>
    <w:rsid w:val="004C3D10"/>
    <w:rsid w:val="004C445F"/>
    <w:rsid w:val="004C464A"/>
    <w:rsid w:val="004C46A6"/>
    <w:rsid w:val="004C5145"/>
    <w:rsid w:val="004C5272"/>
    <w:rsid w:val="004C57BC"/>
    <w:rsid w:val="004C66C2"/>
    <w:rsid w:val="004C68C7"/>
    <w:rsid w:val="004D04E0"/>
    <w:rsid w:val="004D0825"/>
    <w:rsid w:val="004D13F0"/>
    <w:rsid w:val="004D152E"/>
    <w:rsid w:val="004D1534"/>
    <w:rsid w:val="004D1D6C"/>
    <w:rsid w:val="004D29E8"/>
    <w:rsid w:val="004D29F6"/>
    <w:rsid w:val="004D2AB8"/>
    <w:rsid w:val="004D2CBF"/>
    <w:rsid w:val="004D337A"/>
    <w:rsid w:val="004D3A94"/>
    <w:rsid w:val="004D3E47"/>
    <w:rsid w:val="004D4070"/>
    <w:rsid w:val="004D43B2"/>
    <w:rsid w:val="004D4BAF"/>
    <w:rsid w:val="004D4ED9"/>
    <w:rsid w:val="004D4FCD"/>
    <w:rsid w:val="004D51F0"/>
    <w:rsid w:val="004D52F8"/>
    <w:rsid w:val="004D5455"/>
    <w:rsid w:val="004D54DC"/>
    <w:rsid w:val="004D58A7"/>
    <w:rsid w:val="004D6ED9"/>
    <w:rsid w:val="004D76F3"/>
    <w:rsid w:val="004D7B49"/>
    <w:rsid w:val="004E12BB"/>
    <w:rsid w:val="004E1450"/>
    <w:rsid w:val="004E15E0"/>
    <w:rsid w:val="004E16F1"/>
    <w:rsid w:val="004E1813"/>
    <w:rsid w:val="004E1821"/>
    <w:rsid w:val="004E1AA0"/>
    <w:rsid w:val="004E2144"/>
    <w:rsid w:val="004E2A59"/>
    <w:rsid w:val="004E2ABF"/>
    <w:rsid w:val="004E2B66"/>
    <w:rsid w:val="004E2FA5"/>
    <w:rsid w:val="004E35A1"/>
    <w:rsid w:val="004E36E0"/>
    <w:rsid w:val="004E43CE"/>
    <w:rsid w:val="004E45C0"/>
    <w:rsid w:val="004E48E3"/>
    <w:rsid w:val="004E4A35"/>
    <w:rsid w:val="004E54CC"/>
    <w:rsid w:val="004E55FA"/>
    <w:rsid w:val="004E5609"/>
    <w:rsid w:val="004E5690"/>
    <w:rsid w:val="004E57F1"/>
    <w:rsid w:val="004E5CF5"/>
    <w:rsid w:val="004E5FD6"/>
    <w:rsid w:val="004E6094"/>
    <w:rsid w:val="004E65A6"/>
    <w:rsid w:val="004E6CB4"/>
    <w:rsid w:val="004E7852"/>
    <w:rsid w:val="004E7A7B"/>
    <w:rsid w:val="004E7A93"/>
    <w:rsid w:val="004E7A96"/>
    <w:rsid w:val="004E7CD7"/>
    <w:rsid w:val="004F0082"/>
    <w:rsid w:val="004F0339"/>
    <w:rsid w:val="004F0635"/>
    <w:rsid w:val="004F083E"/>
    <w:rsid w:val="004F08AB"/>
    <w:rsid w:val="004F0A3F"/>
    <w:rsid w:val="004F1032"/>
    <w:rsid w:val="004F11A5"/>
    <w:rsid w:val="004F122F"/>
    <w:rsid w:val="004F187A"/>
    <w:rsid w:val="004F21FC"/>
    <w:rsid w:val="004F24A4"/>
    <w:rsid w:val="004F254D"/>
    <w:rsid w:val="004F27A3"/>
    <w:rsid w:val="004F2D54"/>
    <w:rsid w:val="004F3119"/>
    <w:rsid w:val="004F35B0"/>
    <w:rsid w:val="004F3E18"/>
    <w:rsid w:val="004F3EDB"/>
    <w:rsid w:val="004F4E95"/>
    <w:rsid w:val="004F50BD"/>
    <w:rsid w:val="004F54D2"/>
    <w:rsid w:val="004F5599"/>
    <w:rsid w:val="004F5742"/>
    <w:rsid w:val="004F64AD"/>
    <w:rsid w:val="004F6C8C"/>
    <w:rsid w:val="004F6CE6"/>
    <w:rsid w:val="004F7826"/>
    <w:rsid w:val="004F7A7A"/>
    <w:rsid w:val="00500338"/>
    <w:rsid w:val="005004B5"/>
    <w:rsid w:val="00500821"/>
    <w:rsid w:val="00500A78"/>
    <w:rsid w:val="00500AE7"/>
    <w:rsid w:val="005011B5"/>
    <w:rsid w:val="005011F2"/>
    <w:rsid w:val="005012E2"/>
    <w:rsid w:val="0050130E"/>
    <w:rsid w:val="005014CE"/>
    <w:rsid w:val="00501B4F"/>
    <w:rsid w:val="00501D54"/>
    <w:rsid w:val="00501D99"/>
    <w:rsid w:val="0050287B"/>
    <w:rsid w:val="0050346D"/>
    <w:rsid w:val="0050363A"/>
    <w:rsid w:val="005039FB"/>
    <w:rsid w:val="00503EF5"/>
    <w:rsid w:val="00504D67"/>
    <w:rsid w:val="00505578"/>
    <w:rsid w:val="00505D7A"/>
    <w:rsid w:val="005061B9"/>
    <w:rsid w:val="005067BB"/>
    <w:rsid w:val="00506B71"/>
    <w:rsid w:val="00506D70"/>
    <w:rsid w:val="00506DB2"/>
    <w:rsid w:val="00506DD2"/>
    <w:rsid w:val="00506F45"/>
    <w:rsid w:val="0050767C"/>
    <w:rsid w:val="00507847"/>
    <w:rsid w:val="00510225"/>
    <w:rsid w:val="0051098D"/>
    <w:rsid w:val="0051125F"/>
    <w:rsid w:val="00511941"/>
    <w:rsid w:val="00511B02"/>
    <w:rsid w:val="00511C0F"/>
    <w:rsid w:val="00511F66"/>
    <w:rsid w:val="005121B5"/>
    <w:rsid w:val="00512235"/>
    <w:rsid w:val="00512A1F"/>
    <w:rsid w:val="00512B14"/>
    <w:rsid w:val="00512C9A"/>
    <w:rsid w:val="00513380"/>
    <w:rsid w:val="0051383C"/>
    <w:rsid w:val="00514217"/>
    <w:rsid w:val="0051421A"/>
    <w:rsid w:val="0051451F"/>
    <w:rsid w:val="0051468B"/>
    <w:rsid w:val="00514919"/>
    <w:rsid w:val="00514D00"/>
    <w:rsid w:val="00514D2F"/>
    <w:rsid w:val="00515069"/>
    <w:rsid w:val="005152AC"/>
    <w:rsid w:val="00515486"/>
    <w:rsid w:val="00515559"/>
    <w:rsid w:val="00515B38"/>
    <w:rsid w:val="00515C69"/>
    <w:rsid w:val="0051672E"/>
    <w:rsid w:val="00516DC2"/>
    <w:rsid w:val="00517107"/>
    <w:rsid w:val="00517857"/>
    <w:rsid w:val="005203AB"/>
    <w:rsid w:val="00520BB2"/>
    <w:rsid w:val="00520F88"/>
    <w:rsid w:val="00521512"/>
    <w:rsid w:val="005222C1"/>
    <w:rsid w:val="005222CF"/>
    <w:rsid w:val="00522B6B"/>
    <w:rsid w:val="00522EB0"/>
    <w:rsid w:val="005233AD"/>
    <w:rsid w:val="0052377E"/>
    <w:rsid w:val="005238DD"/>
    <w:rsid w:val="00523E87"/>
    <w:rsid w:val="0052448D"/>
    <w:rsid w:val="005245CC"/>
    <w:rsid w:val="00524671"/>
    <w:rsid w:val="00524824"/>
    <w:rsid w:val="00524AEC"/>
    <w:rsid w:val="00524B7A"/>
    <w:rsid w:val="005251FC"/>
    <w:rsid w:val="005252E6"/>
    <w:rsid w:val="00525919"/>
    <w:rsid w:val="00525D74"/>
    <w:rsid w:val="00525F8F"/>
    <w:rsid w:val="00526951"/>
    <w:rsid w:val="005269FD"/>
    <w:rsid w:val="0052787C"/>
    <w:rsid w:val="00530869"/>
    <w:rsid w:val="00531158"/>
    <w:rsid w:val="00531D29"/>
    <w:rsid w:val="005325C7"/>
    <w:rsid w:val="0053287A"/>
    <w:rsid w:val="00532B86"/>
    <w:rsid w:val="00533086"/>
    <w:rsid w:val="005330C6"/>
    <w:rsid w:val="00533269"/>
    <w:rsid w:val="005334D6"/>
    <w:rsid w:val="005335D0"/>
    <w:rsid w:val="00534E5D"/>
    <w:rsid w:val="00534F33"/>
    <w:rsid w:val="005351F5"/>
    <w:rsid w:val="00536317"/>
    <w:rsid w:val="005365A4"/>
    <w:rsid w:val="00536A9C"/>
    <w:rsid w:val="00536D5D"/>
    <w:rsid w:val="0053701E"/>
    <w:rsid w:val="00537D01"/>
    <w:rsid w:val="00537E75"/>
    <w:rsid w:val="005401B0"/>
    <w:rsid w:val="00540650"/>
    <w:rsid w:val="00541669"/>
    <w:rsid w:val="00541941"/>
    <w:rsid w:val="00541FD7"/>
    <w:rsid w:val="00542112"/>
    <w:rsid w:val="00542252"/>
    <w:rsid w:val="0054242C"/>
    <w:rsid w:val="0054282B"/>
    <w:rsid w:val="005428F1"/>
    <w:rsid w:val="00542FE6"/>
    <w:rsid w:val="005430A8"/>
    <w:rsid w:val="005432E1"/>
    <w:rsid w:val="0054344D"/>
    <w:rsid w:val="00543471"/>
    <w:rsid w:val="005437B5"/>
    <w:rsid w:val="00543DE3"/>
    <w:rsid w:val="00543E73"/>
    <w:rsid w:val="005443EB"/>
    <w:rsid w:val="0054466E"/>
    <w:rsid w:val="00544786"/>
    <w:rsid w:val="005455CF"/>
    <w:rsid w:val="005457BA"/>
    <w:rsid w:val="00545872"/>
    <w:rsid w:val="00545B40"/>
    <w:rsid w:val="005468FF"/>
    <w:rsid w:val="00546F2E"/>
    <w:rsid w:val="00547845"/>
    <w:rsid w:val="00550B33"/>
    <w:rsid w:val="00550E03"/>
    <w:rsid w:val="00550F21"/>
    <w:rsid w:val="005510EA"/>
    <w:rsid w:val="005514B8"/>
    <w:rsid w:val="00551A65"/>
    <w:rsid w:val="00551E52"/>
    <w:rsid w:val="00552276"/>
    <w:rsid w:val="0055273B"/>
    <w:rsid w:val="005531B0"/>
    <w:rsid w:val="005535B3"/>
    <w:rsid w:val="005535D2"/>
    <w:rsid w:val="0055371A"/>
    <w:rsid w:val="00553782"/>
    <w:rsid w:val="00553A03"/>
    <w:rsid w:val="00553C72"/>
    <w:rsid w:val="005544A9"/>
    <w:rsid w:val="005546DF"/>
    <w:rsid w:val="0055485A"/>
    <w:rsid w:val="00554D9C"/>
    <w:rsid w:val="005552F7"/>
    <w:rsid w:val="005555FF"/>
    <w:rsid w:val="00555A85"/>
    <w:rsid w:val="00555A9E"/>
    <w:rsid w:val="00555F62"/>
    <w:rsid w:val="005569DB"/>
    <w:rsid w:val="00557162"/>
    <w:rsid w:val="00557461"/>
    <w:rsid w:val="00557489"/>
    <w:rsid w:val="00557663"/>
    <w:rsid w:val="00560D07"/>
    <w:rsid w:val="00560E7C"/>
    <w:rsid w:val="0056109F"/>
    <w:rsid w:val="005611EA"/>
    <w:rsid w:val="005612CC"/>
    <w:rsid w:val="005615B0"/>
    <w:rsid w:val="005618A0"/>
    <w:rsid w:val="00561926"/>
    <w:rsid w:val="00561B8A"/>
    <w:rsid w:val="00561F57"/>
    <w:rsid w:val="00561FFF"/>
    <w:rsid w:val="00562160"/>
    <w:rsid w:val="0056219A"/>
    <w:rsid w:val="005637DD"/>
    <w:rsid w:val="00563B35"/>
    <w:rsid w:val="00563E4D"/>
    <w:rsid w:val="0056466A"/>
    <w:rsid w:val="00564C35"/>
    <w:rsid w:val="005650E9"/>
    <w:rsid w:val="00565155"/>
    <w:rsid w:val="005655D6"/>
    <w:rsid w:val="005656C7"/>
    <w:rsid w:val="0056570B"/>
    <w:rsid w:val="00565D71"/>
    <w:rsid w:val="00565E0D"/>
    <w:rsid w:val="005664D8"/>
    <w:rsid w:val="0056657B"/>
    <w:rsid w:val="005668A4"/>
    <w:rsid w:val="00566ADA"/>
    <w:rsid w:val="00566FB2"/>
    <w:rsid w:val="00567013"/>
    <w:rsid w:val="00567019"/>
    <w:rsid w:val="00567840"/>
    <w:rsid w:val="00567A2A"/>
    <w:rsid w:val="00570551"/>
    <w:rsid w:val="00570C12"/>
    <w:rsid w:val="00571317"/>
    <w:rsid w:val="0057156C"/>
    <w:rsid w:val="00571829"/>
    <w:rsid w:val="0057248E"/>
    <w:rsid w:val="00572609"/>
    <w:rsid w:val="00572A07"/>
    <w:rsid w:val="00572CB6"/>
    <w:rsid w:val="00573224"/>
    <w:rsid w:val="0057355A"/>
    <w:rsid w:val="00573CB2"/>
    <w:rsid w:val="00574673"/>
    <w:rsid w:val="00574DC5"/>
    <w:rsid w:val="005753BB"/>
    <w:rsid w:val="00576122"/>
    <w:rsid w:val="00577473"/>
    <w:rsid w:val="0057766C"/>
    <w:rsid w:val="00577B62"/>
    <w:rsid w:val="00577F7F"/>
    <w:rsid w:val="0058029D"/>
    <w:rsid w:val="00580661"/>
    <w:rsid w:val="00580FAB"/>
    <w:rsid w:val="0058157B"/>
    <w:rsid w:val="00581637"/>
    <w:rsid w:val="0058165B"/>
    <w:rsid w:val="00581CC6"/>
    <w:rsid w:val="00581F06"/>
    <w:rsid w:val="005821DD"/>
    <w:rsid w:val="005821E8"/>
    <w:rsid w:val="005824B4"/>
    <w:rsid w:val="00582C3C"/>
    <w:rsid w:val="00582E90"/>
    <w:rsid w:val="00582EB4"/>
    <w:rsid w:val="00582F77"/>
    <w:rsid w:val="00583183"/>
    <w:rsid w:val="0058349E"/>
    <w:rsid w:val="005838FF"/>
    <w:rsid w:val="00584496"/>
    <w:rsid w:val="00584686"/>
    <w:rsid w:val="00585019"/>
    <w:rsid w:val="005861C6"/>
    <w:rsid w:val="005862F7"/>
    <w:rsid w:val="00586557"/>
    <w:rsid w:val="005866E2"/>
    <w:rsid w:val="00586ECC"/>
    <w:rsid w:val="00587140"/>
    <w:rsid w:val="00587642"/>
    <w:rsid w:val="005876FA"/>
    <w:rsid w:val="00587728"/>
    <w:rsid w:val="00587FCC"/>
    <w:rsid w:val="0059086C"/>
    <w:rsid w:val="00590B40"/>
    <w:rsid w:val="00590F1B"/>
    <w:rsid w:val="00590F24"/>
    <w:rsid w:val="005911C7"/>
    <w:rsid w:val="00591637"/>
    <w:rsid w:val="00591AFE"/>
    <w:rsid w:val="00591BF9"/>
    <w:rsid w:val="0059214E"/>
    <w:rsid w:val="00592682"/>
    <w:rsid w:val="00592720"/>
    <w:rsid w:val="00592AC6"/>
    <w:rsid w:val="00592BC5"/>
    <w:rsid w:val="00592CF4"/>
    <w:rsid w:val="0059375F"/>
    <w:rsid w:val="00593C74"/>
    <w:rsid w:val="00593FD1"/>
    <w:rsid w:val="0059417F"/>
    <w:rsid w:val="005944B6"/>
    <w:rsid w:val="00594648"/>
    <w:rsid w:val="005949ED"/>
    <w:rsid w:val="00594EFA"/>
    <w:rsid w:val="00595137"/>
    <w:rsid w:val="005951CF"/>
    <w:rsid w:val="00595417"/>
    <w:rsid w:val="00595ADF"/>
    <w:rsid w:val="00595CB4"/>
    <w:rsid w:val="0059643D"/>
    <w:rsid w:val="005968F5"/>
    <w:rsid w:val="00597522"/>
    <w:rsid w:val="005979E3"/>
    <w:rsid w:val="00597B62"/>
    <w:rsid w:val="00597F8F"/>
    <w:rsid w:val="00597FB3"/>
    <w:rsid w:val="005A04C9"/>
    <w:rsid w:val="005A054D"/>
    <w:rsid w:val="005A060D"/>
    <w:rsid w:val="005A194A"/>
    <w:rsid w:val="005A1A27"/>
    <w:rsid w:val="005A1C03"/>
    <w:rsid w:val="005A1CDF"/>
    <w:rsid w:val="005A1E63"/>
    <w:rsid w:val="005A1F54"/>
    <w:rsid w:val="005A1F84"/>
    <w:rsid w:val="005A2407"/>
    <w:rsid w:val="005A2710"/>
    <w:rsid w:val="005A2F6C"/>
    <w:rsid w:val="005A2F7C"/>
    <w:rsid w:val="005A3577"/>
    <w:rsid w:val="005A3BAA"/>
    <w:rsid w:val="005A3DCC"/>
    <w:rsid w:val="005A4644"/>
    <w:rsid w:val="005A4FFD"/>
    <w:rsid w:val="005A526E"/>
    <w:rsid w:val="005A5570"/>
    <w:rsid w:val="005A64C3"/>
    <w:rsid w:val="005A6A0B"/>
    <w:rsid w:val="005A6C06"/>
    <w:rsid w:val="005A746A"/>
    <w:rsid w:val="005A76FB"/>
    <w:rsid w:val="005A773E"/>
    <w:rsid w:val="005A7994"/>
    <w:rsid w:val="005B032A"/>
    <w:rsid w:val="005B0C9F"/>
    <w:rsid w:val="005B0DB0"/>
    <w:rsid w:val="005B18CD"/>
    <w:rsid w:val="005B2AFF"/>
    <w:rsid w:val="005B2D7D"/>
    <w:rsid w:val="005B38BB"/>
    <w:rsid w:val="005B4254"/>
    <w:rsid w:val="005B4AB5"/>
    <w:rsid w:val="005B4B43"/>
    <w:rsid w:val="005B5057"/>
    <w:rsid w:val="005B5A2C"/>
    <w:rsid w:val="005B6AD4"/>
    <w:rsid w:val="005B6CE9"/>
    <w:rsid w:val="005B73A1"/>
    <w:rsid w:val="005B7C49"/>
    <w:rsid w:val="005C03FE"/>
    <w:rsid w:val="005C0949"/>
    <w:rsid w:val="005C09B0"/>
    <w:rsid w:val="005C0C91"/>
    <w:rsid w:val="005C1182"/>
    <w:rsid w:val="005C15B2"/>
    <w:rsid w:val="005C2C89"/>
    <w:rsid w:val="005C2D1D"/>
    <w:rsid w:val="005C2F13"/>
    <w:rsid w:val="005C2F45"/>
    <w:rsid w:val="005C315A"/>
    <w:rsid w:val="005C3214"/>
    <w:rsid w:val="005C32CB"/>
    <w:rsid w:val="005C3F42"/>
    <w:rsid w:val="005C407F"/>
    <w:rsid w:val="005C43F8"/>
    <w:rsid w:val="005C461F"/>
    <w:rsid w:val="005C4937"/>
    <w:rsid w:val="005C4BB1"/>
    <w:rsid w:val="005C4DB1"/>
    <w:rsid w:val="005C695F"/>
    <w:rsid w:val="005C6E93"/>
    <w:rsid w:val="005C6ED8"/>
    <w:rsid w:val="005C7104"/>
    <w:rsid w:val="005C73B3"/>
    <w:rsid w:val="005C7BA1"/>
    <w:rsid w:val="005C7F29"/>
    <w:rsid w:val="005D014F"/>
    <w:rsid w:val="005D140F"/>
    <w:rsid w:val="005D1567"/>
    <w:rsid w:val="005D1582"/>
    <w:rsid w:val="005D16AC"/>
    <w:rsid w:val="005D18BA"/>
    <w:rsid w:val="005D1D19"/>
    <w:rsid w:val="005D1DBA"/>
    <w:rsid w:val="005D1FA6"/>
    <w:rsid w:val="005D1FAD"/>
    <w:rsid w:val="005D2740"/>
    <w:rsid w:val="005D2B41"/>
    <w:rsid w:val="005D3623"/>
    <w:rsid w:val="005D3B39"/>
    <w:rsid w:val="005D4101"/>
    <w:rsid w:val="005D42C7"/>
    <w:rsid w:val="005D4848"/>
    <w:rsid w:val="005D5793"/>
    <w:rsid w:val="005D5B8A"/>
    <w:rsid w:val="005D5E41"/>
    <w:rsid w:val="005D5E88"/>
    <w:rsid w:val="005D60DD"/>
    <w:rsid w:val="005D6258"/>
    <w:rsid w:val="005D634E"/>
    <w:rsid w:val="005D668E"/>
    <w:rsid w:val="005D6E35"/>
    <w:rsid w:val="005D7398"/>
    <w:rsid w:val="005D7758"/>
    <w:rsid w:val="005D7779"/>
    <w:rsid w:val="005D7796"/>
    <w:rsid w:val="005D7E1C"/>
    <w:rsid w:val="005E0255"/>
    <w:rsid w:val="005E033A"/>
    <w:rsid w:val="005E0412"/>
    <w:rsid w:val="005E0460"/>
    <w:rsid w:val="005E1937"/>
    <w:rsid w:val="005E1E95"/>
    <w:rsid w:val="005E1F9F"/>
    <w:rsid w:val="005E24B5"/>
    <w:rsid w:val="005E2966"/>
    <w:rsid w:val="005E35B3"/>
    <w:rsid w:val="005E3778"/>
    <w:rsid w:val="005E3CD9"/>
    <w:rsid w:val="005E408B"/>
    <w:rsid w:val="005E47DE"/>
    <w:rsid w:val="005E4EB3"/>
    <w:rsid w:val="005E51A6"/>
    <w:rsid w:val="005E589E"/>
    <w:rsid w:val="005E5BB9"/>
    <w:rsid w:val="005E617E"/>
    <w:rsid w:val="005E67A5"/>
    <w:rsid w:val="005E69C4"/>
    <w:rsid w:val="005E6BF6"/>
    <w:rsid w:val="005E78E6"/>
    <w:rsid w:val="005E7AAE"/>
    <w:rsid w:val="005F02C2"/>
    <w:rsid w:val="005F0722"/>
    <w:rsid w:val="005F0959"/>
    <w:rsid w:val="005F1854"/>
    <w:rsid w:val="005F19E7"/>
    <w:rsid w:val="005F234E"/>
    <w:rsid w:val="005F2878"/>
    <w:rsid w:val="005F3D15"/>
    <w:rsid w:val="005F430D"/>
    <w:rsid w:val="005F4461"/>
    <w:rsid w:val="005F4ABF"/>
    <w:rsid w:val="005F4F58"/>
    <w:rsid w:val="005F4FDB"/>
    <w:rsid w:val="005F5191"/>
    <w:rsid w:val="005F5711"/>
    <w:rsid w:val="005F5EE9"/>
    <w:rsid w:val="005F602D"/>
    <w:rsid w:val="005F61E8"/>
    <w:rsid w:val="005F627B"/>
    <w:rsid w:val="005F66F8"/>
    <w:rsid w:val="005F69B6"/>
    <w:rsid w:val="005F69E6"/>
    <w:rsid w:val="005F6DCA"/>
    <w:rsid w:val="005F6F9F"/>
    <w:rsid w:val="005F73D8"/>
    <w:rsid w:val="005F7AA7"/>
    <w:rsid w:val="005F7B30"/>
    <w:rsid w:val="005F7BF6"/>
    <w:rsid w:val="005F7C4B"/>
    <w:rsid w:val="005F7D4D"/>
    <w:rsid w:val="00600C38"/>
    <w:rsid w:val="00600D4A"/>
    <w:rsid w:val="006010B1"/>
    <w:rsid w:val="00601367"/>
    <w:rsid w:val="006016CB"/>
    <w:rsid w:val="00601CAC"/>
    <w:rsid w:val="00601F12"/>
    <w:rsid w:val="00602561"/>
    <w:rsid w:val="006026BF"/>
    <w:rsid w:val="006027C9"/>
    <w:rsid w:val="0060391B"/>
    <w:rsid w:val="00603E71"/>
    <w:rsid w:val="0060436B"/>
    <w:rsid w:val="006054BC"/>
    <w:rsid w:val="00605AC8"/>
    <w:rsid w:val="00605E61"/>
    <w:rsid w:val="00606139"/>
    <w:rsid w:val="00606189"/>
    <w:rsid w:val="00606A4D"/>
    <w:rsid w:val="00606ABD"/>
    <w:rsid w:val="00606C51"/>
    <w:rsid w:val="00606E53"/>
    <w:rsid w:val="00607219"/>
    <w:rsid w:val="00607289"/>
    <w:rsid w:val="0060777C"/>
    <w:rsid w:val="006078CB"/>
    <w:rsid w:val="006078F7"/>
    <w:rsid w:val="00607B41"/>
    <w:rsid w:val="0061068D"/>
    <w:rsid w:val="00610C8C"/>
    <w:rsid w:val="00610CD2"/>
    <w:rsid w:val="0061204B"/>
    <w:rsid w:val="006123B7"/>
    <w:rsid w:val="00612AD9"/>
    <w:rsid w:val="00612B51"/>
    <w:rsid w:val="0061319E"/>
    <w:rsid w:val="00613BD1"/>
    <w:rsid w:val="0061401B"/>
    <w:rsid w:val="0061423A"/>
    <w:rsid w:val="00614FAB"/>
    <w:rsid w:val="006152DC"/>
    <w:rsid w:val="006158DE"/>
    <w:rsid w:val="006164CD"/>
    <w:rsid w:val="00616F37"/>
    <w:rsid w:val="006171E7"/>
    <w:rsid w:val="006174FA"/>
    <w:rsid w:val="00617539"/>
    <w:rsid w:val="006177C4"/>
    <w:rsid w:val="006202CF"/>
    <w:rsid w:val="006205FA"/>
    <w:rsid w:val="00620BC8"/>
    <w:rsid w:val="00621546"/>
    <w:rsid w:val="00621D28"/>
    <w:rsid w:val="00622058"/>
    <w:rsid w:val="006223AC"/>
    <w:rsid w:val="00623863"/>
    <w:rsid w:val="00624133"/>
    <w:rsid w:val="00624135"/>
    <w:rsid w:val="00624336"/>
    <w:rsid w:val="006245CA"/>
    <w:rsid w:val="006249E6"/>
    <w:rsid w:val="00624C44"/>
    <w:rsid w:val="00624DEA"/>
    <w:rsid w:val="00625ADE"/>
    <w:rsid w:val="00625CEF"/>
    <w:rsid w:val="006261C2"/>
    <w:rsid w:val="006266F1"/>
    <w:rsid w:val="006278A4"/>
    <w:rsid w:val="00627E27"/>
    <w:rsid w:val="00630533"/>
    <w:rsid w:val="00631E71"/>
    <w:rsid w:val="00631F29"/>
    <w:rsid w:val="006320DE"/>
    <w:rsid w:val="00632D48"/>
    <w:rsid w:val="00632E51"/>
    <w:rsid w:val="00633B19"/>
    <w:rsid w:val="00633C44"/>
    <w:rsid w:val="00634627"/>
    <w:rsid w:val="0063515F"/>
    <w:rsid w:val="00635A50"/>
    <w:rsid w:val="00636038"/>
    <w:rsid w:val="00636216"/>
    <w:rsid w:val="0063669E"/>
    <w:rsid w:val="00636730"/>
    <w:rsid w:val="006371C9"/>
    <w:rsid w:val="00637490"/>
    <w:rsid w:val="00640063"/>
    <w:rsid w:val="00640222"/>
    <w:rsid w:val="0064030E"/>
    <w:rsid w:val="006403AF"/>
    <w:rsid w:val="00640D44"/>
    <w:rsid w:val="00640DC7"/>
    <w:rsid w:val="00641186"/>
    <w:rsid w:val="00641797"/>
    <w:rsid w:val="006417D4"/>
    <w:rsid w:val="00641B79"/>
    <w:rsid w:val="00642701"/>
    <w:rsid w:val="00642A22"/>
    <w:rsid w:val="00643D9F"/>
    <w:rsid w:val="00644499"/>
    <w:rsid w:val="00644500"/>
    <w:rsid w:val="00644B8B"/>
    <w:rsid w:val="00644BAE"/>
    <w:rsid w:val="006453A9"/>
    <w:rsid w:val="0064575A"/>
    <w:rsid w:val="00646679"/>
    <w:rsid w:val="00646AB4"/>
    <w:rsid w:val="00646AD4"/>
    <w:rsid w:val="00646CE4"/>
    <w:rsid w:val="00647F03"/>
    <w:rsid w:val="006516B4"/>
    <w:rsid w:val="006519DE"/>
    <w:rsid w:val="00651AE3"/>
    <w:rsid w:val="00651FE5"/>
    <w:rsid w:val="00651FEF"/>
    <w:rsid w:val="00652360"/>
    <w:rsid w:val="00652EA7"/>
    <w:rsid w:val="00652EBC"/>
    <w:rsid w:val="0065303F"/>
    <w:rsid w:val="006533A1"/>
    <w:rsid w:val="0065346B"/>
    <w:rsid w:val="00653672"/>
    <w:rsid w:val="00653B21"/>
    <w:rsid w:val="00654579"/>
    <w:rsid w:val="0065547D"/>
    <w:rsid w:val="006556B9"/>
    <w:rsid w:val="00655B48"/>
    <w:rsid w:val="00655B75"/>
    <w:rsid w:val="0065642C"/>
    <w:rsid w:val="00656555"/>
    <w:rsid w:val="006569B8"/>
    <w:rsid w:val="00656A2A"/>
    <w:rsid w:val="00657061"/>
    <w:rsid w:val="0065772A"/>
    <w:rsid w:val="00657CC1"/>
    <w:rsid w:val="00660CF2"/>
    <w:rsid w:val="00660DFE"/>
    <w:rsid w:val="0066101A"/>
    <w:rsid w:val="00661C91"/>
    <w:rsid w:val="00661F05"/>
    <w:rsid w:val="0066291D"/>
    <w:rsid w:val="00662B23"/>
    <w:rsid w:val="00662D53"/>
    <w:rsid w:val="00663212"/>
    <w:rsid w:val="006634B2"/>
    <w:rsid w:val="00663B4D"/>
    <w:rsid w:val="00663C4E"/>
    <w:rsid w:val="00664039"/>
    <w:rsid w:val="0066493E"/>
    <w:rsid w:val="0066536D"/>
    <w:rsid w:val="00665B0F"/>
    <w:rsid w:val="006660AB"/>
    <w:rsid w:val="00666132"/>
    <w:rsid w:val="0066690E"/>
    <w:rsid w:val="006704FE"/>
    <w:rsid w:val="006708B8"/>
    <w:rsid w:val="0067145D"/>
    <w:rsid w:val="006717DC"/>
    <w:rsid w:val="00672473"/>
    <w:rsid w:val="006725C8"/>
    <w:rsid w:val="00672784"/>
    <w:rsid w:val="00672AA0"/>
    <w:rsid w:val="00672CA3"/>
    <w:rsid w:val="0067346A"/>
    <w:rsid w:val="006739C5"/>
    <w:rsid w:val="00673AD9"/>
    <w:rsid w:val="00673F8B"/>
    <w:rsid w:val="00674012"/>
    <w:rsid w:val="0067444C"/>
    <w:rsid w:val="006744AB"/>
    <w:rsid w:val="00675994"/>
    <w:rsid w:val="00675C6F"/>
    <w:rsid w:val="006764B7"/>
    <w:rsid w:val="006764C3"/>
    <w:rsid w:val="006767C8"/>
    <w:rsid w:val="00676943"/>
    <w:rsid w:val="0067711A"/>
    <w:rsid w:val="00677189"/>
    <w:rsid w:val="00677634"/>
    <w:rsid w:val="0067786F"/>
    <w:rsid w:val="00677B9B"/>
    <w:rsid w:val="00677E56"/>
    <w:rsid w:val="00680432"/>
    <w:rsid w:val="0068085A"/>
    <w:rsid w:val="006808EF"/>
    <w:rsid w:val="00680E13"/>
    <w:rsid w:val="006812A4"/>
    <w:rsid w:val="00681847"/>
    <w:rsid w:val="00681F6B"/>
    <w:rsid w:val="006828E0"/>
    <w:rsid w:val="00682AA7"/>
    <w:rsid w:val="00683625"/>
    <w:rsid w:val="006836C1"/>
    <w:rsid w:val="00684A3C"/>
    <w:rsid w:val="00684D3D"/>
    <w:rsid w:val="00684F43"/>
    <w:rsid w:val="006854B2"/>
    <w:rsid w:val="00685511"/>
    <w:rsid w:val="00685F35"/>
    <w:rsid w:val="006861A5"/>
    <w:rsid w:val="0068621C"/>
    <w:rsid w:val="006863D3"/>
    <w:rsid w:val="006865D2"/>
    <w:rsid w:val="00686A3B"/>
    <w:rsid w:val="0068704D"/>
    <w:rsid w:val="00687428"/>
    <w:rsid w:val="006874D1"/>
    <w:rsid w:val="006875FD"/>
    <w:rsid w:val="0068788C"/>
    <w:rsid w:val="00690DEE"/>
    <w:rsid w:val="00690F0D"/>
    <w:rsid w:val="006917F9"/>
    <w:rsid w:val="00691C4F"/>
    <w:rsid w:val="006925F7"/>
    <w:rsid w:val="00692DDD"/>
    <w:rsid w:val="00693885"/>
    <w:rsid w:val="00693AF1"/>
    <w:rsid w:val="00693E0A"/>
    <w:rsid w:val="0069427F"/>
    <w:rsid w:val="0069481C"/>
    <w:rsid w:val="0069486B"/>
    <w:rsid w:val="00694F2D"/>
    <w:rsid w:val="006955FF"/>
    <w:rsid w:val="00695633"/>
    <w:rsid w:val="00695E18"/>
    <w:rsid w:val="0069634D"/>
    <w:rsid w:val="00696940"/>
    <w:rsid w:val="00696B52"/>
    <w:rsid w:val="0069719D"/>
    <w:rsid w:val="00697780"/>
    <w:rsid w:val="006979B7"/>
    <w:rsid w:val="00697BDF"/>
    <w:rsid w:val="00697C2D"/>
    <w:rsid w:val="00697F7D"/>
    <w:rsid w:val="006A043B"/>
    <w:rsid w:val="006A0694"/>
    <w:rsid w:val="006A0DC2"/>
    <w:rsid w:val="006A0E1D"/>
    <w:rsid w:val="006A1113"/>
    <w:rsid w:val="006A141D"/>
    <w:rsid w:val="006A143D"/>
    <w:rsid w:val="006A1920"/>
    <w:rsid w:val="006A1979"/>
    <w:rsid w:val="006A1DBF"/>
    <w:rsid w:val="006A1DC7"/>
    <w:rsid w:val="006A1EC8"/>
    <w:rsid w:val="006A1ED2"/>
    <w:rsid w:val="006A249A"/>
    <w:rsid w:val="006A2757"/>
    <w:rsid w:val="006A2C2F"/>
    <w:rsid w:val="006A363D"/>
    <w:rsid w:val="006A3C67"/>
    <w:rsid w:val="006A3CB6"/>
    <w:rsid w:val="006A3E7A"/>
    <w:rsid w:val="006A41A0"/>
    <w:rsid w:val="006A43B4"/>
    <w:rsid w:val="006A4627"/>
    <w:rsid w:val="006A477C"/>
    <w:rsid w:val="006A47FE"/>
    <w:rsid w:val="006A4AAC"/>
    <w:rsid w:val="006A4B95"/>
    <w:rsid w:val="006A5137"/>
    <w:rsid w:val="006A539F"/>
    <w:rsid w:val="006A554C"/>
    <w:rsid w:val="006A5C2C"/>
    <w:rsid w:val="006A5D88"/>
    <w:rsid w:val="006A5EED"/>
    <w:rsid w:val="006A5F79"/>
    <w:rsid w:val="006A621F"/>
    <w:rsid w:val="006A6456"/>
    <w:rsid w:val="006A6638"/>
    <w:rsid w:val="006A67B7"/>
    <w:rsid w:val="006A68A4"/>
    <w:rsid w:val="006A72DB"/>
    <w:rsid w:val="006A7537"/>
    <w:rsid w:val="006A7807"/>
    <w:rsid w:val="006A7833"/>
    <w:rsid w:val="006A7A50"/>
    <w:rsid w:val="006A7EAA"/>
    <w:rsid w:val="006B0201"/>
    <w:rsid w:val="006B0A01"/>
    <w:rsid w:val="006B110A"/>
    <w:rsid w:val="006B1386"/>
    <w:rsid w:val="006B13F2"/>
    <w:rsid w:val="006B1469"/>
    <w:rsid w:val="006B16A2"/>
    <w:rsid w:val="006B185B"/>
    <w:rsid w:val="006B19DE"/>
    <w:rsid w:val="006B2016"/>
    <w:rsid w:val="006B210B"/>
    <w:rsid w:val="006B2658"/>
    <w:rsid w:val="006B295F"/>
    <w:rsid w:val="006B3160"/>
    <w:rsid w:val="006B378A"/>
    <w:rsid w:val="006B3A2D"/>
    <w:rsid w:val="006B3E7E"/>
    <w:rsid w:val="006B4307"/>
    <w:rsid w:val="006B431D"/>
    <w:rsid w:val="006B458C"/>
    <w:rsid w:val="006B4DB0"/>
    <w:rsid w:val="006B5011"/>
    <w:rsid w:val="006B514A"/>
    <w:rsid w:val="006B5C6D"/>
    <w:rsid w:val="006B61F3"/>
    <w:rsid w:val="006B638F"/>
    <w:rsid w:val="006B6956"/>
    <w:rsid w:val="006B6BA8"/>
    <w:rsid w:val="006B6BAB"/>
    <w:rsid w:val="006B6DF9"/>
    <w:rsid w:val="006B71A5"/>
    <w:rsid w:val="006B7869"/>
    <w:rsid w:val="006B7D42"/>
    <w:rsid w:val="006B7D98"/>
    <w:rsid w:val="006C0266"/>
    <w:rsid w:val="006C0783"/>
    <w:rsid w:val="006C0FF7"/>
    <w:rsid w:val="006C1CAB"/>
    <w:rsid w:val="006C20BA"/>
    <w:rsid w:val="006C21D5"/>
    <w:rsid w:val="006C2237"/>
    <w:rsid w:val="006C25B4"/>
    <w:rsid w:val="006C2703"/>
    <w:rsid w:val="006C2BAF"/>
    <w:rsid w:val="006C32A2"/>
    <w:rsid w:val="006C3488"/>
    <w:rsid w:val="006C35D7"/>
    <w:rsid w:val="006C364D"/>
    <w:rsid w:val="006C3804"/>
    <w:rsid w:val="006C3D37"/>
    <w:rsid w:val="006C3DD4"/>
    <w:rsid w:val="006C3E5F"/>
    <w:rsid w:val="006C4084"/>
    <w:rsid w:val="006C40D6"/>
    <w:rsid w:val="006C4CB7"/>
    <w:rsid w:val="006C52C4"/>
    <w:rsid w:val="006C532E"/>
    <w:rsid w:val="006C588D"/>
    <w:rsid w:val="006C65B9"/>
    <w:rsid w:val="006C72BF"/>
    <w:rsid w:val="006D0285"/>
    <w:rsid w:val="006D04B3"/>
    <w:rsid w:val="006D12A7"/>
    <w:rsid w:val="006D12F7"/>
    <w:rsid w:val="006D21D5"/>
    <w:rsid w:val="006D2261"/>
    <w:rsid w:val="006D2369"/>
    <w:rsid w:val="006D2990"/>
    <w:rsid w:val="006D2DAA"/>
    <w:rsid w:val="006D2EF6"/>
    <w:rsid w:val="006D303D"/>
    <w:rsid w:val="006D3097"/>
    <w:rsid w:val="006D30E7"/>
    <w:rsid w:val="006D3BA0"/>
    <w:rsid w:val="006D43DC"/>
    <w:rsid w:val="006D449A"/>
    <w:rsid w:val="006D510C"/>
    <w:rsid w:val="006D52FC"/>
    <w:rsid w:val="006D5856"/>
    <w:rsid w:val="006D58A7"/>
    <w:rsid w:val="006D5B79"/>
    <w:rsid w:val="006D5FF7"/>
    <w:rsid w:val="006D6212"/>
    <w:rsid w:val="006D65BA"/>
    <w:rsid w:val="006D6959"/>
    <w:rsid w:val="006D695B"/>
    <w:rsid w:val="006D6A4F"/>
    <w:rsid w:val="006D6DD1"/>
    <w:rsid w:val="006D7AE9"/>
    <w:rsid w:val="006D7B9F"/>
    <w:rsid w:val="006E0108"/>
    <w:rsid w:val="006E05C3"/>
    <w:rsid w:val="006E0933"/>
    <w:rsid w:val="006E0DE7"/>
    <w:rsid w:val="006E0E01"/>
    <w:rsid w:val="006E0E2C"/>
    <w:rsid w:val="006E0FC8"/>
    <w:rsid w:val="006E15AF"/>
    <w:rsid w:val="006E1934"/>
    <w:rsid w:val="006E272D"/>
    <w:rsid w:val="006E2806"/>
    <w:rsid w:val="006E28A6"/>
    <w:rsid w:val="006E303A"/>
    <w:rsid w:val="006E3149"/>
    <w:rsid w:val="006E3233"/>
    <w:rsid w:val="006E3690"/>
    <w:rsid w:val="006E4159"/>
    <w:rsid w:val="006E444F"/>
    <w:rsid w:val="006E4719"/>
    <w:rsid w:val="006E4A69"/>
    <w:rsid w:val="006E4C9C"/>
    <w:rsid w:val="006E5330"/>
    <w:rsid w:val="006E56C1"/>
    <w:rsid w:val="006E5C63"/>
    <w:rsid w:val="006E61A6"/>
    <w:rsid w:val="006E6487"/>
    <w:rsid w:val="006E6FF0"/>
    <w:rsid w:val="006E76A2"/>
    <w:rsid w:val="006E79A5"/>
    <w:rsid w:val="006F020F"/>
    <w:rsid w:val="006F03C6"/>
    <w:rsid w:val="006F06F2"/>
    <w:rsid w:val="006F0C1E"/>
    <w:rsid w:val="006F1713"/>
    <w:rsid w:val="006F1C7B"/>
    <w:rsid w:val="006F1DB4"/>
    <w:rsid w:val="006F1DBC"/>
    <w:rsid w:val="006F22C4"/>
    <w:rsid w:val="006F2365"/>
    <w:rsid w:val="006F2B09"/>
    <w:rsid w:val="006F2BA1"/>
    <w:rsid w:val="006F3260"/>
    <w:rsid w:val="006F32F8"/>
    <w:rsid w:val="006F3AA1"/>
    <w:rsid w:val="006F3BC7"/>
    <w:rsid w:val="006F484F"/>
    <w:rsid w:val="006F4BC6"/>
    <w:rsid w:val="006F4CC8"/>
    <w:rsid w:val="006F4EA0"/>
    <w:rsid w:val="006F51BB"/>
    <w:rsid w:val="006F5913"/>
    <w:rsid w:val="006F5BAB"/>
    <w:rsid w:val="006F5EDF"/>
    <w:rsid w:val="006F66E7"/>
    <w:rsid w:val="006F6BE9"/>
    <w:rsid w:val="006F70ED"/>
    <w:rsid w:val="006F739F"/>
    <w:rsid w:val="006F7AC2"/>
    <w:rsid w:val="00700763"/>
    <w:rsid w:val="00700808"/>
    <w:rsid w:val="00700D50"/>
    <w:rsid w:val="00700F1F"/>
    <w:rsid w:val="00701308"/>
    <w:rsid w:val="007016F7"/>
    <w:rsid w:val="007017DE"/>
    <w:rsid w:val="00701A92"/>
    <w:rsid w:val="00701ADC"/>
    <w:rsid w:val="00701D50"/>
    <w:rsid w:val="00702332"/>
    <w:rsid w:val="00702935"/>
    <w:rsid w:val="00702AB8"/>
    <w:rsid w:val="00702E62"/>
    <w:rsid w:val="00703132"/>
    <w:rsid w:val="007035AA"/>
    <w:rsid w:val="00703779"/>
    <w:rsid w:val="00703794"/>
    <w:rsid w:val="007039E9"/>
    <w:rsid w:val="00703AE6"/>
    <w:rsid w:val="00703FC5"/>
    <w:rsid w:val="00703FF3"/>
    <w:rsid w:val="00704071"/>
    <w:rsid w:val="00704A1B"/>
    <w:rsid w:val="00704E12"/>
    <w:rsid w:val="00704EFA"/>
    <w:rsid w:val="007054C4"/>
    <w:rsid w:val="007054FB"/>
    <w:rsid w:val="00705B85"/>
    <w:rsid w:val="007061FB"/>
    <w:rsid w:val="007063CB"/>
    <w:rsid w:val="007065AF"/>
    <w:rsid w:val="00706658"/>
    <w:rsid w:val="0070670F"/>
    <w:rsid w:val="00706855"/>
    <w:rsid w:val="0070700A"/>
    <w:rsid w:val="00707267"/>
    <w:rsid w:val="00707DD4"/>
    <w:rsid w:val="007108DC"/>
    <w:rsid w:val="0071092B"/>
    <w:rsid w:val="00710CE2"/>
    <w:rsid w:val="00710FF2"/>
    <w:rsid w:val="00711F45"/>
    <w:rsid w:val="007124A7"/>
    <w:rsid w:val="00712A2B"/>
    <w:rsid w:val="00712B56"/>
    <w:rsid w:val="00712D2A"/>
    <w:rsid w:val="007131AB"/>
    <w:rsid w:val="0071351C"/>
    <w:rsid w:val="00713AE3"/>
    <w:rsid w:val="00713B32"/>
    <w:rsid w:val="00713BAD"/>
    <w:rsid w:val="00713C0F"/>
    <w:rsid w:val="00713C27"/>
    <w:rsid w:val="00713ED9"/>
    <w:rsid w:val="00714B8C"/>
    <w:rsid w:val="00714F24"/>
    <w:rsid w:val="00715EA8"/>
    <w:rsid w:val="00715F77"/>
    <w:rsid w:val="007160B7"/>
    <w:rsid w:val="00716754"/>
    <w:rsid w:val="00716F0D"/>
    <w:rsid w:val="007170D2"/>
    <w:rsid w:val="00717B25"/>
    <w:rsid w:val="00720547"/>
    <w:rsid w:val="00720DA7"/>
    <w:rsid w:val="007211E0"/>
    <w:rsid w:val="007211FC"/>
    <w:rsid w:val="007213E8"/>
    <w:rsid w:val="00721B8B"/>
    <w:rsid w:val="00721E29"/>
    <w:rsid w:val="00722486"/>
    <w:rsid w:val="007225B4"/>
    <w:rsid w:val="007228C6"/>
    <w:rsid w:val="00722E4C"/>
    <w:rsid w:val="007231FC"/>
    <w:rsid w:val="007236B8"/>
    <w:rsid w:val="00723E20"/>
    <w:rsid w:val="00724542"/>
    <w:rsid w:val="00724773"/>
    <w:rsid w:val="00724C18"/>
    <w:rsid w:val="0072524F"/>
    <w:rsid w:val="0072536E"/>
    <w:rsid w:val="00725686"/>
    <w:rsid w:val="00726519"/>
    <w:rsid w:val="007267BB"/>
    <w:rsid w:val="007275B5"/>
    <w:rsid w:val="007302B3"/>
    <w:rsid w:val="00730477"/>
    <w:rsid w:val="0073069E"/>
    <w:rsid w:val="007306F6"/>
    <w:rsid w:val="007312BF"/>
    <w:rsid w:val="00731AFA"/>
    <w:rsid w:val="00731C97"/>
    <w:rsid w:val="00732831"/>
    <w:rsid w:val="00732A54"/>
    <w:rsid w:val="0073305C"/>
    <w:rsid w:val="00733DBF"/>
    <w:rsid w:val="00734B0B"/>
    <w:rsid w:val="00736077"/>
    <w:rsid w:val="00736AC6"/>
    <w:rsid w:val="00736F98"/>
    <w:rsid w:val="00737137"/>
    <w:rsid w:val="00737763"/>
    <w:rsid w:val="007404C8"/>
    <w:rsid w:val="007410AD"/>
    <w:rsid w:val="007421C3"/>
    <w:rsid w:val="00742C61"/>
    <w:rsid w:val="00742D3F"/>
    <w:rsid w:val="00742E22"/>
    <w:rsid w:val="00743047"/>
    <w:rsid w:val="00743868"/>
    <w:rsid w:val="00743933"/>
    <w:rsid w:val="00743A6B"/>
    <w:rsid w:val="00744913"/>
    <w:rsid w:val="00744A0D"/>
    <w:rsid w:val="00744D4C"/>
    <w:rsid w:val="007459B8"/>
    <w:rsid w:val="00745A0E"/>
    <w:rsid w:val="00745D22"/>
    <w:rsid w:val="00746535"/>
    <w:rsid w:val="00746E52"/>
    <w:rsid w:val="00746FB0"/>
    <w:rsid w:val="00747107"/>
    <w:rsid w:val="007472B7"/>
    <w:rsid w:val="007472CD"/>
    <w:rsid w:val="00747AF7"/>
    <w:rsid w:val="00747C20"/>
    <w:rsid w:val="00747F18"/>
    <w:rsid w:val="00750379"/>
    <w:rsid w:val="00750C07"/>
    <w:rsid w:val="00750C3D"/>
    <w:rsid w:val="00750D73"/>
    <w:rsid w:val="00751177"/>
    <w:rsid w:val="00751179"/>
    <w:rsid w:val="00751949"/>
    <w:rsid w:val="00751F8F"/>
    <w:rsid w:val="00752120"/>
    <w:rsid w:val="00752682"/>
    <w:rsid w:val="0075277F"/>
    <w:rsid w:val="007527D8"/>
    <w:rsid w:val="007527DD"/>
    <w:rsid w:val="00752C01"/>
    <w:rsid w:val="00752C5F"/>
    <w:rsid w:val="00753A2D"/>
    <w:rsid w:val="00753C3C"/>
    <w:rsid w:val="00754111"/>
    <w:rsid w:val="00754193"/>
    <w:rsid w:val="00754713"/>
    <w:rsid w:val="00754841"/>
    <w:rsid w:val="00754F8B"/>
    <w:rsid w:val="007552D0"/>
    <w:rsid w:val="00755972"/>
    <w:rsid w:val="0075681E"/>
    <w:rsid w:val="00756857"/>
    <w:rsid w:val="007570B9"/>
    <w:rsid w:val="007572D2"/>
    <w:rsid w:val="00757686"/>
    <w:rsid w:val="007576C8"/>
    <w:rsid w:val="007577A5"/>
    <w:rsid w:val="00757FEC"/>
    <w:rsid w:val="00760DEF"/>
    <w:rsid w:val="0076150A"/>
    <w:rsid w:val="00761C84"/>
    <w:rsid w:val="00762A88"/>
    <w:rsid w:val="00763352"/>
    <w:rsid w:val="00763520"/>
    <w:rsid w:val="00763DFA"/>
    <w:rsid w:val="00763EDD"/>
    <w:rsid w:val="007641BE"/>
    <w:rsid w:val="00764454"/>
    <w:rsid w:val="007644EE"/>
    <w:rsid w:val="00764ADD"/>
    <w:rsid w:val="00764CC6"/>
    <w:rsid w:val="00765000"/>
    <w:rsid w:val="007651E4"/>
    <w:rsid w:val="007652D1"/>
    <w:rsid w:val="00765424"/>
    <w:rsid w:val="0076551E"/>
    <w:rsid w:val="00765CA5"/>
    <w:rsid w:val="00765E29"/>
    <w:rsid w:val="00765E55"/>
    <w:rsid w:val="00765F7D"/>
    <w:rsid w:val="00766292"/>
    <w:rsid w:val="007665AC"/>
    <w:rsid w:val="0076675B"/>
    <w:rsid w:val="00766BA5"/>
    <w:rsid w:val="00766E78"/>
    <w:rsid w:val="007671C1"/>
    <w:rsid w:val="00767711"/>
    <w:rsid w:val="00767BF9"/>
    <w:rsid w:val="00770444"/>
    <w:rsid w:val="0077059D"/>
    <w:rsid w:val="0077071B"/>
    <w:rsid w:val="0077088F"/>
    <w:rsid w:val="007708D5"/>
    <w:rsid w:val="0077130C"/>
    <w:rsid w:val="00771568"/>
    <w:rsid w:val="0077196C"/>
    <w:rsid w:val="00771CC7"/>
    <w:rsid w:val="0077227B"/>
    <w:rsid w:val="0077268F"/>
    <w:rsid w:val="0077271B"/>
    <w:rsid w:val="007727E3"/>
    <w:rsid w:val="007729C9"/>
    <w:rsid w:val="00772A5C"/>
    <w:rsid w:val="00772DF8"/>
    <w:rsid w:val="00772F41"/>
    <w:rsid w:val="00773636"/>
    <w:rsid w:val="00773AB4"/>
    <w:rsid w:val="00773B5C"/>
    <w:rsid w:val="00773DC2"/>
    <w:rsid w:val="00774641"/>
    <w:rsid w:val="00774886"/>
    <w:rsid w:val="00774D43"/>
    <w:rsid w:val="007751DC"/>
    <w:rsid w:val="00775397"/>
    <w:rsid w:val="00775579"/>
    <w:rsid w:val="007759E0"/>
    <w:rsid w:val="00775B96"/>
    <w:rsid w:val="007769A5"/>
    <w:rsid w:val="00776A84"/>
    <w:rsid w:val="00776D54"/>
    <w:rsid w:val="00776D62"/>
    <w:rsid w:val="00776F64"/>
    <w:rsid w:val="00777323"/>
    <w:rsid w:val="00777364"/>
    <w:rsid w:val="00777642"/>
    <w:rsid w:val="00777864"/>
    <w:rsid w:val="00780333"/>
    <w:rsid w:val="007808E8"/>
    <w:rsid w:val="00780A3B"/>
    <w:rsid w:val="007811EC"/>
    <w:rsid w:val="00781843"/>
    <w:rsid w:val="00781BDB"/>
    <w:rsid w:val="0078208F"/>
    <w:rsid w:val="00782342"/>
    <w:rsid w:val="00782969"/>
    <w:rsid w:val="00782A23"/>
    <w:rsid w:val="00782F45"/>
    <w:rsid w:val="007833B6"/>
    <w:rsid w:val="0078421B"/>
    <w:rsid w:val="00784C85"/>
    <w:rsid w:val="00785013"/>
    <w:rsid w:val="007854CB"/>
    <w:rsid w:val="00785BA8"/>
    <w:rsid w:val="00786F72"/>
    <w:rsid w:val="00786F9D"/>
    <w:rsid w:val="00787934"/>
    <w:rsid w:val="0079006B"/>
    <w:rsid w:val="00790075"/>
    <w:rsid w:val="007900E3"/>
    <w:rsid w:val="00790128"/>
    <w:rsid w:val="00790200"/>
    <w:rsid w:val="007902ED"/>
    <w:rsid w:val="007902F8"/>
    <w:rsid w:val="0079078A"/>
    <w:rsid w:val="00790B36"/>
    <w:rsid w:val="00790D2C"/>
    <w:rsid w:val="00791417"/>
    <w:rsid w:val="00791435"/>
    <w:rsid w:val="007914C1"/>
    <w:rsid w:val="0079157A"/>
    <w:rsid w:val="007919F5"/>
    <w:rsid w:val="00791AB9"/>
    <w:rsid w:val="00791DB6"/>
    <w:rsid w:val="00792569"/>
    <w:rsid w:val="007925A2"/>
    <w:rsid w:val="00792D1B"/>
    <w:rsid w:val="0079307D"/>
    <w:rsid w:val="00793088"/>
    <w:rsid w:val="00793189"/>
    <w:rsid w:val="00793C4D"/>
    <w:rsid w:val="007949B6"/>
    <w:rsid w:val="007950A4"/>
    <w:rsid w:val="00795200"/>
    <w:rsid w:val="00795A52"/>
    <w:rsid w:val="00795B4E"/>
    <w:rsid w:val="00795D14"/>
    <w:rsid w:val="00795FED"/>
    <w:rsid w:val="0079635A"/>
    <w:rsid w:val="007963E1"/>
    <w:rsid w:val="00796776"/>
    <w:rsid w:val="00796FC0"/>
    <w:rsid w:val="00797B7F"/>
    <w:rsid w:val="00797E75"/>
    <w:rsid w:val="007A0885"/>
    <w:rsid w:val="007A21E2"/>
    <w:rsid w:val="007A22B6"/>
    <w:rsid w:val="007A24F1"/>
    <w:rsid w:val="007A2533"/>
    <w:rsid w:val="007A25A2"/>
    <w:rsid w:val="007A2D71"/>
    <w:rsid w:val="007A35A6"/>
    <w:rsid w:val="007A3888"/>
    <w:rsid w:val="007A3F52"/>
    <w:rsid w:val="007A3FA0"/>
    <w:rsid w:val="007A4665"/>
    <w:rsid w:val="007A47FA"/>
    <w:rsid w:val="007A4826"/>
    <w:rsid w:val="007A529C"/>
    <w:rsid w:val="007A5A06"/>
    <w:rsid w:val="007A5A4B"/>
    <w:rsid w:val="007A5B7E"/>
    <w:rsid w:val="007A697C"/>
    <w:rsid w:val="007A6BF9"/>
    <w:rsid w:val="007A6CEC"/>
    <w:rsid w:val="007A6D8D"/>
    <w:rsid w:val="007A6E46"/>
    <w:rsid w:val="007A7024"/>
    <w:rsid w:val="007A70DC"/>
    <w:rsid w:val="007A772B"/>
    <w:rsid w:val="007A77E8"/>
    <w:rsid w:val="007B0B1C"/>
    <w:rsid w:val="007B1F44"/>
    <w:rsid w:val="007B1FA6"/>
    <w:rsid w:val="007B21D1"/>
    <w:rsid w:val="007B24B1"/>
    <w:rsid w:val="007B2A86"/>
    <w:rsid w:val="007B2D21"/>
    <w:rsid w:val="007B2F03"/>
    <w:rsid w:val="007B32C4"/>
    <w:rsid w:val="007B3AF3"/>
    <w:rsid w:val="007B3F8F"/>
    <w:rsid w:val="007B42C6"/>
    <w:rsid w:val="007B4B18"/>
    <w:rsid w:val="007B4ED0"/>
    <w:rsid w:val="007B5DDE"/>
    <w:rsid w:val="007B5EC6"/>
    <w:rsid w:val="007B6609"/>
    <w:rsid w:val="007B700B"/>
    <w:rsid w:val="007B7681"/>
    <w:rsid w:val="007B779D"/>
    <w:rsid w:val="007B7D56"/>
    <w:rsid w:val="007B7EA1"/>
    <w:rsid w:val="007C05BE"/>
    <w:rsid w:val="007C0870"/>
    <w:rsid w:val="007C157B"/>
    <w:rsid w:val="007C173D"/>
    <w:rsid w:val="007C2A03"/>
    <w:rsid w:val="007C2FAC"/>
    <w:rsid w:val="007C3511"/>
    <w:rsid w:val="007C3B8F"/>
    <w:rsid w:val="007C3BA4"/>
    <w:rsid w:val="007C3BDC"/>
    <w:rsid w:val="007C3DDE"/>
    <w:rsid w:val="007C43DF"/>
    <w:rsid w:val="007C496A"/>
    <w:rsid w:val="007C4CE0"/>
    <w:rsid w:val="007C5081"/>
    <w:rsid w:val="007C5A0C"/>
    <w:rsid w:val="007C5AFB"/>
    <w:rsid w:val="007C6169"/>
    <w:rsid w:val="007C618F"/>
    <w:rsid w:val="007C6E58"/>
    <w:rsid w:val="007C72AF"/>
    <w:rsid w:val="007C72BF"/>
    <w:rsid w:val="007C7783"/>
    <w:rsid w:val="007D00E4"/>
    <w:rsid w:val="007D02E5"/>
    <w:rsid w:val="007D0365"/>
    <w:rsid w:val="007D0A6A"/>
    <w:rsid w:val="007D11C4"/>
    <w:rsid w:val="007D126F"/>
    <w:rsid w:val="007D1320"/>
    <w:rsid w:val="007D17A0"/>
    <w:rsid w:val="007D17F3"/>
    <w:rsid w:val="007D1B2B"/>
    <w:rsid w:val="007D1E2E"/>
    <w:rsid w:val="007D21E2"/>
    <w:rsid w:val="007D268F"/>
    <w:rsid w:val="007D30AD"/>
    <w:rsid w:val="007D30AE"/>
    <w:rsid w:val="007D3F68"/>
    <w:rsid w:val="007D4893"/>
    <w:rsid w:val="007D4BDE"/>
    <w:rsid w:val="007D5515"/>
    <w:rsid w:val="007D5613"/>
    <w:rsid w:val="007D5671"/>
    <w:rsid w:val="007D576A"/>
    <w:rsid w:val="007D5998"/>
    <w:rsid w:val="007D5AFC"/>
    <w:rsid w:val="007D62A1"/>
    <w:rsid w:val="007D685B"/>
    <w:rsid w:val="007D74CD"/>
    <w:rsid w:val="007E0653"/>
    <w:rsid w:val="007E09A3"/>
    <w:rsid w:val="007E0ECD"/>
    <w:rsid w:val="007E0F60"/>
    <w:rsid w:val="007E1039"/>
    <w:rsid w:val="007E15B7"/>
    <w:rsid w:val="007E1B5B"/>
    <w:rsid w:val="007E1EDF"/>
    <w:rsid w:val="007E1F43"/>
    <w:rsid w:val="007E2534"/>
    <w:rsid w:val="007E349E"/>
    <w:rsid w:val="007E3D9E"/>
    <w:rsid w:val="007E57EE"/>
    <w:rsid w:val="007E5B61"/>
    <w:rsid w:val="007E5D05"/>
    <w:rsid w:val="007E6299"/>
    <w:rsid w:val="007E65C6"/>
    <w:rsid w:val="007E6777"/>
    <w:rsid w:val="007E6CA2"/>
    <w:rsid w:val="007E6DDC"/>
    <w:rsid w:val="007E6E19"/>
    <w:rsid w:val="007E6FEB"/>
    <w:rsid w:val="007E72FE"/>
    <w:rsid w:val="007E7360"/>
    <w:rsid w:val="007E7940"/>
    <w:rsid w:val="007E7E0F"/>
    <w:rsid w:val="007F0071"/>
    <w:rsid w:val="007F03DD"/>
    <w:rsid w:val="007F05C8"/>
    <w:rsid w:val="007F0B91"/>
    <w:rsid w:val="007F0D3E"/>
    <w:rsid w:val="007F0FC7"/>
    <w:rsid w:val="007F1A1D"/>
    <w:rsid w:val="007F1D2A"/>
    <w:rsid w:val="007F21F5"/>
    <w:rsid w:val="007F2792"/>
    <w:rsid w:val="007F2B60"/>
    <w:rsid w:val="007F338B"/>
    <w:rsid w:val="007F355D"/>
    <w:rsid w:val="007F3A0B"/>
    <w:rsid w:val="007F442C"/>
    <w:rsid w:val="007F448B"/>
    <w:rsid w:val="007F4BF2"/>
    <w:rsid w:val="007F4D08"/>
    <w:rsid w:val="007F522E"/>
    <w:rsid w:val="007F663C"/>
    <w:rsid w:val="007F6AA4"/>
    <w:rsid w:val="007F72F0"/>
    <w:rsid w:val="007F74BF"/>
    <w:rsid w:val="007F7A2C"/>
    <w:rsid w:val="007F7C3D"/>
    <w:rsid w:val="00800941"/>
    <w:rsid w:val="00800E8C"/>
    <w:rsid w:val="00801C45"/>
    <w:rsid w:val="00801D24"/>
    <w:rsid w:val="00801D7C"/>
    <w:rsid w:val="00801FAE"/>
    <w:rsid w:val="00802103"/>
    <w:rsid w:val="008029FC"/>
    <w:rsid w:val="00802BAF"/>
    <w:rsid w:val="00802F56"/>
    <w:rsid w:val="008039A3"/>
    <w:rsid w:val="00803B8A"/>
    <w:rsid w:val="00804FCA"/>
    <w:rsid w:val="008057CC"/>
    <w:rsid w:val="00805AE6"/>
    <w:rsid w:val="00805C58"/>
    <w:rsid w:val="00805D51"/>
    <w:rsid w:val="008064C8"/>
    <w:rsid w:val="008069EC"/>
    <w:rsid w:val="00806ED4"/>
    <w:rsid w:val="008070BA"/>
    <w:rsid w:val="00807190"/>
    <w:rsid w:val="008072D9"/>
    <w:rsid w:val="00807397"/>
    <w:rsid w:val="00807712"/>
    <w:rsid w:val="00810551"/>
    <w:rsid w:val="00810657"/>
    <w:rsid w:val="008109DA"/>
    <w:rsid w:val="00810A8C"/>
    <w:rsid w:val="00810D97"/>
    <w:rsid w:val="00811440"/>
    <w:rsid w:val="0081170F"/>
    <w:rsid w:val="00811714"/>
    <w:rsid w:val="00811B60"/>
    <w:rsid w:val="00811EB6"/>
    <w:rsid w:val="00811FE3"/>
    <w:rsid w:val="008121EF"/>
    <w:rsid w:val="0081237F"/>
    <w:rsid w:val="008124C0"/>
    <w:rsid w:val="0081290D"/>
    <w:rsid w:val="0081367C"/>
    <w:rsid w:val="00813836"/>
    <w:rsid w:val="0081463A"/>
    <w:rsid w:val="00814DA9"/>
    <w:rsid w:val="00814F9C"/>
    <w:rsid w:val="00815148"/>
    <w:rsid w:val="0081525F"/>
    <w:rsid w:val="008159EC"/>
    <w:rsid w:val="00815F17"/>
    <w:rsid w:val="008170B1"/>
    <w:rsid w:val="008172F6"/>
    <w:rsid w:val="008176F0"/>
    <w:rsid w:val="00817C23"/>
    <w:rsid w:val="008203F9"/>
    <w:rsid w:val="008205F4"/>
    <w:rsid w:val="00820748"/>
    <w:rsid w:val="008208E8"/>
    <w:rsid w:val="00821300"/>
    <w:rsid w:val="008218BB"/>
    <w:rsid w:val="00821996"/>
    <w:rsid w:val="00822067"/>
    <w:rsid w:val="008221D7"/>
    <w:rsid w:val="00822FEA"/>
    <w:rsid w:val="00822FFE"/>
    <w:rsid w:val="008233BE"/>
    <w:rsid w:val="0082359E"/>
    <w:rsid w:val="0082390B"/>
    <w:rsid w:val="00823C1B"/>
    <w:rsid w:val="0082537A"/>
    <w:rsid w:val="008254E7"/>
    <w:rsid w:val="008262C4"/>
    <w:rsid w:val="008264C7"/>
    <w:rsid w:val="00826924"/>
    <w:rsid w:val="00826AC6"/>
    <w:rsid w:val="00826B77"/>
    <w:rsid w:val="00826D95"/>
    <w:rsid w:val="00827351"/>
    <w:rsid w:val="008279A3"/>
    <w:rsid w:val="00830038"/>
    <w:rsid w:val="008302D1"/>
    <w:rsid w:val="00830399"/>
    <w:rsid w:val="00830CD8"/>
    <w:rsid w:val="00831458"/>
    <w:rsid w:val="008314A4"/>
    <w:rsid w:val="0083156B"/>
    <w:rsid w:val="008315DC"/>
    <w:rsid w:val="008316ED"/>
    <w:rsid w:val="0083192C"/>
    <w:rsid w:val="00831A1D"/>
    <w:rsid w:val="008332D8"/>
    <w:rsid w:val="008333FB"/>
    <w:rsid w:val="00833468"/>
    <w:rsid w:val="00833C18"/>
    <w:rsid w:val="00834124"/>
    <w:rsid w:val="00834664"/>
    <w:rsid w:val="00834B8E"/>
    <w:rsid w:val="00834D7C"/>
    <w:rsid w:val="0083527A"/>
    <w:rsid w:val="008352CB"/>
    <w:rsid w:val="008353AE"/>
    <w:rsid w:val="008354D3"/>
    <w:rsid w:val="00835519"/>
    <w:rsid w:val="0083570F"/>
    <w:rsid w:val="00835C9C"/>
    <w:rsid w:val="00835D66"/>
    <w:rsid w:val="00835E45"/>
    <w:rsid w:val="008360D8"/>
    <w:rsid w:val="00836371"/>
    <w:rsid w:val="008370E8"/>
    <w:rsid w:val="0083713D"/>
    <w:rsid w:val="00837972"/>
    <w:rsid w:val="00837A07"/>
    <w:rsid w:val="00837B34"/>
    <w:rsid w:val="00837DE3"/>
    <w:rsid w:val="00840899"/>
    <w:rsid w:val="00840C3A"/>
    <w:rsid w:val="00840FA4"/>
    <w:rsid w:val="00841269"/>
    <w:rsid w:val="008414AA"/>
    <w:rsid w:val="0084163F"/>
    <w:rsid w:val="00841725"/>
    <w:rsid w:val="0084175C"/>
    <w:rsid w:val="00841AC6"/>
    <w:rsid w:val="008421F7"/>
    <w:rsid w:val="0084270E"/>
    <w:rsid w:val="00842BFC"/>
    <w:rsid w:val="00842D3F"/>
    <w:rsid w:val="008431A5"/>
    <w:rsid w:val="008432A4"/>
    <w:rsid w:val="008432E0"/>
    <w:rsid w:val="0084342B"/>
    <w:rsid w:val="0084356E"/>
    <w:rsid w:val="00843935"/>
    <w:rsid w:val="008441A2"/>
    <w:rsid w:val="008441E8"/>
    <w:rsid w:val="00844E3A"/>
    <w:rsid w:val="0084543B"/>
    <w:rsid w:val="008466F3"/>
    <w:rsid w:val="00846917"/>
    <w:rsid w:val="00846DCE"/>
    <w:rsid w:val="008470C2"/>
    <w:rsid w:val="00847603"/>
    <w:rsid w:val="00847CC2"/>
    <w:rsid w:val="00847D71"/>
    <w:rsid w:val="00847E62"/>
    <w:rsid w:val="0085014F"/>
    <w:rsid w:val="00850E83"/>
    <w:rsid w:val="00851414"/>
    <w:rsid w:val="0085161A"/>
    <w:rsid w:val="008518F8"/>
    <w:rsid w:val="00851986"/>
    <w:rsid w:val="00851989"/>
    <w:rsid w:val="00851D84"/>
    <w:rsid w:val="00852A94"/>
    <w:rsid w:val="00853685"/>
    <w:rsid w:val="0085370C"/>
    <w:rsid w:val="00853EA9"/>
    <w:rsid w:val="00854042"/>
    <w:rsid w:val="00854236"/>
    <w:rsid w:val="00854732"/>
    <w:rsid w:val="00854DA5"/>
    <w:rsid w:val="00854E11"/>
    <w:rsid w:val="0085519E"/>
    <w:rsid w:val="0085598C"/>
    <w:rsid w:val="008559D3"/>
    <w:rsid w:val="00855B97"/>
    <w:rsid w:val="00855BD5"/>
    <w:rsid w:val="00856F1D"/>
    <w:rsid w:val="00857009"/>
    <w:rsid w:val="00857ADF"/>
    <w:rsid w:val="00857BA6"/>
    <w:rsid w:val="0086033D"/>
    <w:rsid w:val="008606F4"/>
    <w:rsid w:val="008607F7"/>
    <w:rsid w:val="00860BCB"/>
    <w:rsid w:val="00861F9D"/>
    <w:rsid w:val="0086285C"/>
    <w:rsid w:val="00863E5D"/>
    <w:rsid w:val="00864431"/>
    <w:rsid w:val="00864868"/>
    <w:rsid w:val="008654F5"/>
    <w:rsid w:val="00865533"/>
    <w:rsid w:val="00865572"/>
    <w:rsid w:val="00865772"/>
    <w:rsid w:val="00865EE8"/>
    <w:rsid w:val="00866730"/>
    <w:rsid w:val="008667AE"/>
    <w:rsid w:val="008667BD"/>
    <w:rsid w:val="00866FD8"/>
    <w:rsid w:val="00867AEB"/>
    <w:rsid w:val="00867C94"/>
    <w:rsid w:val="008702A4"/>
    <w:rsid w:val="008706BA"/>
    <w:rsid w:val="00870762"/>
    <w:rsid w:val="00870871"/>
    <w:rsid w:val="0087149D"/>
    <w:rsid w:val="00871C2E"/>
    <w:rsid w:val="00872447"/>
    <w:rsid w:val="0087283D"/>
    <w:rsid w:val="008729BB"/>
    <w:rsid w:val="00872C9B"/>
    <w:rsid w:val="00872E8D"/>
    <w:rsid w:val="00873339"/>
    <w:rsid w:val="0087367B"/>
    <w:rsid w:val="008736A4"/>
    <w:rsid w:val="008739C8"/>
    <w:rsid w:val="00873BB6"/>
    <w:rsid w:val="00873BD0"/>
    <w:rsid w:val="00873BD3"/>
    <w:rsid w:val="0087402F"/>
    <w:rsid w:val="00874163"/>
    <w:rsid w:val="00874361"/>
    <w:rsid w:val="00874430"/>
    <w:rsid w:val="008746F2"/>
    <w:rsid w:val="0087492C"/>
    <w:rsid w:val="008752A2"/>
    <w:rsid w:val="00875784"/>
    <w:rsid w:val="00875C0B"/>
    <w:rsid w:val="00875CED"/>
    <w:rsid w:val="00876D09"/>
    <w:rsid w:val="008770FA"/>
    <w:rsid w:val="00880458"/>
    <w:rsid w:val="00880F99"/>
    <w:rsid w:val="00881136"/>
    <w:rsid w:val="00881545"/>
    <w:rsid w:val="00881C82"/>
    <w:rsid w:val="008821F8"/>
    <w:rsid w:val="00882335"/>
    <w:rsid w:val="008829E0"/>
    <w:rsid w:val="00883350"/>
    <w:rsid w:val="008833B8"/>
    <w:rsid w:val="008837B6"/>
    <w:rsid w:val="00883EDA"/>
    <w:rsid w:val="00884280"/>
    <w:rsid w:val="008844D0"/>
    <w:rsid w:val="008847E1"/>
    <w:rsid w:val="00884AAC"/>
    <w:rsid w:val="00884AC3"/>
    <w:rsid w:val="00884AEF"/>
    <w:rsid w:val="00885123"/>
    <w:rsid w:val="0088525D"/>
    <w:rsid w:val="00885E42"/>
    <w:rsid w:val="00885FA5"/>
    <w:rsid w:val="00886568"/>
    <w:rsid w:val="008869AE"/>
    <w:rsid w:val="008876AC"/>
    <w:rsid w:val="00887FAC"/>
    <w:rsid w:val="0089017E"/>
    <w:rsid w:val="0089047C"/>
    <w:rsid w:val="008911A3"/>
    <w:rsid w:val="008912A0"/>
    <w:rsid w:val="0089190F"/>
    <w:rsid w:val="00891B95"/>
    <w:rsid w:val="00891F54"/>
    <w:rsid w:val="00892B30"/>
    <w:rsid w:val="00893128"/>
    <w:rsid w:val="008933EF"/>
    <w:rsid w:val="00893466"/>
    <w:rsid w:val="00893551"/>
    <w:rsid w:val="00893AC4"/>
    <w:rsid w:val="00893B47"/>
    <w:rsid w:val="0089448E"/>
    <w:rsid w:val="00894A7B"/>
    <w:rsid w:val="00894B2A"/>
    <w:rsid w:val="00894F56"/>
    <w:rsid w:val="008952ED"/>
    <w:rsid w:val="008954D9"/>
    <w:rsid w:val="0089550F"/>
    <w:rsid w:val="008959A8"/>
    <w:rsid w:val="00895FF8"/>
    <w:rsid w:val="008965C5"/>
    <w:rsid w:val="008967E5"/>
    <w:rsid w:val="00896CA4"/>
    <w:rsid w:val="00896CE9"/>
    <w:rsid w:val="008977A2"/>
    <w:rsid w:val="00897B11"/>
    <w:rsid w:val="008A0D4A"/>
    <w:rsid w:val="008A0D5D"/>
    <w:rsid w:val="008A0E14"/>
    <w:rsid w:val="008A15A3"/>
    <w:rsid w:val="008A1689"/>
    <w:rsid w:val="008A1B4A"/>
    <w:rsid w:val="008A233F"/>
    <w:rsid w:val="008A28BC"/>
    <w:rsid w:val="008A31C2"/>
    <w:rsid w:val="008A3A35"/>
    <w:rsid w:val="008A3B41"/>
    <w:rsid w:val="008A3BD9"/>
    <w:rsid w:val="008A403C"/>
    <w:rsid w:val="008A4104"/>
    <w:rsid w:val="008A43D1"/>
    <w:rsid w:val="008A4C21"/>
    <w:rsid w:val="008A5D41"/>
    <w:rsid w:val="008A6011"/>
    <w:rsid w:val="008A6774"/>
    <w:rsid w:val="008A6B21"/>
    <w:rsid w:val="008A738B"/>
    <w:rsid w:val="008A7AEA"/>
    <w:rsid w:val="008A7F75"/>
    <w:rsid w:val="008B015C"/>
    <w:rsid w:val="008B043E"/>
    <w:rsid w:val="008B069C"/>
    <w:rsid w:val="008B0BAD"/>
    <w:rsid w:val="008B0E17"/>
    <w:rsid w:val="008B0E6D"/>
    <w:rsid w:val="008B185F"/>
    <w:rsid w:val="008B18E6"/>
    <w:rsid w:val="008B19E3"/>
    <w:rsid w:val="008B2269"/>
    <w:rsid w:val="008B254E"/>
    <w:rsid w:val="008B27A5"/>
    <w:rsid w:val="008B2E04"/>
    <w:rsid w:val="008B347F"/>
    <w:rsid w:val="008B396B"/>
    <w:rsid w:val="008B4532"/>
    <w:rsid w:val="008B496B"/>
    <w:rsid w:val="008B4BD4"/>
    <w:rsid w:val="008B545D"/>
    <w:rsid w:val="008B5CC8"/>
    <w:rsid w:val="008B5DD9"/>
    <w:rsid w:val="008B5F0E"/>
    <w:rsid w:val="008B615E"/>
    <w:rsid w:val="008B619C"/>
    <w:rsid w:val="008B6895"/>
    <w:rsid w:val="008B68FD"/>
    <w:rsid w:val="008B743E"/>
    <w:rsid w:val="008B7881"/>
    <w:rsid w:val="008B7F5D"/>
    <w:rsid w:val="008C05D3"/>
    <w:rsid w:val="008C0A56"/>
    <w:rsid w:val="008C174B"/>
    <w:rsid w:val="008C1822"/>
    <w:rsid w:val="008C19C7"/>
    <w:rsid w:val="008C3148"/>
    <w:rsid w:val="008C363B"/>
    <w:rsid w:val="008C3834"/>
    <w:rsid w:val="008C3B7B"/>
    <w:rsid w:val="008C3D25"/>
    <w:rsid w:val="008C3F4D"/>
    <w:rsid w:val="008C4167"/>
    <w:rsid w:val="008C41EF"/>
    <w:rsid w:val="008C477A"/>
    <w:rsid w:val="008C4D46"/>
    <w:rsid w:val="008C5067"/>
    <w:rsid w:val="008C5234"/>
    <w:rsid w:val="008C52A7"/>
    <w:rsid w:val="008C553C"/>
    <w:rsid w:val="008C5619"/>
    <w:rsid w:val="008C571C"/>
    <w:rsid w:val="008C599C"/>
    <w:rsid w:val="008C5F9D"/>
    <w:rsid w:val="008C6105"/>
    <w:rsid w:val="008C6ABD"/>
    <w:rsid w:val="008C7251"/>
    <w:rsid w:val="008C7526"/>
    <w:rsid w:val="008C7B62"/>
    <w:rsid w:val="008D02AA"/>
    <w:rsid w:val="008D0428"/>
    <w:rsid w:val="008D0753"/>
    <w:rsid w:val="008D0AA5"/>
    <w:rsid w:val="008D0AFB"/>
    <w:rsid w:val="008D104E"/>
    <w:rsid w:val="008D17A8"/>
    <w:rsid w:val="008D19CB"/>
    <w:rsid w:val="008D1F18"/>
    <w:rsid w:val="008D2068"/>
    <w:rsid w:val="008D2671"/>
    <w:rsid w:val="008D269A"/>
    <w:rsid w:val="008D2736"/>
    <w:rsid w:val="008D296C"/>
    <w:rsid w:val="008D358D"/>
    <w:rsid w:val="008D382B"/>
    <w:rsid w:val="008D3A08"/>
    <w:rsid w:val="008D4316"/>
    <w:rsid w:val="008D4379"/>
    <w:rsid w:val="008D464F"/>
    <w:rsid w:val="008D5245"/>
    <w:rsid w:val="008D526B"/>
    <w:rsid w:val="008D58DB"/>
    <w:rsid w:val="008D5D12"/>
    <w:rsid w:val="008D6110"/>
    <w:rsid w:val="008D6626"/>
    <w:rsid w:val="008D6B8A"/>
    <w:rsid w:val="008D74E6"/>
    <w:rsid w:val="008D78ED"/>
    <w:rsid w:val="008D7B94"/>
    <w:rsid w:val="008E0294"/>
    <w:rsid w:val="008E05A5"/>
    <w:rsid w:val="008E094F"/>
    <w:rsid w:val="008E0A14"/>
    <w:rsid w:val="008E14D0"/>
    <w:rsid w:val="008E1FC6"/>
    <w:rsid w:val="008E22FE"/>
    <w:rsid w:val="008E2A59"/>
    <w:rsid w:val="008E355B"/>
    <w:rsid w:val="008E39BA"/>
    <w:rsid w:val="008E3A89"/>
    <w:rsid w:val="008E495D"/>
    <w:rsid w:val="008E4C7D"/>
    <w:rsid w:val="008E5011"/>
    <w:rsid w:val="008E546C"/>
    <w:rsid w:val="008E5804"/>
    <w:rsid w:val="008E5BA5"/>
    <w:rsid w:val="008E6081"/>
    <w:rsid w:val="008E6501"/>
    <w:rsid w:val="008E6507"/>
    <w:rsid w:val="008E6A1F"/>
    <w:rsid w:val="008E7103"/>
    <w:rsid w:val="008E75B0"/>
    <w:rsid w:val="008E76F6"/>
    <w:rsid w:val="008F1A90"/>
    <w:rsid w:val="008F1D7C"/>
    <w:rsid w:val="008F2126"/>
    <w:rsid w:val="008F21E6"/>
    <w:rsid w:val="008F296E"/>
    <w:rsid w:val="008F2BC3"/>
    <w:rsid w:val="008F2DB0"/>
    <w:rsid w:val="008F2E47"/>
    <w:rsid w:val="008F32C8"/>
    <w:rsid w:val="008F3CE3"/>
    <w:rsid w:val="008F4E28"/>
    <w:rsid w:val="008F55A4"/>
    <w:rsid w:val="008F55A6"/>
    <w:rsid w:val="008F5AD9"/>
    <w:rsid w:val="008F62FE"/>
    <w:rsid w:val="008F67A8"/>
    <w:rsid w:val="008F6F49"/>
    <w:rsid w:val="008F75DC"/>
    <w:rsid w:val="00900023"/>
    <w:rsid w:val="00900618"/>
    <w:rsid w:val="0090061B"/>
    <w:rsid w:val="0090062D"/>
    <w:rsid w:val="00900833"/>
    <w:rsid w:val="00900E72"/>
    <w:rsid w:val="0090168B"/>
    <w:rsid w:val="00901885"/>
    <w:rsid w:val="00901C26"/>
    <w:rsid w:val="00901EFA"/>
    <w:rsid w:val="00902399"/>
    <w:rsid w:val="00902778"/>
    <w:rsid w:val="0090300A"/>
    <w:rsid w:val="00903510"/>
    <w:rsid w:val="0090356F"/>
    <w:rsid w:val="00904A43"/>
    <w:rsid w:val="00904DD5"/>
    <w:rsid w:val="00904E7B"/>
    <w:rsid w:val="0090572E"/>
    <w:rsid w:val="0090578A"/>
    <w:rsid w:val="00905792"/>
    <w:rsid w:val="00906544"/>
    <w:rsid w:val="00906D07"/>
    <w:rsid w:val="00906EF3"/>
    <w:rsid w:val="00907567"/>
    <w:rsid w:val="009078BE"/>
    <w:rsid w:val="00911050"/>
    <w:rsid w:val="009113C6"/>
    <w:rsid w:val="0091188D"/>
    <w:rsid w:val="00911C61"/>
    <w:rsid w:val="00912191"/>
    <w:rsid w:val="00912A84"/>
    <w:rsid w:val="0091400E"/>
    <w:rsid w:val="0091479D"/>
    <w:rsid w:val="00914965"/>
    <w:rsid w:val="009167C4"/>
    <w:rsid w:val="0091767D"/>
    <w:rsid w:val="009204AD"/>
    <w:rsid w:val="00920A3C"/>
    <w:rsid w:val="00920AC8"/>
    <w:rsid w:val="00920F55"/>
    <w:rsid w:val="00921113"/>
    <w:rsid w:val="00921397"/>
    <w:rsid w:val="009214D8"/>
    <w:rsid w:val="00922776"/>
    <w:rsid w:val="00922D80"/>
    <w:rsid w:val="009239F2"/>
    <w:rsid w:val="009247C2"/>
    <w:rsid w:val="0092557E"/>
    <w:rsid w:val="009256EC"/>
    <w:rsid w:val="00925AF8"/>
    <w:rsid w:val="00925C67"/>
    <w:rsid w:val="009260F4"/>
    <w:rsid w:val="00926935"/>
    <w:rsid w:val="009271F7"/>
    <w:rsid w:val="009275D5"/>
    <w:rsid w:val="00927E9B"/>
    <w:rsid w:val="0093027B"/>
    <w:rsid w:val="009309D4"/>
    <w:rsid w:val="00931F76"/>
    <w:rsid w:val="0093297D"/>
    <w:rsid w:val="009331B5"/>
    <w:rsid w:val="009334C5"/>
    <w:rsid w:val="0093410B"/>
    <w:rsid w:val="00934DE9"/>
    <w:rsid w:val="0093518F"/>
    <w:rsid w:val="00935517"/>
    <w:rsid w:val="00935955"/>
    <w:rsid w:val="00935DA8"/>
    <w:rsid w:val="009364A1"/>
    <w:rsid w:val="009367A6"/>
    <w:rsid w:val="0093694E"/>
    <w:rsid w:val="00936A65"/>
    <w:rsid w:val="00936DE6"/>
    <w:rsid w:val="00936EC2"/>
    <w:rsid w:val="00937288"/>
    <w:rsid w:val="00937736"/>
    <w:rsid w:val="00937914"/>
    <w:rsid w:val="00937DFE"/>
    <w:rsid w:val="00940613"/>
    <w:rsid w:val="009409F5"/>
    <w:rsid w:val="00940B2E"/>
    <w:rsid w:val="009413BC"/>
    <w:rsid w:val="00941462"/>
    <w:rsid w:val="00941D1F"/>
    <w:rsid w:val="009422AF"/>
    <w:rsid w:val="0094236A"/>
    <w:rsid w:val="009429BB"/>
    <w:rsid w:val="00942B38"/>
    <w:rsid w:val="00942F5B"/>
    <w:rsid w:val="0094385D"/>
    <w:rsid w:val="00943B70"/>
    <w:rsid w:val="00943D38"/>
    <w:rsid w:val="00944864"/>
    <w:rsid w:val="00944C4A"/>
    <w:rsid w:val="00945C7A"/>
    <w:rsid w:val="00946378"/>
    <w:rsid w:val="00946625"/>
    <w:rsid w:val="009475DD"/>
    <w:rsid w:val="00947912"/>
    <w:rsid w:val="00947FA9"/>
    <w:rsid w:val="00950556"/>
    <w:rsid w:val="00950618"/>
    <w:rsid w:val="00950878"/>
    <w:rsid w:val="00950BB9"/>
    <w:rsid w:val="00950C8B"/>
    <w:rsid w:val="00951286"/>
    <w:rsid w:val="0095136C"/>
    <w:rsid w:val="00951686"/>
    <w:rsid w:val="00951735"/>
    <w:rsid w:val="00951981"/>
    <w:rsid w:val="00951F51"/>
    <w:rsid w:val="009522B0"/>
    <w:rsid w:val="009523B2"/>
    <w:rsid w:val="00952F0F"/>
    <w:rsid w:val="00953A45"/>
    <w:rsid w:val="00953ABF"/>
    <w:rsid w:val="00953D99"/>
    <w:rsid w:val="00954E26"/>
    <w:rsid w:val="009556AC"/>
    <w:rsid w:val="009557A5"/>
    <w:rsid w:val="009558BD"/>
    <w:rsid w:val="00955DF3"/>
    <w:rsid w:val="00955E5F"/>
    <w:rsid w:val="00956EBD"/>
    <w:rsid w:val="00957283"/>
    <w:rsid w:val="0095735C"/>
    <w:rsid w:val="009574FA"/>
    <w:rsid w:val="00957E17"/>
    <w:rsid w:val="00960945"/>
    <w:rsid w:val="00961425"/>
    <w:rsid w:val="00961507"/>
    <w:rsid w:val="00961C6E"/>
    <w:rsid w:val="00961D0F"/>
    <w:rsid w:val="009622C4"/>
    <w:rsid w:val="00962D77"/>
    <w:rsid w:val="009638C4"/>
    <w:rsid w:val="00963AC0"/>
    <w:rsid w:val="00963F7B"/>
    <w:rsid w:val="009646DD"/>
    <w:rsid w:val="00964702"/>
    <w:rsid w:val="00964763"/>
    <w:rsid w:val="00965003"/>
    <w:rsid w:val="00965670"/>
    <w:rsid w:val="00965966"/>
    <w:rsid w:val="00965CC1"/>
    <w:rsid w:val="00966BA1"/>
    <w:rsid w:val="0096714B"/>
    <w:rsid w:val="0096728D"/>
    <w:rsid w:val="00967C0A"/>
    <w:rsid w:val="0097017D"/>
    <w:rsid w:val="009703FA"/>
    <w:rsid w:val="00970535"/>
    <w:rsid w:val="00970D10"/>
    <w:rsid w:val="009711A6"/>
    <w:rsid w:val="00971D68"/>
    <w:rsid w:val="00972309"/>
    <w:rsid w:val="0097232D"/>
    <w:rsid w:val="00972372"/>
    <w:rsid w:val="00973858"/>
    <w:rsid w:val="00973DD2"/>
    <w:rsid w:val="00973F21"/>
    <w:rsid w:val="00974322"/>
    <w:rsid w:val="009746D1"/>
    <w:rsid w:val="00974EA9"/>
    <w:rsid w:val="00975DF4"/>
    <w:rsid w:val="009769D5"/>
    <w:rsid w:val="00976A60"/>
    <w:rsid w:val="00976C4C"/>
    <w:rsid w:val="009771FB"/>
    <w:rsid w:val="00977866"/>
    <w:rsid w:val="00977A76"/>
    <w:rsid w:val="00977FCA"/>
    <w:rsid w:val="009804E1"/>
    <w:rsid w:val="00980558"/>
    <w:rsid w:val="0098066A"/>
    <w:rsid w:val="00980B83"/>
    <w:rsid w:val="009810B5"/>
    <w:rsid w:val="00981649"/>
    <w:rsid w:val="0098171D"/>
    <w:rsid w:val="009818F9"/>
    <w:rsid w:val="00981B57"/>
    <w:rsid w:val="009820A3"/>
    <w:rsid w:val="00982A26"/>
    <w:rsid w:val="00982FCF"/>
    <w:rsid w:val="0098348C"/>
    <w:rsid w:val="009836F6"/>
    <w:rsid w:val="00983A22"/>
    <w:rsid w:val="00983E82"/>
    <w:rsid w:val="009847AD"/>
    <w:rsid w:val="00986615"/>
    <w:rsid w:val="009868DC"/>
    <w:rsid w:val="00986DCE"/>
    <w:rsid w:val="00987615"/>
    <w:rsid w:val="0099002E"/>
    <w:rsid w:val="00990360"/>
    <w:rsid w:val="00990375"/>
    <w:rsid w:val="00990C32"/>
    <w:rsid w:val="00990DC5"/>
    <w:rsid w:val="00991D7A"/>
    <w:rsid w:val="009921E9"/>
    <w:rsid w:val="0099255A"/>
    <w:rsid w:val="0099271F"/>
    <w:rsid w:val="00992A3C"/>
    <w:rsid w:val="00993EEC"/>
    <w:rsid w:val="009940FD"/>
    <w:rsid w:val="009945C3"/>
    <w:rsid w:val="00994856"/>
    <w:rsid w:val="00994B3F"/>
    <w:rsid w:val="00994CFC"/>
    <w:rsid w:val="00995C94"/>
    <w:rsid w:val="009960C5"/>
    <w:rsid w:val="009964EA"/>
    <w:rsid w:val="00996EAE"/>
    <w:rsid w:val="0099701E"/>
    <w:rsid w:val="009970AC"/>
    <w:rsid w:val="00997874"/>
    <w:rsid w:val="00997D91"/>
    <w:rsid w:val="009A0067"/>
    <w:rsid w:val="009A0A79"/>
    <w:rsid w:val="009A0B13"/>
    <w:rsid w:val="009A0C82"/>
    <w:rsid w:val="009A10B6"/>
    <w:rsid w:val="009A14CE"/>
    <w:rsid w:val="009A1745"/>
    <w:rsid w:val="009A1A71"/>
    <w:rsid w:val="009A1C2C"/>
    <w:rsid w:val="009A1C8D"/>
    <w:rsid w:val="009A1EF9"/>
    <w:rsid w:val="009A24C4"/>
    <w:rsid w:val="009A2977"/>
    <w:rsid w:val="009A31FE"/>
    <w:rsid w:val="009A3CD3"/>
    <w:rsid w:val="009A3F0B"/>
    <w:rsid w:val="009A3F6B"/>
    <w:rsid w:val="009A44B7"/>
    <w:rsid w:val="009A453A"/>
    <w:rsid w:val="009A476E"/>
    <w:rsid w:val="009A486A"/>
    <w:rsid w:val="009A6C18"/>
    <w:rsid w:val="009A6CB6"/>
    <w:rsid w:val="009A6D1F"/>
    <w:rsid w:val="009A6F79"/>
    <w:rsid w:val="009A7315"/>
    <w:rsid w:val="009A73E4"/>
    <w:rsid w:val="009A7582"/>
    <w:rsid w:val="009A772A"/>
    <w:rsid w:val="009A77B5"/>
    <w:rsid w:val="009A7851"/>
    <w:rsid w:val="009A7998"/>
    <w:rsid w:val="009B022E"/>
    <w:rsid w:val="009B028F"/>
    <w:rsid w:val="009B0290"/>
    <w:rsid w:val="009B05EB"/>
    <w:rsid w:val="009B0899"/>
    <w:rsid w:val="009B141C"/>
    <w:rsid w:val="009B1884"/>
    <w:rsid w:val="009B1EE3"/>
    <w:rsid w:val="009B1FBE"/>
    <w:rsid w:val="009B2187"/>
    <w:rsid w:val="009B230F"/>
    <w:rsid w:val="009B2383"/>
    <w:rsid w:val="009B2930"/>
    <w:rsid w:val="009B2AB5"/>
    <w:rsid w:val="009B367F"/>
    <w:rsid w:val="009B3757"/>
    <w:rsid w:val="009B3844"/>
    <w:rsid w:val="009B38C9"/>
    <w:rsid w:val="009B3E13"/>
    <w:rsid w:val="009B4590"/>
    <w:rsid w:val="009B4CAE"/>
    <w:rsid w:val="009B4D51"/>
    <w:rsid w:val="009B57BF"/>
    <w:rsid w:val="009B5F02"/>
    <w:rsid w:val="009B671B"/>
    <w:rsid w:val="009B70B8"/>
    <w:rsid w:val="009B7181"/>
    <w:rsid w:val="009B742B"/>
    <w:rsid w:val="009B7663"/>
    <w:rsid w:val="009B7803"/>
    <w:rsid w:val="009B7A35"/>
    <w:rsid w:val="009C017A"/>
    <w:rsid w:val="009C02D6"/>
    <w:rsid w:val="009C02F4"/>
    <w:rsid w:val="009C03DD"/>
    <w:rsid w:val="009C03E3"/>
    <w:rsid w:val="009C07C6"/>
    <w:rsid w:val="009C09D6"/>
    <w:rsid w:val="009C0C91"/>
    <w:rsid w:val="009C0DA9"/>
    <w:rsid w:val="009C0EA1"/>
    <w:rsid w:val="009C1092"/>
    <w:rsid w:val="009C24C3"/>
    <w:rsid w:val="009C2749"/>
    <w:rsid w:val="009C2A5B"/>
    <w:rsid w:val="009C2B30"/>
    <w:rsid w:val="009C30F4"/>
    <w:rsid w:val="009C3CF1"/>
    <w:rsid w:val="009C3F25"/>
    <w:rsid w:val="009C4499"/>
    <w:rsid w:val="009C4EB0"/>
    <w:rsid w:val="009C5231"/>
    <w:rsid w:val="009C5F7F"/>
    <w:rsid w:val="009C6A37"/>
    <w:rsid w:val="009C6F20"/>
    <w:rsid w:val="009C700E"/>
    <w:rsid w:val="009C71DA"/>
    <w:rsid w:val="009C728E"/>
    <w:rsid w:val="009C7E1A"/>
    <w:rsid w:val="009D00B0"/>
    <w:rsid w:val="009D0133"/>
    <w:rsid w:val="009D03B8"/>
    <w:rsid w:val="009D05F7"/>
    <w:rsid w:val="009D0CEC"/>
    <w:rsid w:val="009D0F3A"/>
    <w:rsid w:val="009D1297"/>
    <w:rsid w:val="009D1634"/>
    <w:rsid w:val="009D1FED"/>
    <w:rsid w:val="009D20CE"/>
    <w:rsid w:val="009D2DD1"/>
    <w:rsid w:val="009D315A"/>
    <w:rsid w:val="009D3959"/>
    <w:rsid w:val="009D3B09"/>
    <w:rsid w:val="009D4382"/>
    <w:rsid w:val="009D45AB"/>
    <w:rsid w:val="009D464C"/>
    <w:rsid w:val="009D480B"/>
    <w:rsid w:val="009D4C8F"/>
    <w:rsid w:val="009D4ECE"/>
    <w:rsid w:val="009D4F24"/>
    <w:rsid w:val="009D4F49"/>
    <w:rsid w:val="009D54E3"/>
    <w:rsid w:val="009D556C"/>
    <w:rsid w:val="009D566E"/>
    <w:rsid w:val="009D5E48"/>
    <w:rsid w:val="009D66F3"/>
    <w:rsid w:val="009D6D07"/>
    <w:rsid w:val="009D6DA7"/>
    <w:rsid w:val="009D7346"/>
    <w:rsid w:val="009E0953"/>
    <w:rsid w:val="009E1153"/>
    <w:rsid w:val="009E12EB"/>
    <w:rsid w:val="009E1B04"/>
    <w:rsid w:val="009E214D"/>
    <w:rsid w:val="009E2E31"/>
    <w:rsid w:val="009E392A"/>
    <w:rsid w:val="009E3B95"/>
    <w:rsid w:val="009E4053"/>
    <w:rsid w:val="009E4E83"/>
    <w:rsid w:val="009E5586"/>
    <w:rsid w:val="009E5FB2"/>
    <w:rsid w:val="009E69A8"/>
    <w:rsid w:val="009E6B59"/>
    <w:rsid w:val="009E716B"/>
    <w:rsid w:val="009E7535"/>
    <w:rsid w:val="009F044D"/>
    <w:rsid w:val="009F0696"/>
    <w:rsid w:val="009F0F55"/>
    <w:rsid w:val="009F1478"/>
    <w:rsid w:val="009F1AB3"/>
    <w:rsid w:val="009F1AC7"/>
    <w:rsid w:val="009F21D4"/>
    <w:rsid w:val="009F241E"/>
    <w:rsid w:val="009F2568"/>
    <w:rsid w:val="009F270F"/>
    <w:rsid w:val="009F2740"/>
    <w:rsid w:val="009F3363"/>
    <w:rsid w:val="009F34CB"/>
    <w:rsid w:val="009F34D6"/>
    <w:rsid w:val="009F3BAC"/>
    <w:rsid w:val="009F3C64"/>
    <w:rsid w:val="009F4187"/>
    <w:rsid w:val="009F41F6"/>
    <w:rsid w:val="009F48B7"/>
    <w:rsid w:val="009F4F10"/>
    <w:rsid w:val="009F565E"/>
    <w:rsid w:val="009F5CD5"/>
    <w:rsid w:val="009F5EFE"/>
    <w:rsid w:val="009F60B9"/>
    <w:rsid w:val="009F6534"/>
    <w:rsid w:val="009F65C9"/>
    <w:rsid w:val="009F6604"/>
    <w:rsid w:val="009F66E3"/>
    <w:rsid w:val="009F6F15"/>
    <w:rsid w:val="009F6FBC"/>
    <w:rsid w:val="009F7229"/>
    <w:rsid w:val="009F74C0"/>
    <w:rsid w:val="009F7A8C"/>
    <w:rsid w:val="009F7F9A"/>
    <w:rsid w:val="00A002B4"/>
    <w:rsid w:val="00A003ED"/>
    <w:rsid w:val="00A005DF"/>
    <w:rsid w:val="00A01785"/>
    <w:rsid w:val="00A01CBB"/>
    <w:rsid w:val="00A02292"/>
    <w:rsid w:val="00A025A7"/>
    <w:rsid w:val="00A02643"/>
    <w:rsid w:val="00A0266C"/>
    <w:rsid w:val="00A02A1D"/>
    <w:rsid w:val="00A02ADA"/>
    <w:rsid w:val="00A031F0"/>
    <w:rsid w:val="00A03550"/>
    <w:rsid w:val="00A0378F"/>
    <w:rsid w:val="00A0398B"/>
    <w:rsid w:val="00A03B27"/>
    <w:rsid w:val="00A03BAC"/>
    <w:rsid w:val="00A03BF9"/>
    <w:rsid w:val="00A03EC0"/>
    <w:rsid w:val="00A04056"/>
    <w:rsid w:val="00A0428E"/>
    <w:rsid w:val="00A048B6"/>
    <w:rsid w:val="00A04CDD"/>
    <w:rsid w:val="00A04DBA"/>
    <w:rsid w:val="00A04F60"/>
    <w:rsid w:val="00A05C97"/>
    <w:rsid w:val="00A05CF5"/>
    <w:rsid w:val="00A068A5"/>
    <w:rsid w:val="00A075C2"/>
    <w:rsid w:val="00A10435"/>
    <w:rsid w:val="00A1052A"/>
    <w:rsid w:val="00A10667"/>
    <w:rsid w:val="00A1112C"/>
    <w:rsid w:val="00A11545"/>
    <w:rsid w:val="00A12B98"/>
    <w:rsid w:val="00A13B70"/>
    <w:rsid w:val="00A142DD"/>
    <w:rsid w:val="00A146F6"/>
    <w:rsid w:val="00A14EDC"/>
    <w:rsid w:val="00A14F74"/>
    <w:rsid w:val="00A1560F"/>
    <w:rsid w:val="00A1575A"/>
    <w:rsid w:val="00A15A60"/>
    <w:rsid w:val="00A15C32"/>
    <w:rsid w:val="00A16062"/>
    <w:rsid w:val="00A16345"/>
    <w:rsid w:val="00A16777"/>
    <w:rsid w:val="00A17014"/>
    <w:rsid w:val="00A170F3"/>
    <w:rsid w:val="00A17144"/>
    <w:rsid w:val="00A175F8"/>
    <w:rsid w:val="00A201FF"/>
    <w:rsid w:val="00A202E1"/>
    <w:rsid w:val="00A203E3"/>
    <w:rsid w:val="00A2049F"/>
    <w:rsid w:val="00A208B0"/>
    <w:rsid w:val="00A21254"/>
    <w:rsid w:val="00A21A54"/>
    <w:rsid w:val="00A21C31"/>
    <w:rsid w:val="00A21E9E"/>
    <w:rsid w:val="00A226EC"/>
    <w:rsid w:val="00A23033"/>
    <w:rsid w:val="00A232D7"/>
    <w:rsid w:val="00A23A73"/>
    <w:rsid w:val="00A23F27"/>
    <w:rsid w:val="00A241E5"/>
    <w:rsid w:val="00A246BB"/>
    <w:rsid w:val="00A2470D"/>
    <w:rsid w:val="00A24B57"/>
    <w:rsid w:val="00A26882"/>
    <w:rsid w:val="00A274CD"/>
    <w:rsid w:val="00A276D2"/>
    <w:rsid w:val="00A27DBF"/>
    <w:rsid w:val="00A27F07"/>
    <w:rsid w:val="00A27F4A"/>
    <w:rsid w:val="00A3000B"/>
    <w:rsid w:val="00A302CA"/>
    <w:rsid w:val="00A30749"/>
    <w:rsid w:val="00A30C56"/>
    <w:rsid w:val="00A30F0C"/>
    <w:rsid w:val="00A31155"/>
    <w:rsid w:val="00A318A0"/>
    <w:rsid w:val="00A32130"/>
    <w:rsid w:val="00A32751"/>
    <w:rsid w:val="00A329A0"/>
    <w:rsid w:val="00A32BBA"/>
    <w:rsid w:val="00A33341"/>
    <w:rsid w:val="00A33850"/>
    <w:rsid w:val="00A33A1B"/>
    <w:rsid w:val="00A34065"/>
    <w:rsid w:val="00A34181"/>
    <w:rsid w:val="00A346CE"/>
    <w:rsid w:val="00A34708"/>
    <w:rsid w:val="00A34754"/>
    <w:rsid w:val="00A34C8D"/>
    <w:rsid w:val="00A34FD4"/>
    <w:rsid w:val="00A35025"/>
    <w:rsid w:val="00A353A9"/>
    <w:rsid w:val="00A35523"/>
    <w:rsid w:val="00A35FE0"/>
    <w:rsid w:val="00A36930"/>
    <w:rsid w:val="00A36A08"/>
    <w:rsid w:val="00A36D81"/>
    <w:rsid w:val="00A37075"/>
    <w:rsid w:val="00A37264"/>
    <w:rsid w:val="00A37367"/>
    <w:rsid w:val="00A37658"/>
    <w:rsid w:val="00A376D5"/>
    <w:rsid w:val="00A4085F"/>
    <w:rsid w:val="00A40966"/>
    <w:rsid w:val="00A40B23"/>
    <w:rsid w:val="00A41D4A"/>
    <w:rsid w:val="00A42032"/>
    <w:rsid w:val="00A42254"/>
    <w:rsid w:val="00A42E2D"/>
    <w:rsid w:val="00A4379F"/>
    <w:rsid w:val="00A43E28"/>
    <w:rsid w:val="00A44153"/>
    <w:rsid w:val="00A444F7"/>
    <w:rsid w:val="00A44FCC"/>
    <w:rsid w:val="00A45279"/>
    <w:rsid w:val="00A455B3"/>
    <w:rsid w:val="00A45A35"/>
    <w:rsid w:val="00A45E9A"/>
    <w:rsid w:val="00A464D4"/>
    <w:rsid w:val="00A469C9"/>
    <w:rsid w:val="00A46C30"/>
    <w:rsid w:val="00A46CFF"/>
    <w:rsid w:val="00A47241"/>
    <w:rsid w:val="00A4728F"/>
    <w:rsid w:val="00A47F50"/>
    <w:rsid w:val="00A5017C"/>
    <w:rsid w:val="00A5027B"/>
    <w:rsid w:val="00A50597"/>
    <w:rsid w:val="00A5081C"/>
    <w:rsid w:val="00A5098A"/>
    <w:rsid w:val="00A5178D"/>
    <w:rsid w:val="00A52872"/>
    <w:rsid w:val="00A529D4"/>
    <w:rsid w:val="00A537A8"/>
    <w:rsid w:val="00A539C7"/>
    <w:rsid w:val="00A53ADF"/>
    <w:rsid w:val="00A53C96"/>
    <w:rsid w:val="00A54308"/>
    <w:rsid w:val="00A5446E"/>
    <w:rsid w:val="00A54512"/>
    <w:rsid w:val="00A550A7"/>
    <w:rsid w:val="00A55348"/>
    <w:rsid w:val="00A559E8"/>
    <w:rsid w:val="00A568DD"/>
    <w:rsid w:val="00A56E18"/>
    <w:rsid w:val="00A573F4"/>
    <w:rsid w:val="00A57497"/>
    <w:rsid w:val="00A576A1"/>
    <w:rsid w:val="00A57A5D"/>
    <w:rsid w:val="00A57E0E"/>
    <w:rsid w:val="00A57F1C"/>
    <w:rsid w:val="00A60034"/>
    <w:rsid w:val="00A606AE"/>
    <w:rsid w:val="00A60E2A"/>
    <w:rsid w:val="00A61B23"/>
    <w:rsid w:val="00A61D0C"/>
    <w:rsid w:val="00A62576"/>
    <w:rsid w:val="00A6285B"/>
    <w:rsid w:val="00A62D8B"/>
    <w:rsid w:val="00A63181"/>
    <w:rsid w:val="00A63276"/>
    <w:rsid w:val="00A6329C"/>
    <w:rsid w:val="00A6356B"/>
    <w:rsid w:val="00A63828"/>
    <w:rsid w:val="00A63884"/>
    <w:rsid w:val="00A63981"/>
    <w:rsid w:val="00A63E64"/>
    <w:rsid w:val="00A63E8B"/>
    <w:rsid w:val="00A640A6"/>
    <w:rsid w:val="00A644BB"/>
    <w:rsid w:val="00A64884"/>
    <w:rsid w:val="00A653AE"/>
    <w:rsid w:val="00A654CD"/>
    <w:rsid w:val="00A65904"/>
    <w:rsid w:val="00A65EA9"/>
    <w:rsid w:val="00A65FAC"/>
    <w:rsid w:val="00A66582"/>
    <w:rsid w:val="00A665F0"/>
    <w:rsid w:val="00A66693"/>
    <w:rsid w:val="00A6693C"/>
    <w:rsid w:val="00A6699A"/>
    <w:rsid w:val="00A66C78"/>
    <w:rsid w:val="00A66D1D"/>
    <w:rsid w:val="00A67C2F"/>
    <w:rsid w:val="00A67C97"/>
    <w:rsid w:val="00A67E70"/>
    <w:rsid w:val="00A67FAB"/>
    <w:rsid w:val="00A703D6"/>
    <w:rsid w:val="00A706A2"/>
    <w:rsid w:val="00A707E2"/>
    <w:rsid w:val="00A7093E"/>
    <w:rsid w:val="00A709F5"/>
    <w:rsid w:val="00A70A57"/>
    <w:rsid w:val="00A711AC"/>
    <w:rsid w:val="00A712A3"/>
    <w:rsid w:val="00A71A30"/>
    <w:rsid w:val="00A7223E"/>
    <w:rsid w:val="00A72261"/>
    <w:rsid w:val="00A72D3E"/>
    <w:rsid w:val="00A72EC1"/>
    <w:rsid w:val="00A73042"/>
    <w:rsid w:val="00A73631"/>
    <w:rsid w:val="00A74036"/>
    <w:rsid w:val="00A7410A"/>
    <w:rsid w:val="00A7449E"/>
    <w:rsid w:val="00A75317"/>
    <w:rsid w:val="00A75E27"/>
    <w:rsid w:val="00A76738"/>
    <w:rsid w:val="00A7741D"/>
    <w:rsid w:val="00A77817"/>
    <w:rsid w:val="00A779D3"/>
    <w:rsid w:val="00A77A73"/>
    <w:rsid w:val="00A77BCD"/>
    <w:rsid w:val="00A77F9A"/>
    <w:rsid w:val="00A80405"/>
    <w:rsid w:val="00A80475"/>
    <w:rsid w:val="00A80BAA"/>
    <w:rsid w:val="00A80D5C"/>
    <w:rsid w:val="00A80F0D"/>
    <w:rsid w:val="00A81141"/>
    <w:rsid w:val="00A81188"/>
    <w:rsid w:val="00A81489"/>
    <w:rsid w:val="00A815B0"/>
    <w:rsid w:val="00A816BE"/>
    <w:rsid w:val="00A8295E"/>
    <w:rsid w:val="00A829B0"/>
    <w:rsid w:val="00A82C1B"/>
    <w:rsid w:val="00A82CF6"/>
    <w:rsid w:val="00A82EE3"/>
    <w:rsid w:val="00A834BF"/>
    <w:rsid w:val="00A847A2"/>
    <w:rsid w:val="00A85A78"/>
    <w:rsid w:val="00A85CB4"/>
    <w:rsid w:val="00A85F84"/>
    <w:rsid w:val="00A876C5"/>
    <w:rsid w:val="00A87AF6"/>
    <w:rsid w:val="00A90622"/>
    <w:rsid w:val="00A9074A"/>
    <w:rsid w:val="00A90CE5"/>
    <w:rsid w:val="00A91216"/>
    <w:rsid w:val="00A915E5"/>
    <w:rsid w:val="00A91B25"/>
    <w:rsid w:val="00A92CAA"/>
    <w:rsid w:val="00A92D09"/>
    <w:rsid w:val="00A92D3A"/>
    <w:rsid w:val="00A92D60"/>
    <w:rsid w:val="00A92F62"/>
    <w:rsid w:val="00A92FC3"/>
    <w:rsid w:val="00A932E1"/>
    <w:rsid w:val="00A93CC4"/>
    <w:rsid w:val="00A941A4"/>
    <w:rsid w:val="00A94865"/>
    <w:rsid w:val="00A94C2D"/>
    <w:rsid w:val="00A95D6E"/>
    <w:rsid w:val="00A95F77"/>
    <w:rsid w:val="00A969AE"/>
    <w:rsid w:val="00A96E00"/>
    <w:rsid w:val="00A96F6F"/>
    <w:rsid w:val="00A97558"/>
    <w:rsid w:val="00A97B20"/>
    <w:rsid w:val="00A97DF9"/>
    <w:rsid w:val="00A97EF2"/>
    <w:rsid w:val="00A97FF0"/>
    <w:rsid w:val="00AA0071"/>
    <w:rsid w:val="00AA086B"/>
    <w:rsid w:val="00AA09F4"/>
    <w:rsid w:val="00AA0A6B"/>
    <w:rsid w:val="00AA0B52"/>
    <w:rsid w:val="00AA0BB0"/>
    <w:rsid w:val="00AA1B7E"/>
    <w:rsid w:val="00AA1EEE"/>
    <w:rsid w:val="00AA2890"/>
    <w:rsid w:val="00AA33BB"/>
    <w:rsid w:val="00AA3725"/>
    <w:rsid w:val="00AA3889"/>
    <w:rsid w:val="00AA49FC"/>
    <w:rsid w:val="00AA4E4B"/>
    <w:rsid w:val="00AA50FF"/>
    <w:rsid w:val="00AA53BA"/>
    <w:rsid w:val="00AA53E2"/>
    <w:rsid w:val="00AA57B9"/>
    <w:rsid w:val="00AA663A"/>
    <w:rsid w:val="00AA6FEC"/>
    <w:rsid w:val="00AA71F9"/>
    <w:rsid w:val="00AA73CC"/>
    <w:rsid w:val="00AA7E4F"/>
    <w:rsid w:val="00AB0033"/>
    <w:rsid w:val="00AB01FD"/>
    <w:rsid w:val="00AB07DC"/>
    <w:rsid w:val="00AB0ACF"/>
    <w:rsid w:val="00AB0D88"/>
    <w:rsid w:val="00AB1462"/>
    <w:rsid w:val="00AB15FE"/>
    <w:rsid w:val="00AB160B"/>
    <w:rsid w:val="00AB2328"/>
    <w:rsid w:val="00AB2461"/>
    <w:rsid w:val="00AB2C8F"/>
    <w:rsid w:val="00AB2E74"/>
    <w:rsid w:val="00AB3442"/>
    <w:rsid w:val="00AB3C64"/>
    <w:rsid w:val="00AB4362"/>
    <w:rsid w:val="00AB4398"/>
    <w:rsid w:val="00AB46C1"/>
    <w:rsid w:val="00AB46CD"/>
    <w:rsid w:val="00AB46F5"/>
    <w:rsid w:val="00AB4A3C"/>
    <w:rsid w:val="00AB4F87"/>
    <w:rsid w:val="00AB58DE"/>
    <w:rsid w:val="00AB621B"/>
    <w:rsid w:val="00AB7219"/>
    <w:rsid w:val="00AB7756"/>
    <w:rsid w:val="00AB7E35"/>
    <w:rsid w:val="00AB7F48"/>
    <w:rsid w:val="00AC0513"/>
    <w:rsid w:val="00AC0FA0"/>
    <w:rsid w:val="00AC11CA"/>
    <w:rsid w:val="00AC1268"/>
    <w:rsid w:val="00AC1C97"/>
    <w:rsid w:val="00AC1FA3"/>
    <w:rsid w:val="00AC21F1"/>
    <w:rsid w:val="00AC22FF"/>
    <w:rsid w:val="00AC2D1A"/>
    <w:rsid w:val="00AC3381"/>
    <w:rsid w:val="00AC3F06"/>
    <w:rsid w:val="00AC4073"/>
    <w:rsid w:val="00AC4866"/>
    <w:rsid w:val="00AC4958"/>
    <w:rsid w:val="00AC4D20"/>
    <w:rsid w:val="00AC59DC"/>
    <w:rsid w:val="00AC5B55"/>
    <w:rsid w:val="00AC5D37"/>
    <w:rsid w:val="00AC65BB"/>
    <w:rsid w:val="00AC65FF"/>
    <w:rsid w:val="00AC6982"/>
    <w:rsid w:val="00AC6C77"/>
    <w:rsid w:val="00AC6E85"/>
    <w:rsid w:val="00AC70D5"/>
    <w:rsid w:val="00AC7312"/>
    <w:rsid w:val="00AD045C"/>
    <w:rsid w:val="00AD0583"/>
    <w:rsid w:val="00AD06F4"/>
    <w:rsid w:val="00AD1247"/>
    <w:rsid w:val="00AD1B8F"/>
    <w:rsid w:val="00AD1E57"/>
    <w:rsid w:val="00AD21E7"/>
    <w:rsid w:val="00AD2331"/>
    <w:rsid w:val="00AD33A7"/>
    <w:rsid w:val="00AD3547"/>
    <w:rsid w:val="00AD35DF"/>
    <w:rsid w:val="00AD35E0"/>
    <w:rsid w:val="00AD38CB"/>
    <w:rsid w:val="00AD38E1"/>
    <w:rsid w:val="00AD3E8E"/>
    <w:rsid w:val="00AD4077"/>
    <w:rsid w:val="00AD40EA"/>
    <w:rsid w:val="00AD4B96"/>
    <w:rsid w:val="00AD5198"/>
    <w:rsid w:val="00AD529A"/>
    <w:rsid w:val="00AD55F4"/>
    <w:rsid w:val="00AD6017"/>
    <w:rsid w:val="00AD6413"/>
    <w:rsid w:val="00AD64EA"/>
    <w:rsid w:val="00AD76EE"/>
    <w:rsid w:val="00AD7BD7"/>
    <w:rsid w:val="00AE0470"/>
    <w:rsid w:val="00AE079C"/>
    <w:rsid w:val="00AE0C80"/>
    <w:rsid w:val="00AE0E26"/>
    <w:rsid w:val="00AE12B1"/>
    <w:rsid w:val="00AE18EB"/>
    <w:rsid w:val="00AE1C4F"/>
    <w:rsid w:val="00AE3339"/>
    <w:rsid w:val="00AE34ED"/>
    <w:rsid w:val="00AE3773"/>
    <w:rsid w:val="00AE395A"/>
    <w:rsid w:val="00AE39C0"/>
    <w:rsid w:val="00AE3A71"/>
    <w:rsid w:val="00AE4C3F"/>
    <w:rsid w:val="00AE4C8D"/>
    <w:rsid w:val="00AE5248"/>
    <w:rsid w:val="00AE56B5"/>
    <w:rsid w:val="00AE57C8"/>
    <w:rsid w:val="00AE5ECC"/>
    <w:rsid w:val="00AE68EB"/>
    <w:rsid w:val="00AE6919"/>
    <w:rsid w:val="00AE6FB6"/>
    <w:rsid w:val="00AE789E"/>
    <w:rsid w:val="00AE7B49"/>
    <w:rsid w:val="00AF05AB"/>
    <w:rsid w:val="00AF0D14"/>
    <w:rsid w:val="00AF0D2B"/>
    <w:rsid w:val="00AF11FE"/>
    <w:rsid w:val="00AF16B1"/>
    <w:rsid w:val="00AF1934"/>
    <w:rsid w:val="00AF1B0C"/>
    <w:rsid w:val="00AF1EB9"/>
    <w:rsid w:val="00AF1F9D"/>
    <w:rsid w:val="00AF2032"/>
    <w:rsid w:val="00AF2684"/>
    <w:rsid w:val="00AF3000"/>
    <w:rsid w:val="00AF3FB3"/>
    <w:rsid w:val="00AF4234"/>
    <w:rsid w:val="00AF493C"/>
    <w:rsid w:val="00AF49BF"/>
    <w:rsid w:val="00AF4BB1"/>
    <w:rsid w:val="00AF502B"/>
    <w:rsid w:val="00AF51AB"/>
    <w:rsid w:val="00AF543B"/>
    <w:rsid w:val="00AF5884"/>
    <w:rsid w:val="00AF5E7C"/>
    <w:rsid w:val="00AF722E"/>
    <w:rsid w:val="00B00184"/>
    <w:rsid w:val="00B00BBE"/>
    <w:rsid w:val="00B01D71"/>
    <w:rsid w:val="00B01E36"/>
    <w:rsid w:val="00B0210E"/>
    <w:rsid w:val="00B02110"/>
    <w:rsid w:val="00B0245D"/>
    <w:rsid w:val="00B0251E"/>
    <w:rsid w:val="00B0260F"/>
    <w:rsid w:val="00B027CA"/>
    <w:rsid w:val="00B031F3"/>
    <w:rsid w:val="00B033DF"/>
    <w:rsid w:val="00B0373A"/>
    <w:rsid w:val="00B0396B"/>
    <w:rsid w:val="00B04B1F"/>
    <w:rsid w:val="00B05748"/>
    <w:rsid w:val="00B059A0"/>
    <w:rsid w:val="00B05E74"/>
    <w:rsid w:val="00B05EC4"/>
    <w:rsid w:val="00B05F18"/>
    <w:rsid w:val="00B0633D"/>
    <w:rsid w:val="00B06707"/>
    <w:rsid w:val="00B06984"/>
    <w:rsid w:val="00B06EB0"/>
    <w:rsid w:val="00B073CF"/>
    <w:rsid w:val="00B0750B"/>
    <w:rsid w:val="00B075AF"/>
    <w:rsid w:val="00B0766E"/>
    <w:rsid w:val="00B07A71"/>
    <w:rsid w:val="00B07C89"/>
    <w:rsid w:val="00B107E4"/>
    <w:rsid w:val="00B10921"/>
    <w:rsid w:val="00B11253"/>
    <w:rsid w:val="00B117A6"/>
    <w:rsid w:val="00B11DD1"/>
    <w:rsid w:val="00B125A4"/>
    <w:rsid w:val="00B12B29"/>
    <w:rsid w:val="00B12E09"/>
    <w:rsid w:val="00B135F6"/>
    <w:rsid w:val="00B13F6A"/>
    <w:rsid w:val="00B13F6C"/>
    <w:rsid w:val="00B146B9"/>
    <w:rsid w:val="00B14F9A"/>
    <w:rsid w:val="00B1501B"/>
    <w:rsid w:val="00B1501F"/>
    <w:rsid w:val="00B15289"/>
    <w:rsid w:val="00B1626A"/>
    <w:rsid w:val="00B162B4"/>
    <w:rsid w:val="00B16B2E"/>
    <w:rsid w:val="00B17180"/>
    <w:rsid w:val="00B17B07"/>
    <w:rsid w:val="00B2022E"/>
    <w:rsid w:val="00B2033C"/>
    <w:rsid w:val="00B20678"/>
    <w:rsid w:val="00B2088E"/>
    <w:rsid w:val="00B20EA4"/>
    <w:rsid w:val="00B20F98"/>
    <w:rsid w:val="00B20FCE"/>
    <w:rsid w:val="00B211D3"/>
    <w:rsid w:val="00B2150B"/>
    <w:rsid w:val="00B2183D"/>
    <w:rsid w:val="00B2199C"/>
    <w:rsid w:val="00B21F92"/>
    <w:rsid w:val="00B2244A"/>
    <w:rsid w:val="00B2248C"/>
    <w:rsid w:val="00B22538"/>
    <w:rsid w:val="00B226E2"/>
    <w:rsid w:val="00B2279A"/>
    <w:rsid w:val="00B23A4B"/>
    <w:rsid w:val="00B24026"/>
    <w:rsid w:val="00B24A94"/>
    <w:rsid w:val="00B24C26"/>
    <w:rsid w:val="00B24D50"/>
    <w:rsid w:val="00B258F2"/>
    <w:rsid w:val="00B25A09"/>
    <w:rsid w:val="00B25B24"/>
    <w:rsid w:val="00B26CFC"/>
    <w:rsid w:val="00B26DD0"/>
    <w:rsid w:val="00B26E05"/>
    <w:rsid w:val="00B276AF"/>
    <w:rsid w:val="00B30031"/>
    <w:rsid w:val="00B308E9"/>
    <w:rsid w:val="00B31102"/>
    <w:rsid w:val="00B32E40"/>
    <w:rsid w:val="00B335BB"/>
    <w:rsid w:val="00B3388C"/>
    <w:rsid w:val="00B33AC5"/>
    <w:rsid w:val="00B33DF9"/>
    <w:rsid w:val="00B34412"/>
    <w:rsid w:val="00B3475E"/>
    <w:rsid w:val="00B34A8B"/>
    <w:rsid w:val="00B34D35"/>
    <w:rsid w:val="00B34DB9"/>
    <w:rsid w:val="00B3514B"/>
    <w:rsid w:val="00B35220"/>
    <w:rsid w:val="00B356B6"/>
    <w:rsid w:val="00B35A39"/>
    <w:rsid w:val="00B35C53"/>
    <w:rsid w:val="00B36145"/>
    <w:rsid w:val="00B3638E"/>
    <w:rsid w:val="00B363A6"/>
    <w:rsid w:val="00B363A8"/>
    <w:rsid w:val="00B36813"/>
    <w:rsid w:val="00B36826"/>
    <w:rsid w:val="00B3684E"/>
    <w:rsid w:val="00B37992"/>
    <w:rsid w:val="00B37EF4"/>
    <w:rsid w:val="00B400F2"/>
    <w:rsid w:val="00B40470"/>
    <w:rsid w:val="00B40534"/>
    <w:rsid w:val="00B40734"/>
    <w:rsid w:val="00B40867"/>
    <w:rsid w:val="00B40953"/>
    <w:rsid w:val="00B40BED"/>
    <w:rsid w:val="00B40D76"/>
    <w:rsid w:val="00B40E8D"/>
    <w:rsid w:val="00B412A6"/>
    <w:rsid w:val="00B415E3"/>
    <w:rsid w:val="00B41856"/>
    <w:rsid w:val="00B41A8B"/>
    <w:rsid w:val="00B41AC0"/>
    <w:rsid w:val="00B41BFC"/>
    <w:rsid w:val="00B41D04"/>
    <w:rsid w:val="00B41FA3"/>
    <w:rsid w:val="00B420D1"/>
    <w:rsid w:val="00B423C3"/>
    <w:rsid w:val="00B426A3"/>
    <w:rsid w:val="00B42735"/>
    <w:rsid w:val="00B42926"/>
    <w:rsid w:val="00B42DC1"/>
    <w:rsid w:val="00B42E37"/>
    <w:rsid w:val="00B42EBB"/>
    <w:rsid w:val="00B430E7"/>
    <w:rsid w:val="00B432C5"/>
    <w:rsid w:val="00B43312"/>
    <w:rsid w:val="00B439F6"/>
    <w:rsid w:val="00B43AAB"/>
    <w:rsid w:val="00B43DBC"/>
    <w:rsid w:val="00B4423A"/>
    <w:rsid w:val="00B44CF9"/>
    <w:rsid w:val="00B44F39"/>
    <w:rsid w:val="00B4526C"/>
    <w:rsid w:val="00B45392"/>
    <w:rsid w:val="00B45D8B"/>
    <w:rsid w:val="00B45FCD"/>
    <w:rsid w:val="00B4600F"/>
    <w:rsid w:val="00B464CC"/>
    <w:rsid w:val="00B467E8"/>
    <w:rsid w:val="00B467FA"/>
    <w:rsid w:val="00B4714D"/>
    <w:rsid w:val="00B47173"/>
    <w:rsid w:val="00B4718E"/>
    <w:rsid w:val="00B471D9"/>
    <w:rsid w:val="00B47BA1"/>
    <w:rsid w:val="00B47E05"/>
    <w:rsid w:val="00B47FAF"/>
    <w:rsid w:val="00B5023A"/>
    <w:rsid w:val="00B50669"/>
    <w:rsid w:val="00B508A7"/>
    <w:rsid w:val="00B51603"/>
    <w:rsid w:val="00B517AE"/>
    <w:rsid w:val="00B518AD"/>
    <w:rsid w:val="00B51B17"/>
    <w:rsid w:val="00B52421"/>
    <w:rsid w:val="00B527D3"/>
    <w:rsid w:val="00B52D5B"/>
    <w:rsid w:val="00B541FF"/>
    <w:rsid w:val="00B5473C"/>
    <w:rsid w:val="00B54940"/>
    <w:rsid w:val="00B54F4D"/>
    <w:rsid w:val="00B55460"/>
    <w:rsid w:val="00B5572A"/>
    <w:rsid w:val="00B55C63"/>
    <w:rsid w:val="00B55DD5"/>
    <w:rsid w:val="00B5612F"/>
    <w:rsid w:val="00B5651B"/>
    <w:rsid w:val="00B567BC"/>
    <w:rsid w:val="00B569DD"/>
    <w:rsid w:val="00B573C9"/>
    <w:rsid w:val="00B57479"/>
    <w:rsid w:val="00B60215"/>
    <w:rsid w:val="00B60936"/>
    <w:rsid w:val="00B60E9A"/>
    <w:rsid w:val="00B613FD"/>
    <w:rsid w:val="00B61D17"/>
    <w:rsid w:val="00B6299A"/>
    <w:rsid w:val="00B63561"/>
    <w:rsid w:val="00B63941"/>
    <w:rsid w:val="00B63CB7"/>
    <w:rsid w:val="00B63DB0"/>
    <w:rsid w:val="00B63E07"/>
    <w:rsid w:val="00B63F7F"/>
    <w:rsid w:val="00B6421B"/>
    <w:rsid w:val="00B64C7C"/>
    <w:rsid w:val="00B64EA5"/>
    <w:rsid w:val="00B6527A"/>
    <w:rsid w:val="00B652C7"/>
    <w:rsid w:val="00B65472"/>
    <w:rsid w:val="00B659AB"/>
    <w:rsid w:val="00B65EA0"/>
    <w:rsid w:val="00B667A4"/>
    <w:rsid w:val="00B66BA6"/>
    <w:rsid w:val="00B67893"/>
    <w:rsid w:val="00B67B96"/>
    <w:rsid w:val="00B67BDF"/>
    <w:rsid w:val="00B67EE8"/>
    <w:rsid w:val="00B7023C"/>
    <w:rsid w:val="00B70533"/>
    <w:rsid w:val="00B70685"/>
    <w:rsid w:val="00B7070F"/>
    <w:rsid w:val="00B7074C"/>
    <w:rsid w:val="00B70931"/>
    <w:rsid w:val="00B71AFE"/>
    <w:rsid w:val="00B71E62"/>
    <w:rsid w:val="00B71FB1"/>
    <w:rsid w:val="00B723BC"/>
    <w:rsid w:val="00B72FFA"/>
    <w:rsid w:val="00B732A0"/>
    <w:rsid w:val="00B73369"/>
    <w:rsid w:val="00B733ED"/>
    <w:rsid w:val="00B73BA8"/>
    <w:rsid w:val="00B742AB"/>
    <w:rsid w:val="00B74709"/>
    <w:rsid w:val="00B74D75"/>
    <w:rsid w:val="00B7503B"/>
    <w:rsid w:val="00B750B6"/>
    <w:rsid w:val="00B753D2"/>
    <w:rsid w:val="00B7598A"/>
    <w:rsid w:val="00B75C29"/>
    <w:rsid w:val="00B76098"/>
    <w:rsid w:val="00B76165"/>
    <w:rsid w:val="00B7621A"/>
    <w:rsid w:val="00B76BBE"/>
    <w:rsid w:val="00B77F07"/>
    <w:rsid w:val="00B77F61"/>
    <w:rsid w:val="00B80733"/>
    <w:rsid w:val="00B8081F"/>
    <w:rsid w:val="00B816A1"/>
    <w:rsid w:val="00B82602"/>
    <w:rsid w:val="00B832D6"/>
    <w:rsid w:val="00B83BA1"/>
    <w:rsid w:val="00B83C4E"/>
    <w:rsid w:val="00B845DD"/>
    <w:rsid w:val="00B84DA6"/>
    <w:rsid w:val="00B8509F"/>
    <w:rsid w:val="00B851FF"/>
    <w:rsid w:val="00B85207"/>
    <w:rsid w:val="00B85228"/>
    <w:rsid w:val="00B8603C"/>
    <w:rsid w:val="00B860AD"/>
    <w:rsid w:val="00B86A96"/>
    <w:rsid w:val="00B86C70"/>
    <w:rsid w:val="00B87304"/>
    <w:rsid w:val="00B878FD"/>
    <w:rsid w:val="00B90B86"/>
    <w:rsid w:val="00B90F44"/>
    <w:rsid w:val="00B91062"/>
    <w:rsid w:val="00B91BB5"/>
    <w:rsid w:val="00B91ED1"/>
    <w:rsid w:val="00B9216B"/>
    <w:rsid w:val="00B924D1"/>
    <w:rsid w:val="00B9255A"/>
    <w:rsid w:val="00B94528"/>
    <w:rsid w:val="00B95030"/>
    <w:rsid w:val="00B95747"/>
    <w:rsid w:val="00B9641D"/>
    <w:rsid w:val="00B96824"/>
    <w:rsid w:val="00B96B6C"/>
    <w:rsid w:val="00B96B73"/>
    <w:rsid w:val="00B96F68"/>
    <w:rsid w:val="00B97222"/>
    <w:rsid w:val="00B976BF"/>
    <w:rsid w:val="00B97A4D"/>
    <w:rsid w:val="00BA0067"/>
    <w:rsid w:val="00BA04C6"/>
    <w:rsid w:val="00BA0837"/>
    <w:rsid w:val="00BA124D"/>
    <w:rsid w:val="00BA1449"/>
    <w:rsid w:val="00BA1AA6"/>
    <w:rsid w:val="00BA1F80"/>
    <w:rsid w:val="00BA2534"/>
    <w:rsid w:val="00BA2616"/>
    <w:rsid w:val="00BA3314"/>
    <w:rsid w:val="00BA386A"/>
    <w:rsid w:val="00BA3AAD"/>
    <w:rsid w:val="00BA41BC"/>
    <w:rsid w:val="00BA42E9"/>
    <w:rsid w:val="00BA4936"/>
    <w:rsid w:val="00BA4EBB"/>
    <w:rsid w:val="00BA5076"/>
    <w:rsid w:val="00BA53F7"/>
    <w:rsid w:val="00BA54A7"/>
    <w:rsid w:val="00BA594B"/>
    <w:rsid w:val="00BA5E5B"/>
    <w:rsid w:val="00BA5EAD"/>
    <w:rsid w:val="00BA6419"/>
    <w:rsid w:val="00BA69A9"/>
    <w:rsid w:val="00BA7395"/>
    <w:rsid w:val="00BA73B8"/>
    <w:rsid w:val="00BA74D2"/>
    <w:rsid w:val="00BA7F2E"/>
    <w:rsid w:val="00BB0437"/>
    <w:rsid w:val="00BB04F2"/>
    <w:rsid w:val="00BB06A6"/>
    <w:rsid w:val="00BB0E94"/>
    <w:rsid w:val="00BB0F7B"/>
    <w:rsid w:val="00BB27C7"/>
    <w:rsid w:val="00BB2BD6"/>
    <w:rsid w:val="00BB2F39"/>
    <w:rsid w:val="00BB3648"/>
    <w:rsid w:val="00BB3B02"/>
    <w:rsid w:val="00BB4018"/>
    <w:rsid w:val="00BB425B"/>
    <w:rsid w:val="00BB446E"/>
    <w:rsid w:val="00BB4569"/>
    <w:rsid w:val="00BB4D32"/>
    <w:rsid w:val="00BB5C44"/>
    <w:rsid w:val="00BB5D28"/>
    <w:rsid w:val="00BB64EE"/>
    <w:rsid w:val="00BB6BA8"/>
    <w:rsid w:val="00BB6DB8"/>
    <w:rsid w:val="00BB771E"/>
    <w:rsid w:val="00BC0D1A"/>
    <w:rsid w:val="00BC0D78"/>
    <w:rsid w:val="00BC0DC3"/>
    <w:rsid w:val="00BC0E91"/>
    <w:rsid w:val="00BC1007"/>
    <w:rsid w:val="00BC10B1"/>
    <w:rsid w:val="00BC180D"/>
    <w:rsid w:val="00BC1B8D"/>
    <w:rsid w:val="00BC1CD4"/>
    <w:rsid w:val="00BC2C46"/>
    <w:rsid w:val="00BC2CC6"/>
    <w:rsid w:val="00BC2D78"/>
    <w:rsid w:val="00BC3C30"/>
    <w:rsid w:val="00BC42AF"/>
    <w:rsid w:val="00BC47AC"/>
    <w:rsid w:val="00BC4C4C"/>
    <w:rsid w:val="00BC57CE"/>
    <w:rsid w:val="00BC640F"/>
    <w:rsid w:val="00BC6A49"/>
    <w:rsid w:val="00BC6C9E"/>
    <w:rsid w:val="00BC6E8B"/>
    <w:rsid w:val="00BC7AC7"/>
    <w:rsid w:val="00BC7F24"/>
    <w:rsid w:val="00BD0B20"/>
    <w:rsid w:val="00BD0B45"/>
    <w:rsid w:val="00BD0C01"/>
    <w:rsid w:val="00BD0DA5"/>
    <w:rsid w:val="00BD0E25"/>
    <w:rsid w:val="00BD13F9"/>
    <w:rsid w:val="00BD19DF"/>
    <w:rsid w:val="00BD2820"/>
    <w:rsid w:val="00BD2D99"/>
    <w:rsid w:val="00BD2E2B"/>
    <w:rsid w:val="00BD3289"/>
    <w:rsid w:val="00BD32D8"/>
    <w:rsid w:val="00BD41D2"/>
    <w:rsid w:val="00BD48C6"/>
    <w:rsid w:val="00BD529B"/>
    <w:rsid w:val="00BD54D5"/>
    <w:rsid w:val="00BD57DD"/>
    <w:rsid w:val="00BD5F63"/>
    <w:rsid w:val="00BD6195"/>
    <w:rsid w:val="00BD62B0"/>
    <w:rsid w:val="00BD6534"/>
    <w:rsid w:val="00BD69C9"/>
    <w:rsid w:val="00BD6CB3"/>
    <w:rsid w:val="00BD7206"/>
    <w:rsid w:val="00BE1271"/>
    <w:rsid w:val="00BE12E7"/>
    <w:rsid w:val="00BE1744"/>
    <w:rsid w:val="00BE1BF3"/>
    <w:rsid w:val="00BE21A7"/>
    <w:rsid w:val="00BE220F"/>
    <w:rsid w:val="00BE2BF5"/>
    <w:rsid w:val="00BE2C06"/>
    <w:rsid w:val="00BE2CFF"/>
    <w:rsid w:val="00BE2E8D"/>
    <w:rsid w:val="00BE2F03"/>
    <w:rsid w:val="00BE2FFC"/>
    <w:rsid w:val="00BE3103"/>
    <w:rsid w:val="00BE3151"/>
    <w:rsid w:val="00BE3340"/>
    <w:rsid w:val="00BE3698"/>
    <w:rsid w:val="00BE38FF"/>
    <w:rsid w:val="00BE489D"/>
    <w:rsid w:val="00BE4931"/>
    <w:rsid w:val="00BE4CA5"/>
    <w:rsid w:val="00BE4CD5"/>
    <w:rsid w:val="00BE5229"/>
    <w:rsid w:val="00BE5897"/>
    <w:rsid w:val="00BE69CC"/>
    <w:rsid w:val="00BE6B2A"/>
    <w:rsid w:val="00BE6C4B"/>
    <w:rsid w:val="00BE6C9D"/>
    <w:rsid w:val="00BE6F7D"/>
    <w:rsid w:val="00BE724E"/>
    <w:rsid w:val="00BE72A0"/>
    <w:rsid w:val="00BE749D"/>
    <w:rsid w:val="00BE7B6C"/>
    <w:rsid w:val="00BE7CC3"/>
    <w:rsid w:val="00BF055C"/>
    <w:rsid w:val="00BF111E"/>
    <w:rsid w:val="00BF1277"/>
    <w:rsid w:val="00BF177C"/>
    <w:rsid w:val="00BF19B8"/>
    <w:rsid w:val="00BF1F0D"/>
    <w:rsid w:val="00BF2164"/>
    <w:rsid w:val="00BF222F"/>
    <w:rsid w:val="00BF2FEF"/>
    <w:rsid w:val="00BF3CD7"/>
    <w:rsid w:val="00BF4726"/>
    <w:rsid w:val="00BF4D8D"/>
    <w:rsid w:val="00BF4E45"/>
    <w:rsid w:val="00BF54FE"/>
    <w:rsid w:val="00BF55D6"/>
    <w:rsid w:val="00BF5718"/>
    <w:rsid w:val="00BF5BE5"/>
    <w:rsid w:val="00BF658F"/>
    <w:rsid w:val="00BF6EFF"/>
    <w:rsid w:val="00BF70D0"/>
    <w:rsid w:val="00BF7326"/>
    <w:rsid w:val="00BF795F"/>
    <w:rsid w:val="00BF7AFB"/>
    <w:rsid w:val="00BF7C67"/>
    <w:rsid w:val="00BF7ED2"/>
    <w:rsid w:val="00BF7F91"/>
    <w:rsid w:val="00C00658"/>
    <w:rsid w:val="00C009CA"/>
    <w:rsid w:val="00C00ABD"/>
    <w:rsid w:val="00C01065"/>
    <w:rsid w:val="00C01330"/>
    <w:rsid w:val="00C013F6"/>
    <w:rsid w:val="00C017C3"/>
    <w:rsid w:val="00C01ADA"/>
    <w:rsid w:val="00C02138"/>
    <w:rsid w:val="00C02497"/>
    <w:rsid w:val="00C027F7"/>
    <w:rsid w:val="00C02CDF"/>
    <w:rsid w:val="00C02D98"/>
    <w:rsid w:val="00C03A0D"/>
    <w:rsid w:val="00C03BFA"/>
    <w:rsid w:val="00C03C7D"/>
    <w:rsid w:val="00C047C3"/>
    <w:rsid w:val="00C04D78"/>
    <w:rsid w:val="00C05132"/>
    <w:rsid w:val="00C0525F"/>
    <w:rsid w:val="00C05A8E"/>
    <w:rsid w:val="00C0652F"/>
    <w:rsid w:val="00C06F21"/>
    <w:rsid w:val="00C10951"/>
    <w:rsid w:val="00C10F91"/>
    <w:rsid w:val="00C111B4"/>
    <w:rsid w:val="00C112D2"/>
    <w:rsid w:val="00C11420"/>
    <w:rsid w:val="00C11A7A"/>
    <w:rsid w:val="00C1249D"/>
    <w:rsid w:val="00C138E3"/>
    <w:rsid w:val="00C139A6"/>
    <w:rsid w:val="00C13BD0"/>
    <w:rsid w:val="00C13F30"/>
    <w:rsid w:val="00C14997"/>
    <w:rsid w:val="00C14C92"/>
    <w:rsid w:val="00C1587B"/>
    <w:rsid w:val="00C159DF"/>
    <w:rsid w:val="00C15F83"/>
    <w:rsid w:val="00C1605A"/>
    <w:rsid w:val="00C16427"/>
    <w:rsid w:val="00C1681E"/>
    <w:rsid w:val="00C16B37"/>
    <w:rsid w:val="00C1705F"/>
    <w:rsid w:val="00C17085"/>
    <w:rsid w:val="00C202D0"/>
    <w:rsid w:val="00C20322"/>
    <w:rsid w:val="00C20336"/>
    <w:rsid w:val="00C206F0"/>
    <w:rsid w:val="00C208A4"/>
    <w:rsid w:val="00C21259"/>
    <w:rsid w:val="00C212DA"/>
    <w:rsid w:val="00C214F2"/>
    <w:rsid w:val="00C2177A"/>
    <w:rsid w:val="00C21E4A"/>
    <w:rsid w:val="00C21FC5"/>
    <w:rsid w:val="00C226BE"/>
    <w:rsid w:val="00C22A0D"/>
    <w:rsid w:val="00C22D44"/>
    <w:rsid w:val="00C23071"/>
    <w:rsid w:val="00C233CF"/>
    <w:rsid w:val="00C23637"/>
    <w:rsid w:val="00C238CA"/>
    <w:rsid w:val="00C238D7"/>
    <w:rsid w:val="00C23A62"/>
    <w:rsid w:val="00C23A92"/>
    <w:rsid w:val="00C24D28"/>
    <w:rsid w:val="00C24ECB"/>
    <w:rsid w:val="00C256A7"/>
    <w:rsid w:val="00C25A81"/>
    <w:rsid w:val="00C26194"/>
    <w:rsid w:val="00C26491"/>
    <w:rsid w:val="00C26973"/>
    <w:rsid w:val="00C26EA0"/>
    <w:rsid w:val="00C275F1"/>
    <w:rsid w:val="00C27743"/>
    <w:rsid w:val="00C27D06"/>
    <w:rsid w:val="00C27D79"/>
    <w:rsid w:val="00C27FED"/>
    <w:rsid w:val="00C303B2"/>
    <w:rsid w:val="00C30D20"/>
    <w:rsid w:val="00C311CA"/>
    <w:rsid w:val="00C311FD"/>
    <w:rsid w:val="00C318ED"/>
    <w:rsid w:val="00C31EB6"/>
    <w:rsid w:val="00C32058"/>
    <w:rsid w:val="00C32684"/>
    <w:rsid w:val="00C3310F"/>
    <w:rsid w:val="00C331C5"/>
    <w:rsid w:val="00C33224"/>
    <w:rsid w:val="00C33268"/>
    <w:rsid w:val="00C3368E"/>
    <w:rsid w:val="00C33AAE"/>
    <w:rsid w:val="00C33FFD"/>
    <w:rsid w:val="00C34608"/>
    <w:rsid w:val="00C34790"/>
    <w:rsid w:val="00C35446"/>
    <w:rsid w:val="00C35515"/>
    <w:rsid w:val="00C35C49"/>
    <w:rsid w:val="00C35C85"/>
    <w:rsid w:val="00C35EB0"/>
    <w:rsid w:val="00C36682"/>
    <w:rsid w:val="00C36C1A"/>
    <w:rsid w:val="00C36D79"/>
    <w:rsid w:val="00C37117"/>
    <w:rsid w:val="00C371CC"/>
    <w:rsid w:val="00C3783F"/>
    <w:rsid w:val="00C37D86"/>
    <w:rsid w:val="00C40148"/>
    <w:rsid w:val="00C40734"/>
    <w:rsid w:val="00C40E55"/>
    <w:rsid w:val="00C40E79"/>
    <w:rsid w:val="00C40F36"/>
    <w:rsid w:val="00C41D23"/>
    <w:rsid w:val="00C42A2A"/>
    <w:rsid w:val="00C42C29"/>
    <w:rsid w:val="00C42D6A"/>
    <w:rsid w:val="00C43C4C"/>
    <w:rsid w:val="00C43E7D"/>
    <w:rsid w:val="00C4454D"/>
    <w:rsid w:val="00C4493B"/>
    <w:rsid w:val="00C44AEE"/>
    <w:rsid w:val="00C452AD"/>
    <w:rsid w:val="00C4546B"/>
    <w:rsid w:val="00C4550D"/>
    <w:rsid w:val="00C45527"/>
    <w:rsid w:val="00C4560D"/>
    <w:rsid w:val="00C458A2"/>
    <w:rsid w:val="00C461F1"/>
    <w:rsid w:val="00C467A9"/>
    <w:rsid w:val="00C469DE"/>
    <w:rsid w:val="00C46ACD"/>
    <w:rsid w:val="00C46D8E"/>
    <w:rsid w:val="00C47198"/>
    <w:rsid w:val="00C475D1"/>
    <w:rsid w:val="00C47662"/>
    <w:rsid w:val="00C47968"/>
    <w:rsid w:val="00C47B66"/>
    <w:rsid w:val="00C5011F"/>
    <w:rsid w:val="00C50806"/>
    <w:rsid w:val="00C508E4"/>
    <w:rsid w:val="00C5091D"/>
    <w:rsid w:val="00C5118C"/>
    <w:rsid w:val="00C51692"/>
    <w:rsid w:val="00C5255D"/>
    <w:rsid w:val="00C5258D"/>
    <w:rsid w:val="00C5277D"/>
    <w:rsid w:val="00C5295A"/>
    <w:rsid w:val="00C52AA9"/>
    <w:rsid w:val="00C5313D"/>
    <w:rsid w:val="00C53851"/>
    <w:rsid w:val="00C53A3D"/>
    <w:rsid w:val="00C53F29"/>
    <w:rsid w:val="00C53FD4"/>
    <w:rsid w:val="00C54015"/>
    <w:rsid w:val="00C54053"/>
    <w:rsid w:val="00C543D5"/>
    <w:rsid w:val="00C54FDD"/>
    <w:rsid w:val="00C55414"/>
    <w:rsid w:val="00C55B77"/>
    <w:rsid w:val="00C5619E"/>
    <w:rsid w:val="00C56412"/>
    <w:rsid w:val="00C5772D"/>
    <w:rsid w:val="00C57756"/>
    <w:rsid w:val="00C57919"/>
    <w:rsid w:val="00C57C53"/>
    <w:rsid w:val="00C600F3"/>
    <w:rsid w:val="00C60535"/>
    <w:rsid w:val="00C60587"/>
    <w:rsid w:val="00C60A40"/>
    <w:rsid w:val="00C613FF"/>
    <w:rsid w:val="00C617F0"/>
    <w:rsid w:val="00C61965"/>
    <w:rsid w:val="00C62172"/>
    <w:rsid w:val="00C623CE"/>
    <w:rsid w:val="00C62CC6"/>
    <w:rsid w:val="00C62EB4"/>
    <w:rsid w:val="00C630AC"/>
    <w:rsid w:val="00C631FC"/>
    <w:rsid w:val="00C63326"/>
    <w:rsid w:val="00C63455"/>
    <w:rsid w:val="00C63B05"/>
    <w:rsid w:val="00C63F4B"/>
    <w:rsid w:val="00C63F6E"/>
    <w:rsid w:val="00C647E1"/>
    <w:rsid w:val="00C64CB0"/>
    <w:rsid w:val="00C64E0B"/>
    <w:rsid w:val="00C65E8C"/>
    <w:rsid w:val="00C662BA"/>
    <w:rsid w:val="00C66644"/>
    <w:rsid w:val="00C66B9C"/>
    <w:rsid w:val="00C66CEF"/>
    <w:rsid w:val="00C670A2"/>
    <w:rsid w:val="00C67B7C"/>
    <w:rsid w:val="00C67E3A"/>
    <w:rsid w:val="00C67FC6"/>
    <w:rsid w:val="00C70011"/>
    <w:rsid w:val="00C708F9"/>
    <w:rsid w:val="00C70ADA"/>
    <w:rsid w:val="00C70ED0"/>
    <w:rsid w:val="00C716E4"/>
    <w:rsid w:val="00C71C08"/>
    <w:rsid w:val="00C71D38"/>
    <w:rsid w:val="00C72137"/>
    <w:rsid w:val="00C727BD"/>
    <w:rsid w:val="00C72A19"/>
    <w:rsid w:val="00C72EEC"/>
    <w:rsid w:val="00C72FEB"/>
    <w:rsid w:val="00C7305A"/>
    <w:rsid w:val="00C73C14"/>
    <w:rsid w:val="00C74168"/>
    <w:rsid w:val="00C741ED"/>
    <w:rsid w:val="00C74995"/>
    <w:rsid w:val="00C74C96"/>
    <w:rsid w:val="00C74D02"/>
    <w:rsid w:val="00C74F79"/>
    <w:rsid w:val="00C7527F"/>
    <w:rsid w:val="00C7532E"/>
    <w:rsid w:val="00C75559"/>
    <w:rsid w:val="00C757A9"/>
    <w:rsid w:val="00C75BBE"/>
    <w:rsid w:val="00C76868"/>
    <w:rsid w:val="00C76CEB"/>
    <w:rsid w:val="00C76E58"/>
    <w:rsid w:val="00C772AF"/>
    <w:rsid w:val="00C775FB"/>
    <w:rsid w:val="00C779B5"/>
    <w:rsid w:val="00C814AB"/>
    <w:rsid w:val="00C817CB"/>
    <w:rsid w:val="00C81E99"/>
    <w:rsid w:val="00C827E2"/>
    <w:rsid w:val="00C82AFA"/>
    <w:rsid w:val="00C82E83"/>
    <w:rsid w:val="00C83402"/>
    <w:rsid w:val="00C83819"/>
    <w:rsid w:val="00C83E4F"/>
    <w:rsid w:val="00C83F89"/>
    <w:rsid w:val="00C843E7"/>
    <w:rsid w:val="00C8462B"/>
    <w:rsid w:val="00C84B1E"/>
    <w:rsid w:val="00C84B52"/>
    <w:rsid w:val="00C84C63"/>
    <w:rsid w:val="00C84CFE"/>
    <w:rsid w:val="00C85001"/>
    <w:rsid w:val="00C8530D"/>
    <w:rsid w:val="00C854AC"/>
    <w:rsid w:val="00C85649"/>
    <w:rsid w:val="00C85AEA"/>
    <w:rsid w:val="00C85D9C"/>
    <w:rsid w:val="00C86234"/>
    <w:rsid w:val="00C863E2"/>
    <w:rsid w:val="00C86B57"/>
    <w:rsid w:val="00C87161"/>
    <w:rsid w:val="00C8753E"/>
    <w:rsid w:val="00C875E6"/>
    <w:rsid w:val="00C87738"/>
    <w:rsid w:val="00C900EF"/>
    <w:rsid w:val="00C90555"/>
    <w:rsid w:val="00C908B9"/>
    <w:rsid w:val="00C90AEB"/>
    <w:rsid w:val="00C90ED9"/>
    <w:rsid w:val="00C910CA"/>
    <w:rsid w:val="00C91830"/>
    <w:rsid w:val="00C918AF"/>
    <w:rsid w:val="00C9233B"/>
    <w:rsid w:val="00C926E0"/>
    <w:rsid w:val="00C937CE"/>
    <w:rsid w:val="00C938E9"/>
    <w:rsid w:val="00C939F3"/>
    <w:rsid w:val="00C93C38"/>
    <w:rsid w:val="00C9420F"/>
    <w:rsid w:val="00C944B3"/>
    <w:rsid w:val="00C94F59"/>
    <w:rsid w:val="00C95476"/>
    <w:rsid w:val="00C95AC2"/>
    <w:rsid w:val="00C95FFC"/>
    <w:rsid w:val="00C96243"/>
    <w:rsid w:val="00C9625F"/>
    <w:rsid w:val="00C96635"/>
    <w:rsid w:val="00C96813"/>
    <w:rsid w:val="00C96822"/>
    <w:rsid w:val="00C9711B"/>
    <w:rsid w:val="00C9768E"/>
    <w:rsid w:val="00CA04DE"/>
    <w:rsid w:val="00CA0745"/>
    <w:rsid w:val="00CA08CC"/>
    <w:rsid w:val="00CA0976"/>
    <w:rsid w:val="00CA0DFA"/>
    <w:rsid w:val="00CA0FBB"/>
    <w:rsid w:val="00CA1547"/>
    <w:rsid w:val="00CA2211"/>
    <w:rsid w:val="00CA2927"/>
    <w:rsid w:val="00CA294A"/>
    <w:rsid w:val="00CA3381"/>
    <w:rsid w:val="00CA33CD"/>
    <w:rsid w:val="00CA3574"/>
    <w:rsid w:val="00CA3E65"/>
    <w:rsid w:val="00CA3F8B"/>
    <w:rsid w:val="00CA439F"/>
    <w:rsid w:val="00CA46CC"/>
    <w:rsid w:val="00CA49E8"/>
    <w:rsid w:val="00CA4BA9"/>
    <w:rsid w:val="00CA515D"/>
    <w:rsid w:val="00CA51A4"/>
    <w:rsid w:val="00CA5533"/>
    <w:rsid w:val="00CA56C6"/>
    <w:rsid w:val="00CA64C9"/>
    <w:rsid w:val="00CA6787"/>
    <w:rsid w:val="00CA6848"/>
    <w:rsid w:val="00CA69C5"/>
    <w:rsid w:val="00CA6D54"/>
    <w:rsid w:val="00CA7052"/>
    <w:rsid w:val="00CA71FC"/>
    <w:rsid w:val="00CA7EB3"/>
    <w:rsid w:val="00CB00BB"/>
    <w:rsid w:val="00CB0120"/>
    <w:rsid w:val="00CB08B9"/>
    <w:rsid w:val="00CB13A2"/>
    <w:rsid w:val="00CB157B"/>
    <w:rsid w:val="00CB1C7B"/>
    <w:rsid w:val="00CB1F4B"/>
    <w:rsid w:val="00CB230D"/>
    <w:rsid w:val="00CB2469"/>
    <w:rsid w:val="00CB248B"/>
    <w:rsid w:val="00CB311B"/>
    <w:rsid w:val="00CB3251"/>
    <w:rsid w:val="00CB350E"/>
    <w:rsid w:val="00CB35C9"/>
    <w:rsid w:val="00CB36F4"/>
    <w:rsid w:val="00CB3968"/>
    <w:rsid w:val="00CB540D"/>
    <w:rsid w:val="00CB55B6"/>
    <w:rsid w:val="00CB5776"/>
    <w:rsid w:val="00CB579C"/>
    <w:rsid w:val="00CB5841"/>
    <w:rsid w:val="00CB61E1"/>
    <w:rsid w:val="00CB6712"/>
    <w:rsid w:val="00CB6A51"/>
    <w:rsid w:val="00CB6C5B"/>
    <w:rsid w:val="00CB7569"/>
    <w:rsid w:val="00CB7745"/>
    <w:rsid w:val="00CB7BE9"/>
    <w:rsid w:val="00CB7C0A"/>
    <w:rsid w:val="00CB7CE1"/>
    <w:rsid w:val="00CC0005"/>
    <w:rsid w:val="00CC02CA"/>
    <w:rsid w:val="00CC0CEA"/>
    <w:rsid w:val="00CC0E83"/>
    <w:rsid w:val="00CC15A4"/>
    <w:rsid w:val="00CC1682"/>
    <w:rsid w:val="00CC17A0"/>
    <w:rsid w:val="00CC17EC"/>
    <w:rsid w:val="00CC203A"/>
    <w:rsid w:val="00CC2325"/>
    <w:rsid w:val="00CC23D5"/>
    <w:rsid w:val="00CC27D9"/>
    <w:rsid w:val="00CC2D6E"/>
    <w:rsid w:val="00CC3117"/>
    <w:rsid w:val="00CC31AF"/>
    <w:rsid w:val="00CC33EF"/>
    <w:rsid w:val="00CC35D1"/>
    <w:rsid w:val="00CC36BE"/>
    <w:rsid w:val="00CC3E33"/>
    <w:rsid w:val="00CC3EB1"/>
    <w:rsid w:val="00CC4272"/>
    <w:rsid w:val="00CC4655"/>
    <w:rsid w:val="00CC4DD5"/>
    <w:rsid w:val="00CC56EE"/>
    <w:rsid w:val="00CC5726"/>
    <w:rsid w:val="00CC5AEC"/>
    <w:rsid w:val="00CC5B6E"/>
    <w:rsid w:val="00CC651D"/>
    <w:rsid w:val="00CC6FC0"/>
    <w:rsid w:val="00CC73DD"/>
    <w:rsid w:val="00CC782D"/>
    <w:rsid w:val="00CC7BB9"/>
    <w:rsid w:val="00CD02B1"/>
    <w:rsid w:val="00CD0478"/>
    <w:rsid w:val="00CD089C"/>
    <w:rsid w:val="00CD09E9"/>
    <w:rsid w:val="00CD09FF"/>
    <w:rsid w:val="00CD0EF8"/>
    <w:rsid w:val="00CD13BE"/>
    <w:rsid w:val="00CD182A"/>
    <w:rsid w:val="00CD1CCD"/>
    <w:rsid w:val="00CD298D"/>
    <w:rsid w:val="00CD2EBA"/>
    <w:rsid w:val="00CD2F02"/>
    <w:rsid w:val="00CD3282"/>
    <w:rsid w:val="00CD3359"/>
    <w:rsid w:val="00CD3689"/>
    <w:rsid w:val="00CD3B92"/>
    <w:rsid w:val="00CD415B"/>
    <w:rsid w:val="00CD45D7"/>
    <w:rsid w:val="00CD4656"/>
    <w:rsid w:val="00CD4921"/>
    <w:rsid w:val="00CD4C91"/>
    <w:rsid w:val="00CD4E70"/>
    <w:rsid w:val="00CD53AD"/>
    <w:rsid w:val="00CD56F3"/>
    <w:rsid w:val="00CD5A91"/>
    <w:rsid w:val="00CD5FCB"/>
    <w:rsid w:val="00CD6026"/>
    <w:rsid w:val="00CD641F"/>
    <w:rsid w:val="00CD6A74"/>
    <w:rsid w:val="00CD6DE7"/>
    <w:rsid w:val="00CD6E90"/>
    <w:rsid w:val="00CD744F"/>
    <w:rsid w:val="00CD779A"/>
    <w:rsid w:val="00CD78E4"/>
    <w:rsid w:val="00CD7F02"/>
    <w:rsid w:val="00CE05AB"/>
    <w:rsid w:val="00CE0679"/>
    <w:rsid w:val="00CE12B8"/>
    <w:rsid w:val="00CE137E"/>
    <w:rsid w:val="00CE23A5"/>
    <w:rsid w:val="00CE26F0"/>
    <w:rsid w:val="00CE326E"/>
    <w:rsid w:val="00CE3865"/>
    <w:rsid w:val="00CE38FF"/>
    <w:rsid w:val="00CE3925"/>
    <w:rsid w:val="00CE4CBC"/>
    <w:rsid w:val="00CE4FC2"/>
    <w:rsid w:val="00CE506C"/>
    <w:rsid w:val="00CE544C"/>
    <w:rsid w:val="00CE5985"/>
    <w:rsid w:val="00CE5EBF"/>
    <w:rsid w:val="00CE64C2"/>
    <w:rsid w:val="00CE6791"/>
    <w:rsid w:val="00CE6AE8"/>
    <w:rsid w:val="00CE6DD1"/>
    <w:rsid w:val="00CE70E1"/>
    <w:rsid w:val="00CE74C3"/>
    <w:rsid w:val="00CE7AD0"/>
    <w:rsid w:val="00CE7B88"/>
    <w:rsid w:val="00CE7CFD"/>
    <w:rsid w:val="00CE7E77"/>
    <w:rsid w:val="00CE7EDB"/>
    <w:rsid w:val="00CF0936"/>
    <w:rsid w:val="00CF116C"/>
    <w:rsid w:val="00CF1282"/>
    <w:rsid w:val="00CF13FC"/>
    <w:rsid w:val="00CF1446"/>
    <w:rsid w:val="00CF28B3"/>
    <w:rsid w:val="00CF28F0"/>
    <w:rsid w:val="00CF4164"/>
    <w:rsid w:val="00CF44C8"/>
    <w:rsid w:val="00CF4B0F"/>
    <w:rsid w:val="00CF5473"/>
    <w:rsid w:val="00CF5877"/>
    <w:rsid w:val="00CF6B1C"/>
    <w:rsid w:val="00CF6BE1"/>
    <w:rsid w:val="00CF6D36"/>
    <w:rsid w:val="00CF707D"/>
    <w:rsid w:val="00CF7943"/>
    <w:rsid w:val="00CF7BFD"/>
    <w:rsid w:val="00D00010"/>
    <w:rsid w:val="00D006BD"/>
    <w:rsid w:val="00D00ED4"/>
    <w:rsid w:val="00D01784"/>
    <w:rsid w:val="00D01AEA"/>
    <w:rsid w:val="00D01F1C"/>
    <w:rsid w:val="00D023AC"/>
    <w:rsid w:val="00D03648"/>
    <w:rsid w:val="00D04221"/>
    <w:rsid w:val="00D0430F"/>
    <w:rsid w:val="00D044EF"/>
    <w:rsid w:val="00D04B18"/>
    <w:rsid w:val="00D04EDE"/>
    <w:rsid w:val="00D05ACA"/>
    <w:rsid w:val="00D05B6C"/>
    <w:rsid w:val="00D05F67"/>
    <w:rsid w:val="00D0685C"/>
    <w:rsid w:val="00D07578"/>
    <w:rsid w:val="00D0776B"/>
    <w:rsid w:val="00D07836"/>
    <w:rsid w:val="00D07AF9"/>
    <w:rsid w:val="00D07D18"/>
    <w:rsid w:val="00D10F42"/>
    <w:rsid w:val="00D11149"/>
    <w:rsid w:val="00D11B51"/>
    <w:rsid w:val="00D11DB8"/>
    <w:rsid w:val="00D11E15"/>
    <w:rsid w:val="00D121E6"/>
    <w:rsid w:val="00D126DE"/>
    <w:rsid w:val="00D12917"/>
    <w:rsid w:val="00D12931"/>
    <w:rsid w:val="00D13179"/>
    <w:rsid w:val="00D1395E"/>
    <w:rsid w:val="00D139DE"/>
    <w:rsid w:val="00D13C51"/>
    <w:rsid w:val="00D13E5F"/>
    <w:rsid w:val="00D142BC"/>
    <w:rsid w:val="00D147BD"/>
    <w:rsid w:val="00D14A23"/>
    <w:rsid w:val="00D15478"/>
    <w:rsid w:val="00D157E8"/>
    <w:rsid w:val="00D15A51"/>
    <w:rsid w:val="00D15C72"/>
    <w:rsid w:val="00D15CEF"/>
    <w:rsid w:val="00D15DFA"/>
    <w:rsid w:val="00D1619D"/>
    <w:rsid w:val="00D17387"/>
    <w:rsid w:val="00D17995"/>
    <w:rsid w:val="00D17CD0"/>
    <w:rsid w:val="00D200C2"/>
    <w:rsid w:val="00D209D6"/>
    <w:rsid w:val="00D20C4E"/>
    <w:rsid w:val="00D20FAC"/>
    <w:rsid w:val="00D2170E"/>
    <w:rsid w:val="00D22119"/>
    <w:rsid w:val="00D22252"/>
    <w:rsid w:val="00D225D3"/>
    <w:rsid w:val="00D22683"/>
    <w:rsid w:val="00D22955"/>
    <w:rsid w:val="00D22CD1"/>
    <w:rsid w:val="00D22DB3"/>
    <w:rsid w:val="00D22F5B"/>
    <w:rsid w:val="00D23EDE"/>
    <w:rsid w:val="00D246C9"/>
    <w:rsid w:val="00D2491C"/>
    <w:rsid w:val="00D24997"/>
    <w:rsid w:val="00D24BA5"/>
    <w:rsid w:val="00D24CF8"/>
    <w:rsid w:val="00D26B16"/>
    <w:rsid w:val="00D26E28"/>
    <w:rsid w:val="00D273E9"/>
    <w:rsid w:val="00D274CB"/>
    <w:rsid w:val="00D2771C"/>
    <w:rsid w:val="00D27D62"/>
    <w:rsid w:val="00D27F9E"/>
    <w:rsid w:val="00D308C4"/>
    <w:rsid w:val="00D30CAC"/>
    <w:rsid w:val="00D31273"/>
    <w:rsid w:val="00D3164F"/>
    <w:rsid w:val="00D31662"/>
    <w:rsid w:val="00D31A4E"/>
    <w:rsid w:val="00D31CB0"/>
    <w:rsid w:val="00D31D42"/>
    <w:rsid w:val="00D321CD"/>
    <w:rsid w:val="00D3225D"/>
    <w:rsid w:val="00D3250A"/>
    <w:rsid w:val="00D32E60"/>
    <w:rsid w:val="00D32EC0"/>
    <w:rsid w:val="00D33494"/>
    <w:rsid w:val="00D33499"/>
    <w:rsid w:val="00D3382A"/>
    <w:rsid w:val="00D33F30"/>
    <w:rsid w:val="00D33F34"/>
    <w:rsid w:val="00D347AD"/>
    <w:rsid w:val="00D348EE"/>
    <w:rsid w:val="00D35233"/>
    <w:rsid w:val="00D35299"/>
    <w:rsid w:val="00D357EE"/>
    <w:rsid w:val="00D359A2"/>
    <w:rsid w:val="00D35FA5"/>
    <w:rsid w:val="00D36077"/>
    <w:rsid w:val="00D36923"/>
    <w:rsid w:val="00D372EF"/>
    <w:rsid w:val="00D37A76"/>
    <w:rsid w:val="00D37E78"/>
    <w:rsid w:val="00D37ED4"/>
    <w:rsid w:val="00D4009F"/>
    <w:rsid w:val="00D40DA4"/>
    <w:rsid w:val="00D41115"/>
    <w:rsid w:val="00D414A6"/>
    <w:rsid w:val="00D416B2"/>
    <w:rsid w:val="00D42C83"/>
    <w:rsid w:val="00D42DF0"/>
    <w:rsid w:val="00D42F60"/>
    <w:rsid w:val="00D42FDD"/>
    <w:rsid w:val="00D4377B"/>
    <w:rsid w:val="00D43BBC"/>
    <w:rsid w:val="00D44450"/>
    <w:rsid w:val="00D44968"/>
    <w:rsid w:val="00D44FD9"/>
    <w:rsid w:val="00D4566A"/>
    <w:rsid w:val="00D45AAC"/>
    <w:rsid w:val="00D465F1"/>
    <w:rsid w:val="00D469AD"/>
    <w:rsid w:val="00D46E1D"/>
    <w:rsid w:val="00D46F73"/>
    <w:rsid w:val="00D47583"/>
    <w:rsid w:val="00D47806"/>
    <w:rsid w:val="00D4783A"/>
    <w:rsid w:val="00D47F23"/>
    <w:rsid w:val="00D47F2B"/>
    <w:rsid w:val="00D5054E"/>
    <w:rsid w:val="00D50714"/>
    <w:rsid w:val="00D50733"/>
    <w:rsid w:val="00D509FA"/>
    <w:rsid w:val="00D5135E"/>
    <w:rsid w:val="00D5175A"/>
    <w:rsid w:val="00D5237F"/>
    <w:rsid w:val="00D52C39"/>
    <w:rsid w:val="00D533EF"/>
    <w:rsid w:val="00D53848"/>
    <w:rsid w:val="00D53E94"/>
    <w:rsid w:val="00D53F29"/>
    <w:rsid w:val="00D54686"/>
    <w:rsid w:val="00D55636"/>
    <w:rsid w:val="00D55F85"/>
    <w:rsid w:val="00D560C0"/>
    <w:rsid w:val="00D561BD"/>
    <w:rsid w:val="00D5628B"/>
    <w:rsid w:val="00D56AF6"/>
    <w:rsid w:val="00D57596"/>
    <w:rsid w:val="00D575EA"/>
    <w:rsid w:val="00D57C89"/>
    <w:rsid w:val="00D603D2"/>
    <w:rsid w:val="00D6062B"/>
    <w:rsid w:val="00D609A9"/>
    <w:rsid w:val="00D611ED"/>
    <w:rsid w:val="00D61368"/>
    <w:rsid w:val="00D61465"/>
    <w:rsid w:val="00D61538"/>
    <w:rsid w:val="00D61B61"/>
    <w:rsid w:val="00D62079"/>
    <w:rsid w:val="00D6238C"/>
    <w:rsid w:val="00D62C83"/>
    <w:rsid w:val="00D62CDF"/>
    <w:rsid w:val="00D62D67"/>
    <w:rsid w:val="00D63047"/>
    <w:rsid w:val="00D632E1"/>
    <w:rsid w:val="00D634BB"/>
    <w:rsid w:val="00D63830"/>
    <w:rsid w:val="00D6398B"/>
    <w:rsid w:val="00D63B80"/>
    <w:rsid w:val="00D63BA9"/>
    <w:rsid w:val="00D641D1"/>
    <w:rsid w:val="00D64466"/>
    <w:rsid w:val="00D6447D"/>
    <w:rsid w:val="00D649A4"/>
    <w:rsid w:val="00D64DBB"/>
    <w:rsid w:val="00D656FA"/>
    <w:rsid w:val="00D669B7"/>
    <w:rsid w:val="00D66AB9"/>
    <w:rsid w:val="00D66EBC"/>
    <w:rsid w:val="00D67068"/>
    <w:rsid w:val="00D671AD"/>
    <w:rsid w:val="00D67261"/>
    <w:rsid w:val="00D67660"/>
    <w:rsid w:val="00D676BE"/>
    <w:rsid w:val="00D6774C"/>
    <w:rsid w:val="00D70187"/>
    <w:rsid w:val="00D70259"/>
    <w:rsid w:val="00D70B63"/>
    <w:rsid w:val="00D70B6C"/>
    <w:rsid w:val="00D70BBA"/>
    <w:rsid w:val="00D70DF5"/>
    <w:rsid w:val="00D7133C"/>
    <w:rsid w:val="00D71973"/>
    <w:rsid w:val="00D72AA1"/>
    <w:rsid w:val="00D72B8C"/>
    <w:rsid w:val="00D7326C"/>
    <w:rsid w:val="00D73741"/>
    <w:rsid w:val="00D73AD7"/>
    <w:rsid w:val="00D73EDC"/>
    <w:rsid w:val="00D74278"/>
    <w:rsid w:val="00D7450F"/>
    <w:rsid w:val="00D74852"/>
    <w:rsid w:val="00D74BE4"/>
    <w:rsid w:val="00D75168"/>
    <w:rsid w:val="00D754B7"/>
    <w:rsid w:val="00D75BDC"/>
    <w:rsid w:val="00D75E66"/>
    <w:rsid w:val="00D76193"/>
    <w:rsid w:val="00D76607"/>
    <w:rsid w:val="00D77004"/>
    <w:rsid w:val="00D7731B"/>
    <w:rsid w:val="00D77331"/>
    <w:rsid w:val="00D77466"/>
    <w:rsid w:val="00D77A5B"/>
    <w:rsid w:val="00D77BF7"/>
    <w:rsid w:val="00D804F6"/>
    <w:rsid w:val="00D80755"/>
    <w:rsid w:val="00D80909"/>
    <w:rsid w:val="00D810F7"/>
    <w:rsid w:val="00D814EF"/>
    <w:rsid w:val="00D8175F"/>
    <w:rsid w:val="00D81873"/>
    <w:rsid w:val="00D81BF8"/>
    <w:rsid w:val="00D82515"/>
    <w:rsid w:val="00D828E6"/>
    <w:rsid w:val="00D829D7"/>
    <w:rsid w:val="00D83432"/>
    <w:rsid w:val="00D83466"/>
    <w:rsid w:val="00D8379A"/>
    <w:rsid w:val="00D8381F"/>
    <w:rsid w:val="00D83CE5"/>
    <w:rsid w:val="00D842A5"/>
    <w:rsid w:val="00D847CF"/>
    <w:rsid w:val="00D847DD"/>
    <w:rsid w:val="00D84FAA"/>
    <w:rsid w:val="00D85B36"/>
    <w:rsid w:val="00D8657F"/>
    <w:rsid w:val="00D868A3"/>
    <w:rsid w:val="00D86FAB"/>
    <w:rsid w:val="00D872E9"/>
    <w:rsid w:val="00D87435"/>
    <w:rsid w:val="00D8772D"/>
    <w:rsid w:val="00D879F0"/>
    <w:rsid w:val="00D87E7C"/>
    <w:rsid w:val="00D87FD6"/>
    <w:rsid w:val="00D906EB"/>
    <w:rsid w:val="00D90FAB"/>
    <w:rsid w:val="00D91920"/>
    <w:rsid w:val="00D9236A"/>
    <w:rsid w:val="00D92823"/>
    <w:rsid w:val="00D92BBE"/>
    <w:rsid w:val="00D938CA"/>
    <w:rsid w:val="00D94BA3"/>
    <w:rsid w:val="00D94C8B"/>
    <w:rsid w:val="00D94E78"/>
    <w:rsid w:val="00D94F05"/>
    <w:rsid w:val="00D95321"/>
    <w:rsid w:val="00D956D2"/>
    <w:rsid w:val="00D9578E"/>
    <w:rsid w:val="00D95949"/>
    <w:rsid w:val="00D95963"/>
    <w:rsid w:val="00D96286"/>
    <w:rsid w:val="00D96FFC"/>
    <w:rsid w:val="00D9716A"/>
    <w:rsid w:val="00D97321"/>
    <w:rsid w:val="00D973C7"/>
    <w:rsid w:val="00DA00A7"/>
    <w:rsid w:val="00DA0A52"/>
    <w:rsid w:val="00DA102B"/>
    <w:rsid w:val="00DA10F3"/>
    <w:rsid w:val="00DA169D"/>
    <w:rsid w:val="00DA1A9A"/>
    <w:rsid w:val="00DA1AAA"/>
    <w:rsid w:val="00DA1C7C"/>
    <w:rsid w:val="00DA22A6"/>
    <w:rsid w:val="00DA24B1"/>
    <w:rsid w:val="00DA2A27"/>
    <w:rsid w:val="00DA2C07"/>
    <w:rsid w:val="00DA2C2F"/>
    <w:rsid w:val="00DA3AF8"/>
    <w:rsid w:val="00DA3FB2"/>
    <w:rsid w:val="00DA4687"/>
    <w:rsid w:val="00DA4A04"/>
    <w:rsid w:val="00DA5FDB"/>
    <w:rsid w:val="00DA65C2"/>
    <w:rsid w:val="00DA7089"/>
    <w:rsid w:val="00DA7BF1"/>
    <w:rsid w:val="00DB1008"/>
    <w:rsid w:val="00DB1446"/>
    <w:rsid w:val="00DB14FE"/>
    <w:rsid w:val="00DB1582"/>
    <w:rsid w:val="00DB202B"/>
    <w:rsid w:val="00DB20F1"/>
    <w:rsid w:val="00DB24F6"/>
    <w:rsid w:val="00DB25AE"/>
    <w:rsid w:val="00DB2778"/>
    <w:rsid w:val="00DB280A"/>
    <w:rsid w:val="00DB29E0"/>
    <w:rsid w:val="00DB2F40"/>
    <w:rsid w:val="00DB3464"/>
    <w:rsid w:val="00DB3A38"/>
    <w:rsid w:val="00DB3BCD"/>
    <w:rsid w:val="00DB3CF5"/>
    <w:rsid w:val="00DB3DAD"/>
    <w:rsid w:val="00DB54BF"/>
    <w:rsid w:val="00DB6514"/>
    <w:rsid w:val="00DB6579"/>
    <w:rsid w:val="00DB6622"/>
    <w:rsid w:val="00DB715B"/>
    <w:rsid w:val="00DB7473"/>
    <w:rsid w:val="00DB76E2"/>
    <w:rsid w:val="00DB79BA"/>
    <w:rsid w:val="00DB7CB6"/>
    <w:rsid w:val="00DB7D63"/>
    <w:rsid w:val="00DC00B3"/>
    <w:rsid w:val="00DC0B58"/>
    <w:rsid w:val="00DC0CE9"/>
    <w:rsid w:val="00DC10E7"/>
    <w:rsid w:val="00DC1201"/>
    <w:rsid w:val="00DC13C9"/>
    <w:rsid w:val="00DC1663"/>
    <w:rsid w:val="00DC174D"/>
    <w:rsid w:val="00DC204E"/>
    <w:rsid w:val="00DC2287"/>
    <w:rsid w:val="00DC2371"/>
    <w:rsid w:val="00DC2E00"/>
    <w:rsid w:val="00DC3169"/>
    <w:rsid w:val="00DC3299"/>
    <w:rsid w:val="00DC348C"/>
    <w:rsid w:val="00DC382C"/>
    <w:rsid w:val="00DC3989"/>
    <w:rsid w:val="00DC43FF"/>
    <w:rsid w:val="00DC4BD8"/>
    <w:rsid w:val="00DC55BB"/>
    <w:rsid w:val="00DC55F8"/>
    <w:rsid w:val="00DC5BA6"/>
    <w:rsid w:val="00DC5C8B"/>
    <w:rsid w:val="00DC5CD9"/>
    <w:rsid w:val="00DC5DFF"/>
    <w:rsid w:val="00DC5F30"/>
    <w:rsid w:val="00DC5FBF"/>
    <w:rsid w:val="00DC6071"/>
    <w:rsid w:val="00DC617D"/>
    <w:rsid w:val="00DC6A51"/>
    <w:rsid w:val="00DC7019"/>
    <w:rsid w:val="00DC7020"/>
    <w:rsid w:val="00DC7522"/>
    <w:rsid w:val="00DC7CA4"/>
    <w:rsid w:val="00DD02A3"/>
    <w:rsid w:val="00DD1C42"/>
    <w:rsid w:val="00DD1FD0"/>
    <w:rsid w:val="00DD2676"/>
    <w:rsid w:val="00DD26C2"/>
    <w:rsid w:val="00DD3498"/>
    <w:rsid w:val="00DD36C6"/>
    <w:rsid w:val="00DD3BB7"/>
    <w:rsid w:val="00DD4297"/>
    <w:rsid w:val="00DD442F"/>
    <w:rsid w:val="00DD45CD"/>
    <w:rsid w:val="00DD51C9"/>
    <w:rsid w:val="00DD5513"/>
    <w:rsid w:val="00DD56F0"/>
    <w:rsid w:val="00DD5924"/>
    <w:rsid w:val="00DD5CA6"/>
    <w:rsid w:val="00DD64E6"/>
    <w:rsid w:val="00DD6C13"/>
    <w:rsid w:val="00DD7206"/>
    <w:rsid w:val="00DD7C82"/>
    <w:rsid w:val="00DD7E45"/>
    <w:rsid w:val="00DE0F25"/>
    <w:rsid w:val="00DE1156"/>
    <w:rsid w:val="00DE1861"/>
    <w:rsid w:val="00DE1F6D"/>
    <w:rsid w:val="00DE22BF"/>
    <w:rsid w:val="00DE22F2"/>
    <w:rsid w:val="00DE280B"/>
    <w:rsid w:val="00DE2F4A"/>
    <w:rsid w:val="00DE3636"/>
    <w:rsid w:val="00DE393E"/>
    <w:rsid w:val="00DE45BF"/>
    <w:rsid w:val="00DE4751"/>
    <w:rsid w:val="00DE4B53"/>
    <w:rsid w:val="00DE53A6"/>
    <w:rsid w:val="00DE56D4"/>
    <w:rsid w:val="00DE5A98"/>
    <w:rsid w:val="00DE5D6E"/>
    <w:rsid w:val="00DE5DB6"/>
    <w:rsid w:val="00DE5EE2"/>
    <w:rsid w:val="00DE646A"/>
    <w:rsid w:val="00DE64E8"/>
    <w:rsid w:val="00DE6717"/>
    <w:rsid w:val="00DE67A7"/>
    <w:rsid w:val="00DE6A23"/>
    <w:rsid w:val="00DE746F"/>
    <w:rsid w:val="00DF0187"/>
    <w:rsid w:val="00DF03D7"/>
    <w:rsid w:val="00DF05BC"/>
    <w:rsid w:val="00DF0899"/>
    <w:rsid w:val="00DF0B00"/>
    <w:rsid w:val="00DF0DD0"/>
    <w:rsid w:val="00DF105F"/>
    <w:rsid w:val="00DF1274"/>
    <w:rsid w:val="00DF16C1"/>
    <w:rsid w:val="00DF17C4"/>
    <w:rsid w:val="00DF2289"/>
    <w:rsid w:val="00DF24B3"/>
    <w:rsid w:val="00DF2767"/>
    <w:rsid w:val="00DF277D"/>
    <w:rsid w:val="00DF278D"/>
    <w:rsid w:val="00DF2EC8"/>
    <w:rsid w:val="00DF38D8"/>
    <w:rsid w:val="00DF43EB"/>
    <w:rsid w:val="00DF4E97"/>
    <w:rsid w:val="00DF5522"/>
    <w:rsid w:val="00DF5680"/>
    <w:rsid w:val="00DF5D67"/>
    <w:rsid w:val="00DF65D6"/>
    <w:rsid w:val="00DF66A7"/>
    <w:rsid w:val="00DF66B9"/>
    <w:rsid w:val="00DF6C3D"/>
    <w:rsid w:val="00DF6E69"/>
    <w:rsid w:val="00DF71A3"/>
    <w:rsid w:val="00DF7252"/>
    <w:rsid w:val="00DF72D3"/>
    <w:rsid w:val="00DF745E"/>
    <w:rsid w:val="00DF7482"/>
    <w:rsid w:val="00DF7786"/>
    <w:rsid w:val="00DF7E32"/>
    <w:rsid w:val="00E001D3"/>
    <w:rsid w:val="00E00210"/>
    <w:rsid w:val="00E003AB"/>
    <w:rsid w:val="00E007C7"/>
    <w:rsid w:val="00E00897"/>
    <w:rsid w:val="00E00913"/>
    <w:rsid w:val="00E009E3"/>
    <w:rsid w:val="00E016F2"/>
    <w:rsid w:val="00E01D2D"/>
    <w:rsid w:val="00E01D33"/>
    <w:rsid w:val="00E025B0"/>
    <w:rsid w:val="00E028EC"/>
    <w:rsid w:val="00E02CC5"/>
    <w:rsid w:val="00E0412A"/>
    <w:rsid w:val="00E047FA"/>
    <w:rsid w:val="00E0572A"/>
    <w:rsid w:val="00E05840"/>
    <w:rsid w:val="00E060DB"/>
    <w:rsid w:val="00E06105"/>
    <w:rsid w:val="00E06899"/>
    <w:rsid w:val="00E0697A"/>
    <w:rsid w:val="00E06ADA"/>
    <w:rsid w:val="00E06F9F"/>
    <w:rsid w:val="00E06FA4"/>
    <w:rsid w:val="00E07B03"/>
    <w:rsid w:val="00E10C70"/>
    <w:rsid w:val="00E10D65"/>
    <w:rsid w:val="00E10F17"/>
    <w:rsid w:val="00E11516"/>
    <w:rsid w:val="00E115CF"/>
    <w:rsid w:val="00E12C95"/>
    <w:rsid w:val="00E13087"/>
    <w:rsid w:val="00E14322"/>
    <w:rsid w:val="00E14B2C"/>
    <w:rsid w:val="00E14EED"/>
    <w:rsid w:val="00E14F02"/>
    <w:rsid w:val="00E1524C"/>
    <w:rsid w:val="00E15F8A"/>
    <w:rsid w:val="00E16542"/>
    <w:rsid w:val="00E167D1"/>
    <w:rsid w:val="00E16868"/>
    <w:rsid w:val="00E16C04"/>
    <w:rsid w:val="00E17702"/>
    <w:rsid w:val="00E17953"/>
    <w:rsid w:val="00E17FDE"/>
    <w:rsid w:val="00E2035B"/>
    <w:rsid w:val="00E20453"/>
    <w:rsid w:val="00E20B25"/>
    <w:rsid w:val="00E21F5C"/>
    <w:rsid w:val="00E22247"/>
    <w:rsid w:val="00E2263B"/>
    <w:rsid w:val="00E22675"/>
    <w:rsid w:val="00E229E1"/>
    <w:rsid w:val="00E22D8A"/>
    <w:rsid w:val="00E230B0"/>
    <w:rsid w:val="00E2378F"/>
    <w:rsid w:val="00E2391F"/>
    <w:rsid w:val="00E23B3E"/>
    <w:rsid w:val="00E2451B"/>
    <w:rsid w:val="00E24A8E"/>
    <w:rsid w:val="00E2529E"/>
    <w:rsid w:val="00E25329"/>
    <w:rsid w:val="00E2560B"/>
    <w:rsid w:val="00E259CC"/>
    <w:rsid w:val="00E25D9A"/>
    <w:rsid w:val="00E26157"/>
    <w:rsid w:val="00E262F1"/>
    <w:rsid w:val="00E266ED"/>
    <w:rsid w:val="00E26B0E"/>
    <w:rsid w:val="00E27119"/>
    <w:rsid w:val="00E271EA"/>
    <w:rsid w:val="00E27CA7"/>
    <w:rsid w:val="00E27F22"/>
    <w:rsid w:val="00E27FF5"/>
    <w:rsid w:val="00E3028F"/>
    <w:rsid w:val="00E30503"/>
    <w:rsid w:val="00E30E94"/>
    <w:rsid w:val="00E31645"/>
    <w:rsid w:val="00E31C8C"/>
    <w:rsid w:val="00E31ECC"/>
    <w:rsid w:val="00E3229A"/>
    <w:rsid w:val="00E322A9"/>
    <w:rsid w:val="00E3233C"/>
    <w:rsid w:val="00E3266B"/>
    <w:rsid w:val="00E32D19"/>
    <w:rsid w:val="00E3317F"/>
    <w:rsid w:val="00E33599"/>
    <w:rsid w:val="00E34016"/>
    <w:rsid w:val="00E34140"/>
    <w:rsid w:val="00E344F8"/>
    <w:rsid w:val="00E34790"/>
    <w:rsid w:val="00E3479E"/>
    <w:rsid w:val="00E35083"/>
    <w:rsid w:val="00E351A9"/>
    <w:rsid w:val="00E3583A"/>
    <w:rsid w:val="00E35E9E"/>
    <w:rsid w:val="00E36166"/>
    <w:rsid w:val="00E3620C"/>
    <w:rsid w:val="00E36220"/>
    <w:rsid w:val="00E36595"/>
    <w:rsid w:val="00E36A24"/>
    <w:rsid w:val="00E36BF7"/>
    <w:rsid w:val="00E3739D"/>
    <w:rsid w:val="00E379DF"/>
    <w:rsid w:val="00E37A7E"/>
    <w:rsid w:val="00E37B8E"/>
    <w:rsid w:val="00E37C8E"/>
    <w:rsid w:val="00E4002E"/>
    <w:rsid w:val="00E407DC"/>
    <w:rsid w:val="00E4089B"/>
    <w:rsid w:val="00E40B3B"/>
    <w:rsid w:val="00E40D29"/>
    <w:rsid w:val="00E40F16"/>
    <w:rsid w:val="00E41146"/>
    <w:rsid w:val="00E41A8F"/>
    <w:rsid w:val="00E41E6C"/>
    <w:rsid w:val="00E421FF"/>
    <w:rsid w:val="00E424C2"/>
    <w:rsid w:val="00E4257D"/>
    <w:rsid w:val="00E42743"/>
    <w:rsid w:val="00E43103"/>
    <w:rsid w:val="00E4329E"/>
    <w:rsid w:val="00E43A65"/>
    <w:rsid w:val="00E43ECF"/>
    <w:rsid w:val="00E44A35"/>
    <w:rsid w:val="00E45FDE"/>
    <w:rsid w:val="00E4638D"/>
    <w:rsid w:val="00E46BA5"/>
    <w:rsid w:val="00E46C7E"/>
    <w:rsid w:val="00E470B2"/>
    <w:rsid w:val="00E47671"/>
    <w:rsid w:val="00E502D2"/>
    <w:rsid w:val="00E5065C"/>
    <w:rsid w:val="00E5169E"/>
    <w:rsid w:val="00E51829"/>
    <w:rsid w:val="00E5182F"/>
    <w:rsid w:val="00E52381"/>
    <w:rsid w:val="00E5241E"/>
    <w:rsid w:val="00E52E3E"/>
    <w:rsid w:val="00E537D5"/>
    <w:rsid w:val="00E5394C"/>
    <w:rsid w:val="00E547DF"/>
    <w:rsid w:val="00E549EB"/>
    <w:rsid w:val="00E55B4A"/>
    <w:rsid w:val="00E564DA"/>
    <w:rsid w:val="00E56F18"/>
    <w:rsid w:val="00E5716B"/>
    <w:rsid w:val="00E57727"/>
    <w:rsid w:val="00E57B5D"/>
    <w:rsid w:val="00E57D90"/>
    <w:rsid w:val="00E60299"/>
    <w:rsid w:val="00E6064D"/>
    <w:rsid w:val="00E606DA"/>
    <w:rsid w:val="00E60A47"/>
    <w:rsid w:val="00E61139"/>
    <w:rsid w:val="00E6181C"/>
    <w:rsid w:val="00E61A3D"/>
    <w:rsid w:val="00E61B1D"/>
    <w:rsid w:val="00E61BD3"/>
    <w:rsid w:val="00E62215"/>
    <w:rsid w:val="00E6262D"/>
    <w:rsid w:val="00E627A7"/>
    <w:rsid w:val="00E62935"/>
    <w:rsid w:val="00E62C6D"/>
    <w:rsid w:val="00E632D8"/>
    <w:rsid w:val="00E635BA"/>
    <w:rsid w:val="00E635F2"/>
    <w:rsid w:val="00E63753"/>
    <w:rsid w:val="00E63DA9"/>
    <w:rsid w:val="00E64FED"/>
    <w:rsid w:val="00E650E9"/>
    <w:rsid w:val="00E65578"/>
    <w:rsid w:val="00E65C34"/>
    <w:rsid w:val="00E65F2F"/>
    <w:rsid w:val="00E66855"/>
    <w:rsid w:val="00E66B23"/>
    <w:rsid w:val="00E66F56"/>
    <w:rsid w:val="00E6759B"/>
    <w:rsid w:val="00E67990"/>
    <w:rsid w:val="00E67A39"/>
    <w:rsid w:val="00E67BAB"/>
    <w:rsid w:val="00E67D42"/>
    <w:rsid w:val="00E702B9"/>
    <w:rsid w:val="00E706F4"/>
    <w:rsid w:val="00E71FF4"/>
    <w:rsid w:val="00E72621"/>
    <w:rsid w:val="00E72628"/>
    <w:rsid w:val="00E72D5F"/>
    <w:rsid w:val="00E72E1E"/>
    <w:rsid w:val="00E72F9D"/>
    <w:rsid w:val="00E73100"/>
    <w:rsid w:val="00E733D4"/>
    <w:rsid w:val="00E73671"/>
    <w:rsid w:val="00E73D0F"/>
    <w:rsid w:val="00E74399"/>
    <w:rsid w:val="00E7455E"/>
    <w:rsid w:val="00E74891"/>
    <w:rsid w:val="00E74D5C"/>
    <w:rsid w:val="00E75377"/>
    <w:rsid w:val="00E75922"/>
    <w:rsid w:val="00E7593D"/>
    <w:rsid w:val="00E75FE1"/>
    <w:rsid w:val="00E7600A"/>
    <w:rsid w:val="00E76239"/>
    <w:rsid w:val="00E7650C"/>
    <w:rsid w:val="00E76CCE"/>
    <w:rsid w:val="00E772B8"/>
    <w:rsid w:val="00E77340"/>
    <w:rsid w:val="00E775B0"/>
    <w:rsid w:val="00E77820"/>
    <w:rsid w:val="00E77822"/>
    <w:rsid w:val="00E77BCF"/>
    <w:rsid w:val="00E8029F"/>
    <w:rsid w:val="00E81082"/>
    <w:rsid w:val="00E81155"/>
    <w:rsid w:val="00E81A76"/>
    <w:rsid w:val="00E81BA8"/>
    <w:rsid w:val="00E825C9"/>
    <w:rsid w:val="00E825E5"/>
    <w:rsid w:val="00E82907"/>
    <w:rsid w:val="00E82F24"/>
    <w:rsid w:val="00E83206"/>
    <w:rsid w:val="00E834AE"/>
    <w:rsid w:val="00E8387E"/>
    <w:rsid w:val="00E83F41"/>
    <w:rsid w:val="00E83F88"/>
    <w:rsid w:val="00E8414A"/>
    <w:rsid w:val="00E84E87"/>
    <w:rsid w:val="00E857AE"/>
    <w:rsid w:val="00E85866"/>
    <w:rsid w:val="00E858FA"/>
    <w:rsid w:val="00E85C90"/>
    <w:rsid w:val="00E866BB"/>
    <w:rsid w:val="00E86F68"/>
    <w:rsid w:val="00E872CC"/>
    <w:rsid w:val="00E90229"/>
    <w:rsid w:val="00E905CB"/>
    <w:rsid w:val="00E90761"/>
    <w:rsid w:val="00E90F5C"/>
    <w:rsid w:val="00E91019"/>
    <w:rsid w:val="00E911CB"/>
    <w:rsid w:val="00E913F0"/>
    <w:rsid w:val="00E91714"/>
    <w:rsid w:val="00E91F18"/>
    <w:rsid w:val="00E91FA1"/>
    <w:rsid w:val="00E9214A"/>
    <w:rsid w:val="00E9234C"/>
    <w:rsid w:val="00E925E9"/>
    <w:rsid w:val="00E92632"/>
    <w:rsid w:val="00E92AB4"/>
    <w:rsid w:val="00E931B8"/>
    <w:rsid w:val="00E9337B"/>
    <w:rsid w:val="00E934F2"/>
    <w:rsid w:val="00E9353E"/>
    <w:rsid w:val="00E936D5"/>
    <w:rsid w:val="00E93772"/>
    <w:rsid w:val="00E93A17"/>
    <w:rsid w:val="00E9442D"/>
    <w:rsid w:val="00E944EB"/>
    <w:rsid w:val="00E9492E"/>
    <w:rsid w:val="00E94B8C"/>
    <w:rsid w:val="00E94C51"/>
    <w:rsid w:val="00E94F9E"/>
    <w:rsid w:val="00E953BB"/>
    <w:rsid w:val="00E96029"/>
    <w:rsid w:val="00E9622C"/>
    <w:rsid w:val="00E963B7"/>
    <w:rsid w:val="00E96A1B"/>
    <w:rsid w:val="00E96E20"/>
    <w:rsid w:val="00E96FA4"/>
    <w:rsid w:val="00EA0C6D"/>
    <w:rsid w:val="00EA0D8F"/>
    <w:rsid w:val="00EA0FD6"/>
    <w:rsid w:val="00EA1059"/>
    <w:rsid w:val="00EA15AE"/>
    <w:rsid w:val="00EA15F6"/>
    <w:rsid w:val="00EA1E2F"/>
    <w:rsid w:val="00EA26B6"/>
    <w:rsid w:val="00EA2877"/>
    <w:rsid w:val="00EA2ADE"/>
    <w:rsid w:val="00EA3898"/>
    <w:rsid w:val="00EA390C"/>
    <w:rsid w:val="00EA3947"/>
    <w:rsid w:val="00EA3FF2"/>
    <w:rsid w:val="00EA4106"/>
    <w:rsid w:val="00EA469D"/>
    <w:rsid w:val="00EA49EC"/>
    <w:rsid w:val="00EA5558"/>
    <w:rsid w:val="00EA5798"/>
    <w:rsid w:val="00EA57AF"/>
    <w:rsid w:val="00EA5B14"/>
    <w:rsid w:val="00EA5FAB"/>
    <w:rsid w:val="00EA6B54"/>
    <w:rsid w:val="00EA6F60"/>
    <w:rsid w:val="00EA766E"/>
    <w:rsid w:val="00EA77B1"/>
    <w:rsid w:val="00EA7D12"/>
    <w:rsid w:val="00EB0181"/>
    <w:rsid w:val="00EB0DBA"/>
    <w:rsid w:val="00EB128D"/>
    <w:rsid w:val="00EB1444"/>
    <w:rsid w:val="00EB156A"/>
    <w:rsid w:val="00EB1798"/>
    <w:rsid w:val="00EB17DB"/>
    <w:rsid w:val="00EB19DE"/>
    <w:rsid w:val="00EB1C77"/>
    <w:rsid w:val="00EB1EEC"/>
    <w:rsid w:val="00EB20AE"/>
    <w:rsid w:val="00EB2BEB"/>
    <w:rsid w:val="00EB2DC9"/>
    <w:rsid w:val="00EB2EF0"/>
    <w:rsid w:val="00EB38C7"/>
    <w:rsid w:val="00EB3EE5"/>
    <w:rsid w:val="00EB40F1"/>
    <w:rsid w:val="00EB4469"/>
    <w:rsid w:val="00EB4634"/>
    <w:rsid w:val="00EB50E6"/>
    <w:rsid w:val="00EB52C6"/>
    <w:rsid w:val="00EB5755"/>
    <w:rsid w:val="00EB583C"/>
    <w:rsid w:val="00EB5D01"/>
    <w:rsid w:val="00EB5FB4"/>
    <w:rsid w:val="00EB5FED"/>
    <w:rsid w:val="00EB63A6"/>
    <w:rsid w:val="00EB6A2B"/>
    <w:rsid w:val="00EB717E"/>
    <w:rsid w:val="00EB79A7"/>
    <w:rsid w:val="00EB7BEA"/>
    <w:rsid w:val="00EC01FB"/>
    <w:rsid w:val="00EC0C74"/>
    <w:rsid w:val="00EC1083"/>
    <w:rsid w:val="00EC11D2"/>
    <w:rsid w:val="00EC12C5"/>
    <w:rsid w:val="00EC1536"/>
    <w:rsid w:val="00EC170E"/>
    <w:rsid w:val="00EC17F0"/>
    <w:rsid w:val="00EC1D76"/>
    <w:rsid w:val="00EC1FB1"/>
    <w:rsid w:val="00EC2427"/>
    <w:rsid w:val="00EC2569"/>
    <w:rsid w:val="00EC2642"/>
    <w:rsid w:val="00EC2B6E"/>
    <w:rsid w:val="00EC2C28"/>
    <w:rsid w:val="00EC31FD"/>
    <w:rsid w:val="00EC348D"/>
    <w:rsid w:val="00EC36A2"/>
    <w:rsid w:val="00EC372D"/>
    <w:rsid w:val="00EC3AC3"/>
    <w:rsid w:val="00EC3BF4"/>
    <w:rsid w:val="00EC3C07"/>
    <w:rsid w:val="00EC3F36"/>
    <w:rsid w:val="00EC43CF"/>
    <w:rsid w:val="00EC44D8"/>
    <w:rsid w:val="00EC46E6"/>
    <w:rsid w:val="00EC492A"/>
    <w:rsid w:val="00EC4AEE"/>
    <w:rsid w:val="00EC4C1A"/>
    <w:rsid w:val="00EC5378"/>
    <w:rsid w:val="00EC58A2"/>
    <w:rsid w:val="00EC5985"/>
    <w:rsid w:val="00EC5F9B"/>
    <w:rsid w:val="00EC60B6"/>
    <w:rsid w:val="00EC6453"/>
    <w:rsid w:val="00EC6681"/>
    <w:rsid w:val="00EC749A"/>
    <w:rsid w:val="00EC7515"/>
    <w:rsid w:val="00EC77C7"/>
    <w:rsid w:val="00EC7930"/>
    <w:rsid w:val="00EC7D0B"/>
    <w:rsid w:val="00ED00A7"/>
    <w:rsid w:val="00ED04E2"/>
    <w:rsid w:val="00ED05FC"/>
    <w:rsid w:val="00ED09D1"/>
    <w:rsid w:val="00ED0BFA"/>
    <w:rsid w:val="00ED0C22"/>
    <w:rsid w:val="00ED0D2E"/>
    <w:rsid w:val="00ED1196"/>
    <w:rsid w:val="00ED22B8"/>
    <w:rsid w:val="00ED2C7D"/>
    <w:rsid w:val="00ED32E9"/>
    <w:rsid w:val="00ED3396"/>
    <w:rsid w:val="00ED355A"/>
    <w:rsid w:val="00ED3863"/>
    <w:rsid w:val="00ED3916"/>
    <w:rsid w:val="00ED3AD6"/>
    <w:rsid w:val="00ED3AE2"/>
    <w:rsid w:val="00ED3BE3"/>
    <w:rsid w:val="00ED3C47"/>
    <w:rsid w:val="00ED3DDD"/>
    <w:rsid w:val="00ED5456"/>
    <w:rsid w:val="00ED6052"/>
    <w:rsid w:val="00ED6C80"/>
    <w:rsid w:val="00ED7444"/>
    <w:rsid w:val="00ED756D"/>
    <w:rsid w:val="00ED7A26"/>
    <w:rsid w:val="00ED7BDE"/>
    <w:rsid w:val="00EE08F4"/>
    <w:rsid w:val="00EE0D1D"/>
    <w:rsid w:val="00EE1708"/>
    <w:rsid w:val="00EE23DF"/>
    <w:rsid w:val="00EE2DA5"/>
    <w:rsid w:val="00EE2DFB"/>
    <w:rsid w:val="00EE2ED4"/>
    <w:rsid w:val="00EE31FB"/>
    <w:rsid w:val="00EE336F"/>
    <w:rsid w:val="00EE359A"/>
    <w:rsid w:val="00EE3E26"/>
    <w:rsid w:val="00EE416F"/>
    <w:rsid w:val="00EE463C"/>
    <w:rsid w:val="00EE53A0"/>
    <w:rsid w:val="00EE54BC"/>
    <w:rsid w:val="00EE5A5F"/>
    <w:rsid w:val="00EE5AC6"/>
    <w:rsid w:val="00EE5BD6"/>
    <w:rsid w:val="00EE5DD0"/>
    <w:rsid w:val="00EE5EB7"/>
    <w:rsid w:val="00EE6216"/>
    <w:rsid w:val="00EE630C"/>
    <w:rsid w:val="00EE6527"/>
    <w:rsid w:val="00EE7236"/>
    <w:rsid w:val="00EE75CB"/>
    <w:rsid w:val="00EE7955"/>
    <w:rsid w:val="00EE7A2B"/>
    <w:rsid w:val="00EF0132"/>
    <w:rsid w:val="00EF0CE6"/>
    <w:rsid w:val="00EF0E9E"/>
    <w:rsid w:val="00EF142C"/>
    <w:rsid w:val="00EF1617"/>
    <w:rsid w:val="00EF1A1C"/>
    <w:rsid w:val="00EF1C39"/>
    <w:rsid w:val="00EF1C4C"/>
    <w:rsid w:val="00EF27EC"/>
    <w:rsid w:val="00EF27EF"/>
    <w:rsid w:val="00EF2AE4"/>
    <w:rsid w:val="00EF2D5A"/>
    <w:rsid w:val="00EF2F6E"/>
    <w:rsid w:val="00EF5518"/>
    <w:rsid w:val="00EF575D"/>
    <w:rsid w:val="00EF5965"/>
    <w:rsid w:val="00EF5EAB"/>
    <w:rsid w:val="00EF6A89"/>
    <w:rsid w:val="00EF73C9"/>
    <w:rsid w:val="00EF7809"/>
    <w:rsid w:val="00EF7FC5"/>
    <w:rsid w:val="00F003F2"/>
    <w:rsid w:val="00F00657"/>
    <w:rsid w:val="00F0084F"/>
    <w:rsid w:val="00F008AC"/>
    <w:rsid w:val="00F0096D"/>
    <w:rsid w:val="00F0126A"/>
    <w:rsid w:val="00F014F8"/>
    <w:rsid w:val="00F01D60"/>
    <w:rsid w:val="00F02F56"/>
    <w:rsid w:val="00F03A5A"/>
    <w:rsid w:val="00F03C16"/>
    <w:rsid w:val="00F04A58"/>
    <w:rsid w:val="00F04D56"/>
    <w:rsid w:val="00F05250"/>
    <w:rsid w:val="00F0556F"/>
    <w:rsid w:val="00F05A11"/>
    <w:rsid w:val="00F05CA9"/>
    <w:rsid w:val="00F0625E"/>
    <w:rsid w:val="00F066CE"/>
    <w:rsid w:val="00F0674D"/>
    <w:rsid w:val="00F06DA3"/>
    <w:rsid w:val="00F06F13"/>
    <w:rsid w:val="00F0770F"/>
    <w:rsid w:val="00F0781F"/>
    <w:rsid w:val="00F079F5"/>
    <w:rsid w:val="00F079F6"/>
    <w:rsid w:val="00F10722"/>
    <w:rsid w:val="00F10D2B"/>
    <w:rsid w:val="00F11CF5"/>
    <w:rsid w:val="00F11D68"/>
    <w:rsid w:val="00F1289C"/>
    <w:rsid w:val="00F13532"/>
    <w:rsid w:val="00F13637"/>
    <w:rsid w:val="00F13C5B"/>
    <w:rsid w:val="00F13EB3"/>
    <w:rsid w:val="00F148C6"/>
    <w:rsid w:val="00F14B9D"/>
    <w:rsid w:val="00F14CA5"/>
    <w:rsid w:val="00F15334"/>
    <w:rsid w:val="00F1617F"/>
    <w:rsid w:val="00F1648D"/>
    <w:rsid w:val="00F16864"/>
    <w:rsid w:val="00F16971"/>
    <w:rsid w:val="00F17E71"/>
    <w:rsid w:val="00F20D91"/>
    <w:rsid w:val="00F20F77"/>
    <w:rsid w:val="00F21233"/>
    <w:rsid w:val="00F21703"/>
    <w:rsid w:val="00F21AC1"/>
    <w:rsid w:val="00F21BEB"/>
    <w:rsid w:val="00F21CD4"/>
    <w:rsid w:val="00F223F5"/>
    <w:rsid w:val="00F2260F"/>
    <w:rsid w:val="00F22A31"/>
    <w:rsid w:val="00F231C4"/>
    <w:rsid w:val="00F2331A"/>
    <w:rsid w:val="00F238E1"/>
    <w:rsid w:val="00F23AA9"/>
    <w:rsid w:val="00F23FCD"/>
    <w:rsid w:val="00F24310"/>
    <w:rsid w:val="00F24540"/>
    <w:rsid w:val="00F2468B"/>
    <w:rsid w:val="00F24C32"/>
    <w:rsid w:val="00F24F08"/>
    <w:rsid w:val="00F25A4A"/>
    <w:rsid w:val="00F25BF7"/>
    <w:rsid w:val="00F25DFC"/>
    <w:rsid w:val="00F2650A"/>
    <w:rsid w:val="00F2652D"/>
    <w:rsid w:val="00F26C1C"/>
    <w:rsid w:val="00F27564"/>
    <w:rsid w:val="00F275CF"/>
    <w:rsid w:val="00F279E7"/>
    <w:rsid w:val="00F27A58"/>
    <w:rsid w:val="00F27CE6"/>
    <w:rsid w:val="00F27D3B"/>
    <w:rsid w:val="00F300A2"/>
    <w:rsid w:val="00F30496"/>
    <w:rsid w:val="00F30CB5"/>
    <w:rsid w:val="00F31343"/>
    <w:rsid w:val="00F32650"/>
    <w:rsid w:val="00F3266A"/>
    <w:rsid w:val="00F32D5D"/>
    <w:rsid w:val="00F334CF"/>
    <w:rsid w:val="00F33590"/>
    <w:rsid w:val="00F337BB"/>
    <w:rsid w:val="00F3406A"/>
    <w:rsid w:val="00F3407A"/>
    <w:rsid w:val="00F34183"/>
    <w:rsid w:val="00F344B6"/>
    <w:rsid w:val="00F35062"/>
    <w:rsid w:val="00F3535A"/>
    <w:rsid w:val="00F356C7"/>
    <w:rsid w:val="00F35782"/>
    <w:rsid w:val="00F35C3F"/>
    <w:rsid w:val="00F35C76"/>
    <w:rsid w:val="00F363E7"/>
    <w:rsid w:val="00F365A1"/>
    <w:rsid w:val="00F3673D"/>
    <w:rsid w:val="00F36A8C"/>
    <w:rsid w:val="00F36D6C"/>
    <w:rsid w:val="00F3736E"/>
    <w:rsid w:val="00F3779E"/>
    <w:rsid w:val="00F40548"/>
    <w:rsid w:val="00F41675"/>
    <w:rsid w:val="00F419BE"/>
    <w:rsid w:val="00F422ED"/>
    <w:rsid w:val="00F42946"/>
    <w:rsid w:val="00F42E29"/>
    <w:rsid w:val="00F434D0"/>
    <w:rsid w:val="00F4386D"/>
    <w:rsid w:val="00F439C7"/>
    <w:rsid w:val="00F439DD"/>
    <w:rsid w:val="00F4462C"/>
    <w:rsid w:val="00F44B96"/>
    <w:rsid w:val="00F44CAD"/>
    <w:rsid w:val="00F450AD"/>
    <w:rsid w:val="00F45A44"/>
    <w:rsid w:val="00F46156"/>
    <w:rsid w:val="00F468AD"/>
    <w:rsid w:val="00F46E06"/>
    <w:rsid w:val="00F46E22"/>
    <w:rsid w:val="00F472DF"/>
    <w:rsid w:val="00F479B9"/>
    <w:rsid w:val="00F479D2"/>
    <w:rsid w:val="00F47CE1"/>
    <w:rsid w:val="00F51220"/>
    <w:rsid w:val="00F51C9B"/>
    <w:rsid w:val="00F51EC6"/>
    <w:rsid w:val="00F52ABF"/>
    <w:rsid w:val="00F5338E"/>
    <w:rsid w:val="00F53404"/>
    <w:rsid w:val="00F53650"/>
    <w:rsid w:val="00F540C2"/>
    <w:rsid w:val="00F54435"/>
    <w:rsid w:val="00F54922"/>
    <w:rsid w:val="00F54BE5"/>
    <w:rsid w:val="00F5573B"/>
    <w:rsid w:val="00F55BAF"/>
    <w:rsid w:val="00F55F20"/>
    <w:rsid w:val="00F56119"/>
    <w:rsid w:val="00F56155"/>
    <w:rsid w:val="00F56164"/>
    <w:rsid w:val="00F5634B"/>
    <w:rsid w:val="00F56608"/>
    <w:rsid w:val="00F56714"/>
    <w:rsid w:val="00F56DDF"/>
    <w:rsid w:val="00F574CC"/>
    <w:rsid w:val="00F575B1"/>
    <w:rsid w:val="00F57CE7"/>
    <w:rsid w:val="00F60030"/>
    <w:rsid w:val="00F60039"/>
    <w:rsid w:val="00F603FC"/>
    <w:rsid w:val="00F606A8"/>
    <w:rsid w:val="00F61839"/>
    <w:rsid w:val="00F61AD6"/>
    <w:rsid w:val="00F61D2B"/>
    <w:rsid w:val="00F61ED2"/>
    <w:rsid w:val="00F6216C"/>
    <w:rsid w:val="00F63A11"/>
    <w:rsid w:val="00F643AA"/>
    <w:rsid w:val="00F64F37"/>
    <w:rsid w:val="00F64F70"/>
    <w:rsid w:val="00F65819"/>
    <w:rsid w:val="00F65C09"/>
    <w:rsid w:val="00F65C88"/>
    <w:rsid w:val="00F65C95"/>
    <w:rsid w:val="00F66037"/>
    <w:rsid w:val="00F6621E"/>
    <w:rsid w:val="00F6629A"/>
    <w:rsid w:val="00F66509"/>
    <w:rsid w:val="00F667AB"/>
    <w:rsid w:val="00F668DC"/>
    <w:rsid w:val="00F6693C"/>
    <w:rsid w:val="00F67CA1"/>
    <w:rsid w:val="00F706BD"/>
    <w:rsid w:val="00F70A94"/>
    <w:rsid w:val="00F70C90"/>
    <w:rsid w:val="00F70EBA"/>
    <w:rsid w:val="00F72957"/>
    <w:rsid w:val="00F72BD5"/>
    <w:rsid w:val="00F72EC5"/>
    <w:rsid w:val="00F72F56"/>
    <w:rsid w:val="00F738BA"/>
    <w:rsid w:val="00F73B82"/>
    <w:rsid w:val="00F73BD8"/>
    <w:rsid w:val="00F73DF2"/>
    <w:rsid w:val="00F741F3"/>
    <w:rsid w:val="00F746B4"/>
    <w:rsid w:val="00F74CBC"/>
    <w:rsid w:val="00F74CEF"/>
    <w:rsid w:val="00F7551E"/>
    <w:rsid w:val="00F75C05"/>
    <w:rsid w:val="00F75CA3"/>
    <w:rsid w:val="00F75EE4"/>
    <w:rsid w:val="00F76589"/>
    <w:rsid w:val="00F76641"/>
    <w:rsid w:val="00F773B1"/>
    <w:rsid w:val="00F7774C"/>
    <w:rsid w:val="00F778E2"/>
    <w:rsid w:val="00F77938"/>
    <w:rsid w:val="00F77CB5"/>
    <w:rsid w:val="00F80310"/>
    <w:rsid w:val="00F803C2"/>
    <w:rsid w:val="00F804B4"/>
    <w:rsid w:val="00F80677"/>
    <w:rsid w:val="00F80BA7"/>
    <w:rsid w:val="00F80D9D"/>
    <w:rsid w:val="00F81794"/>
    <w:rsid w:val="00F81E49"/>
    <w:rsid w:val="00F8281C"/>
    <w:rsid w:val="00F82E00"/>
    <w:rsid w:val="00F83189"/>
    <w:rsid w:val="00F83240"/>
    <w:rsid w:val="00F833E1"/>
    <w:rsid w:val="00F83AF6"/>
    <w:rsid w:val="00F841BF"/>
    <w:rsid w:val="00F84660"/>
    <w:rsid w:val="00F848A3"/>
    <w:rsid w:val="00F84D2C"/>
    <w:rsid w:val="00F85A9E"/>
    <w:rsid w:val="00F85BBE"/>
    <w:rsid w:val="00F8647F"/>
    <w:rsid w:val="00F86C3E"/>
    <w:rsid w:val="00F86D06"/>
    <w:rsid w:val="00F86D82"/>
    <w:rsid w:val="00F870FD"/>
    <w:rsid w:val="00F87C0D"/>
    <w:rsid w:val="00F87CF6"/>
    <w:rsid w:val="00F87FC8"/>
    <w:rsid w:val="00F90420"/>
    <w:rsid w:val="00F90438"/>
    <w:rsid w:val="00F904B6"/>
    <w:rsid w:val="00F90F99"/>
    <w:rsid w:val="00F91DB1"/>
    <w:rsid w:val="00F9230B"/>
    <w:rsid w:val="00F930CF"/>
    <w:rsid w:val="00F932AC"/>
    <w:rsid w:val="00F93D8D"/>
    <w:rsid w:val="00F9518D"/>
    <w:rsid w:val="00F95648"/>
    <w:rsid w:val="00F956B3"/>
    <w:rsid w:val="00F95959"/>
    <w:rsid w:val="00F959F5"/>
    <w:rsid w:val="00F95ABC"/>
    <w:rsid w:val="00F95E14"/>
    <w:rsid w:val="00F9618E"/>
    <w:rsid w:val="00F96AAA"/>
    <w:rsid w:val="00F96B47"/>
    <w:rsid w:val="00F96B72"/>
    <w:rsid w:val="00F96B97"/>
    <w:rsid w:val="00F96CA8"/>
    <w:rsid w:val="00F96EAE"/>
    <w:rsid w:val="00F97270"/>
    <w:rsid w:val="00F97831"/>
    <w:rsid w:val="00F97885"/>
    <w:rsid w:val="00FA0035"/>
    <w:rsid w:val="00FA0386"/>
    <w:rsid w:val="00FA1952"/>
    <w:rsid w:val="00FA26B9"/>
    <w:rsid w:val="00FA28B3"/>
    <w:rsid w:val="00FA290F"/>
    <w:rsid w:val="00FA2CA8"/>
    <w:rsid w:val="00FA2E9D"/>
    <w:rsid w:val="00FA3B1C"/>
    <w:rsid w:val="00FA42AF"/>
    <w:rsid w:val="00FA4AE3"/>
    <w:rsid w:val="00FA51CC"/>
    <w:rsid w:val="00FA56F3"/>
    <w:rsid w:val="00FA5CB2"/>
    <w:rsid w:val="00FA5DC0"/>
    <w:rsid w:val="00FA6428"/>
    <w:rsid w:val="00FA646C"/>
    <w:rsid w:val="00FA6D3B"/>
    <w:rsid w:val="00FA6F8B"/>
    <w:rsid w:val="00FA7161"/>
    <w:rsid w:val="00FA75FA"/>
    <w:rsid w:val="00FA79A3"/>
    <w:rsid w:val="00FA7C83"/>
    <w:rsid w:val="00FB0948"/>
    <w:rsid w:val="00FB09D4"/>
    <w:rsid w:val="00FB0E08"/>
    <w:rsid w:val="00FB0EF4"/>
    <w:rsid w:val="00FB0F11"/>
    <w:rsid w:val="00FB140A"/>
    <w:rsid w:val="00FB1782"/>
    <w:rsid w:val="00FB1797"/>
    <w:rsid w:val="00FB1A1B"/>
    <w:rsid w:val="00FB1D49"/>
    <w:rsid w:val="00FB202D"/>
    <w:rsid w:val="00FB22D5"/>
    <w:rsid w:val="00FB2364"/>
    <w:rsid w:val="00FB2403"/>
    <w:rsid w:val="00FB24E5"/>
    <w:rsid w:val="00FB29A6"/>
    <w:rsid w:val="00FB3054"/>
    <w:rsid w:val="00FB30AB"/>
    <w:rsid w:val="00FB34D3"/>
    <w:rsid w:val="00FB3711"/>
    <w:rsid w:val="00FB3873"/>
    <w:rsid w:val="00FB396D"/>
    <w:rsid w:val="00FB3E65"/>
    <w:rsid w:val="00FB3FB9"/>
    <w:rsid w:val="00FB5682"/>
    <w:rsid w:val="00FB5837"/>
    <w:rsid w:val="00FB59BC"/>
    <w:rsid w:val="00FB6018"/>
    <w:rsid w:val="00FB60B2"/>
    <w:rsid w:val="00FB629F"/>
    <w:rsid w:val="00FB6401"/>
    <w:rsid w:val="00FB66C9"/>
    <w:rsid w:val="00FB693A"/>
    <w:rsid w:val="00FB6BB6"/>
    <w:rsid w:val="00FB6DC6"/>
    <w:rsid w:val="00FB770E"/>
    <w:rsid w:val="00FB7B08"/>
    <w:rsid w:val="00FC00EB"/>
    <w:rsid w:val="00FC1BCF"/>
    <w:rsid w:val="00FC1CF5"/>
    <w:rsid w:val="00FC1E52"/>
    <w:rsid w:val="00FC2418"/>
    <w:rsid w:val="00FC28F3"/>
    <w:rsid w:val="00FC3260"/>
    <w:rsid w:val="00FC346B"/>
    <w:rsid w:val="00FC48C1"/>
    <w:rsid w:val="00FC4BC1"/>
    <w:rsid w:val="00FC57C2"/>
    <w:rsid w:val="00FC62F7"/>
    <w:rsid w:val="00FC633D"/>
    <w:rsid w:val="00FC652F"/>
    <w:rsid w:val="00FC6719"/>
    <w:rsid w:val="00FC6854"/>
    <w:rsid w:val="00FC6D08"/>
    <w:rsid w:val="00FC78D6"/>
    <w:rsid w:val="00FD099E"/>
    <w:rsid w:val="00FD0B98"/>
    <w:rsid w:val="00FD0D06"/>
    <w:rsid w:val="00FD0E45"/>
    <w:rsid w:val="00FD0F35"/>
    <w:rsid w:val="00FD1027"/>
    <w:rsid w:val="00FD180B"/>
    <w:rsid w:val="00FD193D"/>
    <w:rsid w:val="00FD21E3"/>
    <w:rsid w:val="00FD21EA"/>
    <w:rsid w:val="00FD230C"/>
    <w:rsid w:val="00FD24A2"/>
    <w:rsid w:val="00FD2E2F"/>
    <w:rsid w:val="00FD2E59"/>
    <w:rsid w:val="00FD308E"/>
    <w:rsid w:val="00FD3383"/>
    <w:rsid w:val="00FD3563"/>
    <w:rsid w:val="00FD3673"/>
    <w:rsid w:val="00FD3E7D"/>
    <w:rsid w:val="00FD47BA"/>
    <w:rsid w:val="00FD4939"/>
    <w:rsid w:val="00FD4978"/>
    <w:rsid w:val="00FD4C4B"/>
    <w:rsid w:val="00FD4C97"/>
    <w:rsid w:val="00FD4DC4"/>
    <w:rsid w:val="00FD4F42"/>
    <w:rsid w:val="00FD5175"/>
    <w:rsid w:val="00FD51A2"/>
    <w:rsid w:val="00FD56A3"/>
    <w:rsid w:val="00FD5A94"/>
    <w:rsid w:val="00FD5CC3"/>
    <w:rsid w:val="00FD6028"/>
    <w:rsid w:val="00FD62D8"/>
    <w:rsid w:val="00FD68E5"/>
    <w:rsid w:val="00FD771B"/>
    <w:rsid w:val="00FD7C68"/>
    <w:rsid w:val="00FE0336"/>
    <w:rsid w:val="00FE0340"/>
    <w:rsid w:val="00FE0ACB"/>
    <w:rsid w:val="00FE1107"/>
    <w:rsid w:val="00FE18F7"/>
    <w:rsid w:val="00FE2B51"/>
    <w:rsid w:val="00FE2FE0"/>
    <w:rsid w:val="00FE31F2"/>
    <w:rsid w:val="00FE33E4"/>
    <w:rsid w:val="00FE4DA2"/>
    <w:rsid w:val="00FE4F41"/>
    <w:rsid w:val="00FE5167"/>
    <w:rsid w:val="00FE59AB"/>
    <w:rsid w:val="00FE64C9"/>
    <w:rsid w:val="00FE68EE"/>
    <w:rsid w:val="00FE68FA"/>
    <w:rsid w:val="00FE6976"/>
    <w:rsid w:val="00FE6DDE"/>
    <w:rsid w:val="00FE7601"/>
    <w:rsid w:val="00FE76EA"/>
    <w:rsid w:val="00FE76ED"/>
    <w:rsid w:val="00FE794B"/>
    <w:rsid w:val="00FE79BD"/>
    <w:rsid w:val="00FE7BE6"/>
    <w:rsid w:val="00FE7F30"/>
    <w:rsid w:val="00FF00A6"/>
    <w:rsid w:val="00FF00FD"/>
    <w:rsid w:val="00FF01B5"/>
    <w:rsid w:val="00FF0627"/>
    <w:rsid w:val="00FF0EEF"/>
    <w:rsid w:val="00FF1792"/>
    <w:rsid w:val="00FF1837"/>
    <w:rsid w:val="00FF1B4F"/>
    <w:rsid w:val="00FF1C28"/>
    <w:rsid w:val="00FF1FE4"/>
    <w:rsid w:val="00FF2137"/>
    <w:rsid w:val="00FF2617"/>
    <w:rsid w:val="00FF2CEF"/>
    <w:rsid w:val="00FF30A4"/>
    <w:rsid w:val="00FF35BA"/>
    <w:rsid w:val="00FF3701"/>
    <w:rsid w:val="00FF3976"/>
    <w:rsid w:val="00FF3BF0"/>
    <w:rsid w:val="00FF4277"/>
    <w:rsid w:val="00FF454A"/>
    <w:rsid w:val="00FF4AA5"/>
    <w:rsid w:val="00FF500B"/>
    <w:rsid w:val="00FF521B"/>
    <w:rsid w:val="00FF62DA"/>
    <w:rsid w:val="00FF633B"/>
    <w:rsid w:val="00FF6703"/>
    <w:rsid w:val="00FF673E"/>
    <w:rsid w:val="00FF67D1"/>
    <w:rsid w:val="00FF688B"/>
    <w:rsid w:val="00FF68FD"/>
    <w:rsid w:val="00FF693E"/>
    <w:rsid w:val="00FF6DB5"/>
    <w:rsid w:val="05C53288"/>
    <w:rsid w:val="36752E90"/>
    <w:rsid w:val="4A34063C"/>
    <w:rsid w:val="5DA0BADC"/>
    <w:rsid w:val="7DA984C7"/>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295AA"/>
  <w15:docId w15:val="{EEC4C841-5F8F-4966-B397-D9667ECE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888"/>
    <w:pPr>
      <w:spacing w:after="0" w:line="240" w:lineRule="auto"/>
    </w:pPr>
    <w:rPr>
      <w:rFonts w:ascii="Gandhari Unicode" w:hAnsi="Gandhari Unicode"/>
      <w:sz w:val="20"/>
      <w:szCs w:val="18"/>
    </w:rPr>
  </w:style>
  <w:style w:type="paragraph" w:styleId="Heading1">
    <w:name w:val="heading 1"/>
    <w:basedOn w:val="Normal"/>
    <w:next w:val="Normal"/>
    <w:link w:val="Heading1Char"/>
    <w:autoRedefine/>
    <w:uiPriority w:val="9"/>
    <w:qFormat/>
    <w:rsid w:val="00EF6A89"/>
    <w:pPr>
      <w:keepNext/>
      <w:keepLines/>
      <w:pageBreakBefore/>
      <w:spacing w:before="480" w:after="220"/>
      <w:ind w:left="357" w:hanging="357"/>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autoRedefine/>
    <w:unhideWhenUsed/>
    <w:qFormat/>
    <w:rsid w:val="00E77BCF"/>
    <w:pPr>
      <w:keepNext/>
      <w:keepLines/>
      <w:spacing w:before="200" w:line="480" w:lineRule="auto"/>
      <w:outlineLvl w:val="1"/>
    </w:pPr>
    <w:rPr>
      <w:rFonts w:eastAsiaTheme="majorEastAsia" w:cstheme="majorBidi"/>
      <w:b/>
      <w:bCs/>
      <w:color w:val="4F81BD" w:themeColor="accent1"/>
      <w:sz w:val="36"/>
      <w:szCs w:val="36"/>
    </w:rPr>
  </w:style>
  <w:style w:type="paragraph" w:styleId="Heading3">
    <w:name w:val="heading 3"/>
    <w:basedOn w:val="Normal"/>
    <w:next w:val="Normal"/>
    <w:link w:val="Heading3Char"/>
    <w:autoRedefine/>
    <w:uiPriority w:val="9"/>
    <w:unhideWhenUsed/>
    <w:qFormat/>
    <w:rsid w:val="00A10667"/>
    <w:pPr>
      <w:keepNext/>
      <w:keepLines/>
      <w:spacing w:before="200"/>
      <w:ind w:left="360" w:hanging="360"/>
      <w:outlineLvl w:val="2"/>
    </w:pPr>
    <w:rPr>
      <w:rFonts w:eastAsiaTheme="majorEastAsia" w:cstheme="majorBidi"/>
      <w:b/>
      <w:bCs/>
      <w:color w:val="4F81BD" w:themeColor="accent1"/>
      <w:sz w:val="28"/>
    </w:rPr>
  </w:style>
  <w:style w:type="paragraph" w:styleId="Heading4">
    <w:name w:val="heading 4"/>
    <w:basedOn w:val="Normal"/>
    <w:next w:val="Normal"/>
    <w:link w:val="Heading4Char"/>
    <w:autoRedefine/>
    <w:uiPriority w:val="9"/>
    <w:unhideWhenUsed/>
    <w:qFormat/>
    <w:rsid w:val="00957283"/>
    <w:pPr>
      <w:keepNext/>
      <w:keepLines/>
      <w:spacing w:before="200"/>
      <w:outlineLvl w:val="3"/>
    </w:pPr>
    <w:rPr>
      <w:rFonts w:eastAsiaTheme="majorEastAsia" w:cstheme="majorBidi"/>
      <w:b/>
      <w:bCs/>
      <w:iCs/>
      <w:color w:val="4F81BD" w:themeColor="accent1"/>
      <w:sz w:val="24"/>
    </w:rPr>
  </w:style>
  <w:style w:type="paragraph" w:styleId="Heading5">
    <w:name w:val="heading 5"/>
    <w:basedOn w:val="Normal"/>
    <w:next w:val="Normal"/>
    <w:link w:val="Heading5Char"/>
    <w:autoRedefine/>
    <w:uiPriority w:val="9"/>
    <w:unhideWhenUsed/>
    <w:qFormat/>
    <w:rsid w:val="00A57F1C"/>
    <w:pPr>
      <w:keepNext/>
      <w:keepLines/>
      <w:spacing w:before="200"/>
      <w:outlineLvl w:val="4"/>
    </w:pPr>
    <w:rPr>
      <w:rFonts w:eastAsiaTheme="majorEastAsia" w:cstheme="majorBidi"/>
      <w:color w:val="365F91" w:themeColor="accent1" w:themeShade="BF"/>
    </w:rPr>
  </w:style>
  <w:style w:type="paragraph" w:styleId="Heading6">
    <w:name w:val="heading 6"/>
    <w:basedOn w:val="Heading5"/>
    <w:next w:val="Normal"/>
    <w:link w:val="Heading6Char"/>
    <w:uiPriority w:val="9"/>
    <w:unhideWhenUsed/>
    <w:qFormat/>
    <w:rsid w:val="00A57F1C"/>
    <w:pPr>
      <w:outlineLvl w:val="5"/>
    </w:pPr>
  </w:style>
  <w:style w:type="paragraph" w:styleId="Heading7">
    <w:name w:val="heading 7"/>
    <w:basedOn w:val="Normal"/>
    <w:next w:val="Normal"/>
    <w:link w:val="Heading7Char"/>
    <w:uiPriority w:val="9"/>
    <w:unhideWhenUsed/>
    <w:qFormat/>
    <w:rsid w:val="00A57F1C"/>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A57F1C"/>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A57F1C"/>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89"/>
    <w:rPr>
      <w:rFonts w:ascii="Gandhari Unicode" w:eastAsiaTheme="majorEastAsia" w:hAnsi="Gandhari Unicode" w:cstheme="majorBidi"/>
      <w:b/>
      <w:bCs/>
      <w:color w:val="365F91" w:themeColor="accent1" w:themeShade="BF"/>
      <w:sz w:val="40"/>
      <w:szCs w:val="28"/>
    </w:rPr>
  </w:style>
  <w:style w:type="character" w:customStyle="1" w:styleId="Heading2Char">
    <w:name w:val="Heading 2 Char"/>
    <w:basedOn w:val="DefaultParagraphFont"/>
    <w:link w:val="Heading2"/>
    <w:rsid w:val="00E77BCF"/>
    <w:rPr>
      <w:rFonts w:ascii="Gandhari Unicode" w:eastAsiaTheme="majorEastAsia" w:hAnsi="Gandhari Unicode" w:cstheme="majorBidi"/>
      <w:b/>
      <w:bCs/>
      <w:color w:val="4F81BD" w:themeColor="accent1"/>
      <w:sz w:val="36"/>
      <w:szCs w:val="36"/>
    </w:rPr>
  </w:style>
  <w:style w:type="character" w:customStyle="1" w:styleId="Heading3Char">
    <w:name w:val="Heading 3 Char"/>
    <w:basedOn w:val="DefaultParagraphFont"/>
    <w:link w:val="Heading3"/>
    <w:uiPriority w:val="9"/>
    <w:rsid w:val="00A10667"/>
    <w:rPr>
      <w:rFonts w:ascii="Gandhari Unicode" w:eastAsiaTheme="majorEastAsia" w:hAnsi="Gandhari Unicode" w:cstheme="majorBidi"/>
      <w:b/>
      <w:bCs/>
      <w:color w:val="4F81BD" w:themeColor="accent1"/>
      <w:sz w:val="28"/>
      <w:szCs w:val="18"/>
    </w:rPr>
  </w:style>
  <w:style w:type="character" w:customStyle="1" w:styleId="Heading4Char">
    <w:name w:val="Heading 4 Char"/>
    <w:basedOn w:val="DefaultParagraphFont"/>
    <w:link w:val="Heading4"/>
    <w:uiPriority w:val="9"/>
    <w:rsid w:val="00957283"/>
    <w:rPr>
      <w:rFonts w:ascii="Gandhari Unicode" w:eastAsiaTheme="majorEastAsia" w:hAnsi="Gandhari Unicode" w:cstheme="majorBidi"/>
      <w:b/>
      <w:bCs/>
      <w:iCs/>
      <w:color w:val="4F81BD" w:themeColor="accent1"/>
      <w:sz w:val="24"/>
      <w:szCs w:val="18"/>
    </w:rPr>
  </w:style>
  <w:style w:type="character" w:customStyle="1" w:styleId="Heading5Char">
    <w:name w:val="Heading 5 Char"/>
    <w:basedOn w:val="DefaultParagraphFont"/>
    <w:link w:val="Heading5"/>
    <w:uiPriority w:val="9"/>
    <w:rsid w:val="00A57F1C"/>
    <w:rPr>
      <w:rFonts w:ascii="Gandhari Unicode" w:eastAsiaTheme="majorEastAsia" w:hAnsi="Gandhari Unicode" w:cstheme="majorBidi"/>
      <w:color w:val="365F91" w:themeColor="accent1" w:themeShade="BF"/>
      <w:sz w:val="20"/>
      <w:szCs w:val="18"/>
    </w:rPr>
  </w:style>
  <w:style w:type="character" w:customStyle="1" w:styleId="Heading6Char">
    <w:name w:val="Heading 6 Char"/>
    <w:basedOn w:val="DefaultParagraphFont"/>
    <w:link w:val="Heading6"/>
    <w:uiPriority w:val="9"/>
    <w:rsid w:val="00A57F1C"/>
    <w:rPr>
      <w:rFonts w:ascii="Gandhari Unicode" w:eastAsiaTheme="majorEastAsia" w:hAnsi="Gandhari Unicode" w:cstheme="majorBidi"/>
      <w:color w:val="365F91" w:themeColor="accent1" w:themeShade="BF"/>
      <w:sz w:val="20"/>
      <w:szCs w:val="18"/>
    </w:rPr>
  </w:style>
  <w:style w:type="character" w:customStyle="1" w:styleId="Heading7Char">
    <w:name w:val="Heading 7 Char"/>
    <w:basedOn w:val="DefaultParagraphFont"/>
    <w:link w:val="Heading7"/>
    <w:uiPriority w:val="9"/>
    <w:rsid w:val="00A57F1C"/>
    <w:rPr>
      <w:rFonts w:ascii="Gandhari Unicode" w:eastAsiaTheme="majorEastAsia" w:hAnsi="Gandhari Unicode" w:cstheme="majorBidi"/>
      <w:i/>
      <w:iCs/>
      <w:color w:val="404040" w:themeColor="text1" w:themeTint="BF"/>
      <w:sz w:val="18"/>
      <w:szCs w:val="18"/>
    </w:rPr>
  </w:style>
  <w:style w:type="character" w:customStyle="1" w:styleId="Heading8Char">
    <w:name w:val="Heading 8 Char"/>
    <w:basedOn w:val="DefaultParagraphFont"/>
    <w:link w:val="Heading8"/>
    <w:uiPriority w:val="9"/>
    <w:rsid w:val="00A57F1C"/>
    <w:rPr>
      <w:rFonts w:ascii="Gandhari Unicode" w:eastAsiaTheme="majorEastAsia" w:hAnsi="Gandhari Unicode" w:cstheme="majorBidi"/>
      <w:color w:val="404040" w:themeColor="text1" w:themeTint="BF"/>
      <w:sz w:val="20"/>
      <w:szCs w:val="20"/>
    </w:rPr>
  </w:style>
  <w:style w:type="character" w:customStyle="1" w:styleId="Heading9Char">
    <w:name w:val="Heading 9 Char"/>
    <w:basedOn w:val="DefaultParagraphFont"/>
    <w:link w:val="Heading9"/>
    <w:uiPriority w:val="9"/>
    <w:rsid w:val="00A57F1C"/>
    <w:rPr>
      <w:rFonts w:ascii="Gandhari Unicode" w:eastAsiaTheme="majorEastAsia" w:hAnsi="Gandhari Unicode" w:cstheme="majorBidi"/>
      <w:i/>
      <w:iCs/>
      <w:color w:val="404040" w:themeColor="text1" w:themeTint="BF"/>
      <w:sz w:val="20"/>
      <w:szCs w:val="20"/>
    </w:rPr>
  </w:style>
  <w:style w:type="paragraph" w:styleId="Title">
    <w:name w:val="Title"/>
    <w:basedOn w:val="TitleCover"/>
    <w:next w:val="Normal"/>
    <w:link w:val="TitleChar"/>
    <w:autoRedefine/>
    <w:uiPriority w:val="10"/>
    <w:qFormat/>
    <w:rsid w:val="00A57F1C"/>
    <w:rPr>
      <w:color w:val="365F91" w:themeColor="accent1" w:themeShade="BF"/>
    </w:rPr>
  </w:style>
  <w:style w:type="character" w:customStyle="1" w:styleId="TitleChar">
    <w:name w:val="Title Char"/>
    <w:basedOn w:val="DefaultParagraphFont"/>
    <w:link w:val="Title"/>
    <w:uiPriority w:val="10"/>
    <w:rsid w:val="00A57F1C"/>
    <w:rPr>
      <w:rFonts w:ascii="Gandhari Unicode" w:eastAsia="Times New Roman" w:hAnsi="Gandhari Unicode" w:cs="Times New Roman"/>
      <w:b/>
      <w:color w:val="365F91" w:themeColor="accent1" w:themeShade="BF"/>
      <w:spacing w:val="5"/>
      <w:sz w:val="44"/>
      <w:szCs w:val="20"/>
      <w:lang w:val="en-US"/>
    </w:rPr>
  </w:style>
  <w:style w:type="paragraph" w:styleId="Subtitle">
    <w:name w:val="Subtitle"/>
    <w:basedOn w:val="Author"/>
    <w:next w:val="Normal"/>
    <w:link w:val="SubtitleChar"/>
    <w:uiPriority w:val="11"/>
    <w:qFormat/>
    <w:rsid w:val="00A57F1C"/>
    <w:rPr>
      <w:rFonts w:ascii="Gandhari Unicode" w:hAnsi="Gandhari Unicode"/>
    </w:rPr>
  </w:style>
  <w:style w:type="character" w:customStyle="1" w:styleId="SubtitleChar">
    <w:name w:val="Subtitle Char"/>
    <w:basedOn w:val="DefaultParagraphFont"/>
    <w:link w:val="Subtitle"/>
    <w:uiPriority w:val="11"/>
    <w:rsid w:val="00A57F1C"/>
    <w:rPr>
      <w:rFonts w:ascii="Gandhari Unicode" w:eastAsia="Times New Roman" w:hAnsi="Gandhari Unicode" w:cs="Times New Roman"/>
      <w:spacing w:val="-2"/>
      <w:szCs w:val="20"/>
      <w:lang w:val="en-US"/>
    </w:rPr>
  </w:style>
  <w:style w:type="character" w:styleId="SubtleEmphasis">
    <w:name w:val="Subtle Emphasis"/>
    <w:basedOn w:val="DefaultParagraphFont"/>
    <w:uiPriority w:val="19"/>
    <w:qFormat/>
    <w:rsid w:val="00A57F1C"/>
    <w:rPr>
      <w:i/>
      <w:iCs/>
      <w:color w:val="808080" w:themeColor="text1" w:themeTint="7F"/>
    </w:rPr>
  </w:style>
  <w:style w:type="character" w:styleId="Emphasis">
    <w:name w:val="Emphasis"/>
    <w:basedOn w:val="DefaultParagraphFont"/>
    <w:uiPriority w:val="20"/>
    <w:qFormat/>
    <w:rsid w:val="00A57F1C"/>
    <w:rPr>
      <w:i/>
      <w:iCs/>
    </w:rPr>
  </w:style>
  <w:style w:type="character" w:styleId="IntenseEmphasis">
    <w:name w:val="Intense Emphasis"/>
    <w:basedOn w:val="DefaultParagraphFont"/>
    <w:uiPriority w:val="21"/>
    <w:qFormat/>
    <w:rsid w:val="00A57F1C"/>
    <w:rPr>
      <w:b/>
      <w:bCs/>
      <w:i/>
      <w:iCs/>
      <w:color w:val="4F81BD" w:themeColor="accent1"/>
    </w:rPr>
  </w:style>
  <w:style w:type="character" w:styleId="Strong">
    <w:name w:val="Strong"/>
    <w:basedOn w:val="DefaultParagraphFont"/>
    <w:uiPriority w:val="22"/>
    <w:qFormat/>
    <w:rsid w:val="00A57F1C"/>
    <w:rPr>
      <w:b/>
      <w:bCs/>
    </w:rPr>
  </w:style>
  <w:style w:type="paragraph" w:styleId="Quote">
    <w:name w:val="Quote"/>
    <w:basedOn w:val="Normal"/>
    <w:next w:val="Normal"/>
    <w:link w:val="QuoteChar"/>
    <w:uiPriority w:val="29"/>
    <w:qFormat/>
    <w:rsid w:val="00A57F1C"/>
    <w:rPr>
      <w:i/>
      <w:iCs/>
      <w:color w:val="000000" w:themeColor="text1"/>
    </w:rPr>
  </w:style>
  <w:style w:type="character" w:customStyle="1" w:styleId="QuoteChar">
    <w:name w:val="Quote Char"/>
    <w:basedOn w:val="DefaultParagraphFont"/>
    <w:link w:val="Quote"/>
    <w:uiPriority w:val="29"/>
    <w:rsid w:val="00A57F1C"/>
    <w:rPr>
      <w:rFonts w:ascii="Gandhari Unicode" w:hAnsi="Gandhari Unicode"/>
      <w:i/>
      <w:iCs/>
      <w:color w:val="000000" w:themeColor="text1"/>
      <w:sz w:val="18"/>
      <w:szCs w:val="18"/>
    </w:rPr>
  </w:style>
  <w:style w:type="paragraph" w:styleId="IntenseQuote">
    <w:name w:val="Intense Quote"/>
    <w:basedOn w:val="Normal"/>
    <w:next w:val="Normal"/>
    <w:link w:val="IntenseQuoteChar"/>
    <w:uiPriority w:val="30"/>
    <w:qFormat/>
    <w:rsid w:val="00A57F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7F1C"/>
    <w:rPr>
      <w:rFonts w:ascii="Gandhari Unicode" w:hAnsi="Gandhari Unicode"/>
      <w:b/>
      <w:bCs/>
      <w:i/>
      <w:iCs/>
      <w:color w:val="4F81BD" w:themeColor="accent1"/>
      <w:sz w:val="18"/>
      <w:szCs w:val="18"/>
    </w:rPr>
  </w:style>
  <w:style w:type="character" w:styleId="SubtleReference">
    <w:name w:val="Subtle Reference"/>
    <w:basedOn w:val="DefaultParagraphFont"/>
    <w:uiPriority w:val="31"/>
    <w:qFormat/>
    <w:rsid w:val="00A57F1C"/>
    <w:rPr>
      <w:smallCaps/>
      <w:color w:val="C0504D" w:themeColor="accent2"/>
      <w:u w:val="single"/>
    </w:rPr>
  </w:style>
  <w:style w:type="character" w:styleId="IntenseReference">
    <w:name w:val="Intense Reference"/>
    <w:basedOn w:val="DefaultParagraphFont"/>
    <w:uiPriority w:val="32"/>
    <w:qFormat/>
    <w:rsid w:val="00A57F1C"/>
    <w:rPr>
      <w:b/>
      <w:bCs/>
      <w:smallCaps/>
      <w:color w:val="C0504D" w:themeColor="accent2"/>
      <w:spacing w:val="5"/>
      <w:u w:val="single"/>
    </w:rPr>
  </w:style>
  <w:style w:type="character" w:styleId="BookTitle">
    <w:name w:val="Book Title"/>
    <w:basedOn w:val="DefaultParagraphFont"/>
    <w:uiPriority w:val="33"/>
    <w:qFormat/>
    <w:rsid w:val="00A57F1C"/>
    <w:rPr>
      <w:b/>
      <w:bCs/>
      <w:smallCaps/>
      <w:spacing w:val="5"/>
    </w:rPr>
  </w:style>
  <w:style w:type="paragraph" w:styleId="ListParagraph">
    <w:name w:val="List Paragraph"/>
    <w:basedOn w:val="Normal"/>
    <w:link w:val="ListParagraphChar"/>
    <w:uiPriority w:val="34"/>
    <w:qFormat/>
    <w:rsid w:val="001701A3"/>
    <w:pPr>
      <w:numPr>
        <w:numId w:val="4"/>
      </w:numPr>
      <w:contextualSpacing/>
    </w:pPr>
  </w:style>
  <w:style w:type="paragraph" w:styleId="FootnoteText">
    <w:name w:val="footnote text"/>
    <w:basedOn w:val="Normal"/>
    <w:link w:val="FootnoteTextChar"/>
    <w:autoRedefine/>
    <w:semiHidden/>
    <w:rsid w:val="00A57F1C"/>
    <w:rPr>
      <w:rFonts w:eastAsia="MS Mincho" w:cs="Times New Roman"/>
      <w:szCs w:val="20"/>
      <w:lang w:val="en-US"/>
    </w:rPr>
  </w:style>
  <w:style w:type="character" w:customStyle="1" w:styleId="FootnoteTextChar">
    <w:name w:val="Footnote Text Char"/>
    <w:basedOn w:val="DefaultParagraphFont"/>
    <w:link w:val="FootnoteText"/>
    <w:semiHidden/>
    <w:rsid w:val="00A57F1C"/>
    <w:rPr>
      <w:rFonts w:ascii="Gandhari Unicode" w:eastAsia="MS Mincho" w:hAnsi="Gandhari Unicode" w:cs="Times New Roman"/>
      <w:sz w:val="18"/>
      <w:szCs w:val="20"/>
      <w:lang w:val="en-US"/>
    </w:rPr>
  </w:style>
  <w:style w:type="paragraph" w:styleId="TOC2">
    <w:name w:val="toc 2"/>
    <w:basedOn w:val="Normal"/>
    <w:next w:val="Normal"/>
    <w:autoRedefine/>
    <w:uiPriority w:val="39"/>
    <w:rsid w:val="00A57F1C"/>
    <w:pPr>
      <w:tabs>
        <w:tab w:val="right" w:leader="dot" w:pos="10456"/>
      </w:tabs>
      <w:ind w:left="180"/>
    </w:pPr>
    <w:rPr>
      <w:rFonts w:eastAsia="MS Mincho" w:cs="Times New Roman"/>
      <w:szCs w:val="20"/>
      <w:lang w:val="en-US"/>
    </w:rPr>
  </w:style>
  <w:style w:type="paragraph" w:styleId="TOC1">
    <w:name w:val="toc 1"/>
    <w:basedOn w:val="Normal"/>
    <w:next w:val="Normal"/>
    <w:link w:val="TOC1Char"/>
    <w:autoRedefine/>
    <w:uiPriority w:val="39"/>
    <w:qFormat/>
    <w:rsid w:val="00A57F1C"/>
    <w:rPr>
      <w:rFonts w:eastAsia="MS Mincho" w:cs="Times New Roman"/>
      <w:lang w:val="en-US"/>
    </w:rPr>
  </w:style>
  <w:style w:type="character" w:styleId="Hyperlink">
    <w:name w:val="Hyperlink"/>
    <w:uiPriority w:val="99"/>
    <w:rsid w:val="00A57F1C"/>
    <w:rPr>
      <w:color w:val="0000FF"/>
      <w:u w:val="single"/>
    </w:rPr>
  </w:style>
  <w:style w:type="paragraph" w:customStyle="1" w:styleId="Author">
    <w:name w:val="Author"/>
    <w:basedOn w:val="BodyText"/>
    <w:rsid w:val="00A57F1C"/>
    <w:pPr>
      <w:tabs>
        <w:tab w:val="right" w:pos="8640"/>
      </w:tabs>
      <w:spacing w:after="0" w:line="480" w:lineRule="auto"/>
      <w:jc w:val="center"/>
    </w:pPr>
    <w:rPr>
      <w:rFonts w:ascii="Manjushree" w:eastAsia="Times New Roman" w:hAnsi="Manjushree" w:cs="Times New Roman"/>
      <w:spacing w:val="-2"/>
      <w:sz w:val="22"/>
      <w:szCs w:val="20"/>
      <w:lang w:val="en-US"/>
    </w:rPr>
  </w:style>
  <w:style w:type="paragraph" w:styleId="Date">
    <w:name w:val="Date"/>
    <w:basedOn w:val="BodyText"/>
    <w:link w:val="DateChar"/>
    <w:rsid w:val="00A57F1C"/>
    <w:pPr>
      <w:tabs>
        <w:tab w:val="right" w:pos="8640"/>
      </w:tabs>
      <w:spacing w:after="560" w:line="480" w:lineRule="auto"/>
      <w:jc w:val="center"/>
    </w:pPr>
    <w:rPr>
      <w:rFonts w:ascii="Manjushree" w:eastAsia="Times New Roman" w:hAnsi="Manjushree" w:cs="Times New Roman"/>
      <w:spacing w:val="-2"/>
      <w:sz w:val="22"/>
      <w:szCs w:val="20"/>
      <w:lang w:val="en-US"/>
    </w:rPr>
  </w:style>
  <w:style w:type="character" w:customStyle="1" w:styleId="DateChar">
    <w:name w:val="Date Char"/>
    <w:basedOn w:val="DefaultParagraphFont"/>
    <w:link w:val="Date"/>
    <w:rsid w:val="00A57F1C"/>
    <w:rPr>
      <w:rFonts w:ascii="Manjushree" w:eastAsia="Times New Roman" w:hAnsi="Manjushree" w:cs="Times New Roman"/>
      <w:spacing w:val="-2"/>
      <w:szCs w:val="20"/>
      <w:lang w:val="en-US"/>
    </w:rPr>
  </w:style>
  <w:style w:type="paragraph" w:customStyle="1" w:styleId="SubtitleCover">
    <w:name w:val="Subtitle Cover"/>
    <w:basedOn w:val="Normal"/>
    <w:next w:val="BodyText"/>
    <w:rsid w:val="00A57F1C"/>
    <w:pPr>
      <w:keepNext/>
      <w:tabs>
        <w:tab w:val="right" w:pos="8640"/>
      </w:tabs>
      <w:spacing w:after="560" w:line="480" w:lineRule="auto"/>
      <w:ind w:left="1800" w:right="1800"/>
      <w:jc w:val="center"/>
    </w:pPr>
    <w:rPr>
      <w:rFonts w:ascii="Manjushree" w:eastAsia="Times New Roman" w:hAnsi="Manjushree" w:cs="Times New Roman"/>
      <w:spacing w:val="-2"/>
      <w:sz w:val="22"/>
      <w:szCs w:val="20"/>
      <w:lang w:val="en-US"/>
    </w:rPr>
  </w:style>
  <w:style w:type="paragraph" w:customStyle="1" w:styleId="TitleCover">
    <w:name w:val="Title Cover"/>
    <w:basedOn w:val="Header"/>
    <w:next w:val="SubtitleCover"/>
    <w:autoRedefine/>
    <w:rsid w:val="00A57F1C"/>
    <w:pPr>
      <w:keepLines/>
      <w:tabs>
        <w:tab w:val="clear" w:pos="4513"/>
        <w:tab w:val="clear" w:pos="9026"/>
        <w:tab w:val="center" w:pos="4320"/>
        <w:tab w:val="right" w:pos="8640"/>
      </w:tabs>
      <w:spacing w:line="480" w:lineRule="auto"/>
      <w:jc w:val="center"/>
    </w:pPr>
    <w:rPr>
      <w:rFonts w:eastAsia="Times New Roman" w:cs="Times New Roman"/>
      <w:b/>
      <w:spacing w:val="5"/>
      <w:sz w:val="44"/>
      <w:szCs w:val="20"/>
      <w:lang w:val="en-US"/>
    </w:rPr>
  </w:style>
  <w:style w:type="character" w:styleId="FootnoteReference">
    <w:name w:val="footnote reference"/>
    <w:semiHidden/>
    <w:rsid w:val="00A57F1C"/>
    <w:rPr>
      <w:vertAlign w:val="superscript"/>
    </w:rPr>
  </w:style>
  <w:style w:type="paragraph" w:customStyle="1" w:styleId="Text">
    <w:name w:val="Text"/>
    <w:basedOn w:val="Normal"/>
    <w:rsid w:val="00A57F1C"/>
    <w:pPr>
      <w:spacing w:line="480" w:lineRule="auto"/>
    </w:pPr>
    <w:rPr>
      <w:rFonts w:eastAsia="MS Mincho" w:cs="Times New Roman"/>
      <w:szCs w:val="20"/>
      <w:lang w:val="en-US"/>
    </w:rPr>
  </w:style>
  <w:style w:type="paragraph" w:styleId="BodyText">
    <w:name w:val="Body Text"/>
    <w:basedOn w:val="Normal"/>
    <w:link w:val="BodyTextChar"/>
    <w:uiPriority w:val="99"/>
    <w:unhideWhenUsed/>
    <w:rsid w:val="00A57F1C"/>
    <w:pPr>
      <w:spacing w:after="120"/>
    </w:pPr>
  </w:style>
  <w:style w:type="character" w:customStyle="1" w:styleId="BodyTextChar">
    <w:name w:val="Body Text Char"/>
    <w:basedOn w:val="DefaultParagraphFont"/>
    <w:link w:val="BodyText"/>
    <w:uiPriority w:val="99"/>
    <w:rsid w:val="00A57F1C"/>
    <w:rPr>
      <w:rFonts w:ascii="Gandhari Unicode" w:hAnsi="Gandhari Unicode"/>
      <w:sz w:val="18"/>
      <w:szCs w:val="18"/>
    </w:rPr>
  </w:style>
  <w:style w:type="paragraph" w:styleId="Header">
    <w:name w:val="header"/>
    <w:basedOn w:val="Normal"/>
    <w:link w:val="HeaderChar"/>
    <w:unhideWhenUsed/>
    <w:rsid w:val="00A57F1C"/>
    <w:pPr>
      <w:tabs>
        <w:tab w:val="center" w:pos="4513"/>
        <w:tab w:val="right" w:pos="9026"/>
      </w:tabs>
    </w:pPr>
  </w:style>
  <w:style w:type="character" w:customStyle="1" w:styleId="HeaderChar">
    <w:name w:val="Header Char"/>
    <w:basedOn w:val="DefaultParagraphFont"/>
    <w:link w:val="Header"/>
    <w:uiPriority w:val="99"/>
    <w:rsid w:val="00A57F1C"/>
    <w:rPr>
      <w:rFonts w:ascii="Gandhari Unicode" w:hAnsi="Gandhari Unicode"/>
      <w:sz w:val="18"/>
      <w:szCs w:val="18"/>
    </w:rPr>
  </w:style>
  <w:style w:type="paragraph" w:styleId="NoSpacing">
    <w:name w:val="No Spacing"/>
    <w:link w:val="NoSpacingChar"/>
    <w:uiPriority w:val="1"/>
    <w:qFormat/>
    <w:rsid w:val="00A57F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57F1C"/>
    <w:rPr>
      <w:rFonts w:eastAsiaTheme="minorEastAsia"/>
      <w:lang w:val="en-US" w:eastAsia="ja-JP"/>
    </w:rPr>
  </w:style>
  <w:style w:type="paragraph" w:styleId="Footer">
    <w:name w:val="footer"/>
    <w:basedOn w:val="Normal"/>
    <w:link w:val="FooterChar"/>
    <w:uiPriority w:val="99"/>
    <w:unhideWhenUsed/>
    <w:rsid w:val="00A57F1C"/>
    <w:pPr>
      <w:tabs>
        <w:tab w:val="center" w:pos="4513"/>
        <w:tab w:val="right" w:pos="9026"/>
      </w:tabs>
    </w:pPr>
  </w:style>
  <w:style w:type="character" w:customStyle="1" w:styleId="FooterChar">
    <w:name w:val="Footer Char"/>
    <w:basedOn w:val="DefaultParagraphFont"/>
    <w:link w:val="Footer"/>
    <w:uiPriority w:val="99"/>
    <w:rsid w:val="00A57F1C"/>
    <w:rPr>
      <w:rFonts w:ascii="Gandhari Unicode" w:hAnsi="Gandhari Unicode"/>
      <w:sz w:val="18"/>
      <w:szCs w:val="18"/>
    </w:rPr>
  </w:style>
  <w:style w:type="paragraph" w:styleId="BalloonText">
    <w:name w:val="Balloon Text"/>
    <w:basedOn w:val="Normal"/>
    <w:link w:val="BalloonTextChar"/>
    <w:uiPriority w:val="99"/>
    <w:semiHidden/>
    <w:unhideWhenUsed/>
    <w:rsid w:val="00A57F1C"/>
    <w:rPr>
      <w:rFonts w:ascii="Tahoma" w:hAnsi="Tahoma" w:cs="Tahoma"/>
      <w:szCs w:val="16"/>
    </w:rPr>
  </w:style>
  <w:style w:type="character" w:customStyle="1" w:styleId="BalloonTextChar">
    <w:name w:val="Balloon Text Char"/>
    <w:basedOn w:val="DefaultParagraphFont"/>
    <w:link w:val="BalloonText"/>
    <w:uiPriority w:val="99"/>
    <w:semiHidden/>
    <w:rsid w:val="00A57F1C"/>
    <w:rPr>
      <w:rFonts w:ascii="Tahoma" w:hAnsi="Tahoma" w:cs="Tahoma"/>
      <w:sz w:val="18"/>
      <w:szCs w:val="16"/>
    </w:rPr>
  </w:style>
  <w:style w:type="paragraph" w:styleId="Index1">
    <w:name w:val="index 1"/>
    <w:basedOn w:val="Heading3"/>
    <w:next w:val="Normal"/>
    <w:autoRedefine/>
    <w:uiPriority w:val="99"/>
    <w:semiHidden/>
    <w:unhideWhenUsed/>
    <w:rsid w:val="00A57F1C"/>
    <w:pPr>
      <w:pageBreakBefore/>
      <w:ind w:left="181" w:hanging="181"/>
    </w:pPr>
  </w:style>
  <w:style w:type="paragraph" w:styleId="TOC3">
    <w:name w:val="toc 3"/>
    <w:basedOn w:val="Normal"/>
    <w:next w:val="Normal"/>
    <w:autoRedefine/>
    <w:uiPriority w:val="39"/>
    <w:unhideWhenUsed/>
    <w:rsid w:val="00A57F1C"/>
    <w:pPr>
      <w:spacing w:after="100"/>
      <w:ind w:left="360"/>
    </w:pPr>
    <w:rPr>
      <w:sz w:val="22"/>
    </w:rPr>
  </w:style>
  <w:style w:type="paragraph" w:styleId="EndnoteText">
    <w:name w:val="endnote text"/>
    <w:basedOn w:val="Normal"/>
    <w:link w:val="EndnoteTextChar"/>
    <w:uiPriority w:val="99"/>
    <w:semiHidden/>
    <w:unhideWhenUsed/>
    <w:rsid w:val="000963E8"/>
    <w:rPr>
      <w:szCs w:val="20"/>
    </w:rPr>
  </w:style>
  <w:style w:type="character" w:customStyle="1" w:styleId="EndnoteTextChar">
    <w:name w:val="Endnote Text Char"/>
    <w:basedOn w:val="DefaultParagraphFont"/>
    <w:link w:val="EndnoteText"/>
    <w:uiPriority w:val="99"/>
    <w:semiHidden/>
    <w:rsid w:val="000963E8"/>
    <w:rPr>
      <w:rFonts w:ascii="Gandhari Unicode" w:hAnsi="Gandhari Unicode"/>
      <w:sz w:val="20"/>
      <w:szCs w:val="20"/>
    </w:rPr>
  </w:style>
  <w:style w:type="character" w:styleId="EndnoteReference">
    <w:name w:val="endnote reference"/>
    <w:basedOn w:val="DefaultParagraphFont"/>
    <w:uiPriority w:val="99"/>
    <w:semiHidden/>
    <w:unhideWhenUsed/>
    <w:rsid w:val="000963E8"/>
    <w:rPr>
      <w:vertAlign w:val="superscript"/>
    </w:rPr>
  </w:style>
  <w:style w:type="paragraph" w:styleId="Revision">
    <w:name w:val="Revision"/>
    <w:hidden/>
    <w:uiPriority w:val="99"/>
    <w:semiHidden/>
    <w:rsid w:val="002A72CC"/>
    <w:pPr>
      <w:spacing w:after="0" w:line="240" w:lineRule="auto"/>
    </w:pPr>
    <w:rPr>
      <w:rFonts w:ascii="Gandhari Unicode" w:hAnsi="Gandhari Unicode"/>
      <w:sz w:val="18"/>
      <w:szCs w:val="18"/>
    </w:rPr>
  </w:style>
  <w:style w:type="table" w:styleId="TableGrid">
    <w:name w:val="Table Grid"/>
    <w:basedOn w:val="TableNormal"/>
    <w:uiPriority w:val="39"/>
    <w:rsid w:val="00E63DA9"/>
    <w:pPr>
      <w:spacing w:after="0" w:line="240" w:lineRule="auto"/>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E0340"/>
    <w:pPr>
      <w:spacing w:after="100"/>
      <w:ind w:left="540"/>
    </w:pPr>
  </w:style>
  <w:style w:type="paragraph" w:styleId="TOCHeading">
    <w:name w:val="TOC Heading"/>
    <w:basedOn w:val="Heading1"/>
    <w:next w:val="Normal"/>
    <w:uiPriority w:val="39"/>
    <w:unhideWhenUsed/>
    <w:qFormat/>
    <w:rsid w:val="0067346A"/>
    <w:pPr>
      <w:spacing w:before="240" w:line="259" w:lineRule="auto"/>
      <w:outlineLvl w:val="9"/>
    </w:pPr>
    <w:rPr>
      <w:rFonts w:asciiTheme="majorHAnsi" w:hAnsiTheme="majorHAnsi"/>
      <w:b w:val="0"/>
      <w:bCs w:val="0"/>
      <w:szCs w:val="32"/>
      <w:lang w:val="en-US"/>
    </w:rPr>
  </w:style>
  <w:style w:type="character" w:styleId="CommentReference">
    <w:name w:val="annotation reference"/>
    <w:basedOn w:val="DefaultParagraphFont"/>
    <w:uiPriority w:val="99"/>
    <w:unhideWhenUsed/>
    <w:rsid w:val="00022A1C"/>
    <w:rPr>
      <w:sz w:val="16"/>
      <w:szCs w:val="16"/>
    </w:rPr>
  </w:style>
  <w:style w:type="paragraph" w:styleId="CommentText">
    <w:name w:val="annotation text"/>
    <w:basedOn w:val="Normal"/>
    <w:link w:val="CommentTextChar"/>
    <w:uiPriority w:val="99"/>
    <w:unhideWhenUsed/>
    <w:rsid w:val="00022A1C"/>
    <w:rPr>
      <w:szCs w:val="20"/>
    </w:rPr>
  </w:style>
  <w:style w:type="character" w:customStyle="1" w:styleId="CommentTextChar">
    <w:name w:val="Comment Text Char"/>
    <w:basedOn w:val="DefaultParagraphFont"/>
    <w:link w:val="CommentText"/>
    <w:uiPriority w:val="99"/>
    <w:rsid w:val="00022A1C"/>
    <w:rPr>
      <w:rFonts w:ascii="Gandhari Unicode" w:hAnsi="Gandhari Unicode"/>
      <w:sz w:val="20"/>
      <w:szCs w:val="20"/>
    </w:rPr>
  </w:style>
  <w:style w:type="paragraph" w:styleId="CommentSubject">
    <w:name w:val="annotation subject"/>
    <w:basedOn w:val="CommentText"/>
    <w:next w:val="CommentText"/>
    <w:link w:val="CommentSubjectChar"/>
    <w:semiHidden/>
    <w:unhideWhenUsed/>
    <w:rsid w:val="00022A1C"/>
    <w:rPr>
      <w:b/>
      <w:bCs/>
    </w:rPr>
  </w:style>
  <w:style w:type="character" w:customStyle="1" w:styleId="CommentSubjectChar">
    <w:name w:val="Comment Subject Char"/>
    <w:basedOn w:val="CommentTextChar"/>
    <w:link w:val="CommentSubject"/>
    <w:semiHidden/>
    <w:rsid w:val="00022A1C"/>
    <w:rPr>
      <w:rFonts w:ascii="Gandhari Unicode" w:hAnsi="Gandhari Unicode"/>
      <w:b/>
      <w:bCs/>
      <w:sz w:val="20"/>
      <w:szCs w:val="20"/>
    </w:rPr>
  </w:style>
  <w:style w:type="paragraph" w:customStyle="1" w:styleId="EndNoteBibliographyTitle">
    <w:name w:val="EndNote Bibliography Title"/>
    <w:basedOn w:val="Normal"/>
    <w:link w:val="EndNoteBibliographyTitleChar"/>
    <w:rsid w:val="009F1478"/>
    <w:pPr>
      <w:jc w:val="center"/>
    </w:pPr>
    <w:rPr>
      <w:rFonts w:cs="Gandhari Unicode"/>
      <w:noProof/>
      <w:lang w:val="en-US"/>
    </w:rPr>
  </w:style>
  <w:style w:type="character" w:customStyle="1" w:styleId="TOC1Char">
    <w:name w:val="TOC 1 Char"/>
    <w:basedOn w:val="DefaultParagraphFont"/>
    <w:link w:val="TOC1"/>
    <w:uiPriority w:val="39"/>
    <w:rsid w:val="00A57F1C"/>
    <w:rPr>
      <w:rFonts w:ascii="Gandhari Unicode" w:eastAsia="MS Mincho" w:hAnsi="Gandhari Unicode" w:cs="Times New Roman"/>
      <w:sz w:val="18"/>
      <w:szCs w:val="18"/>
      <w:lang w:val="en-US"/>
    </w:rPr>
  </w:style>
  <w:style w:type="character" w:customStyle="1" w:styleId="EndNoteBibliographyTitleChar">
    <w:name w:val="EndNote Bibliography Title Char"/>
    <w:basedOn w:val="TOC1Char"/>
    <w:link w:val="EndNoteBibliographyTitle"/>
    <w:rsid w:val="009F1478"/>
    <w:rPr>
      <w:rFonts w:ascii="Gandhari Unicode" w:eastAsia="MS Mincho" w:hAnsi="Gandhari Unicode" w:cs="Gandhari Unicode"/>
      <w:noProof/>
      <w:sz w:val="18"/>
      <w:szCs w:val="18"/>
      <w:lang w:val="en-US"/>
    </w:rPr>
  </w:style>
  <w:style w:type="paragraph" w:customStyle="1" w:styleId="EndNoteBibliography">
    <w:name w:val="EndNote Bibliography"/>
    <w:basedOn w:val="Normal"/>
    <w:link w:val="EndNoteBibliographyChar"/>
    <w:rsid w:val="009F1478"/>
    <w:rPr>
      <w:rFonts w:cs="Gandhari Unicode"/>
      <w:noProof/>
      <w:lang w:val="en-US"/>
    </w:rPr>
  </w:style>
  <w:style w:type="character" w:customStyle="1" w:styleId="EndNoteBibliographyChar">
    <w:name w:val="EndNote Bibliography Char"/>
    <w:basedOn w:val="TOC1Char"/>
    <w:link w:val="EndNoteBibliography"/>
    <w:rsid w:val="009F1478"/>
    <w:rPr>
      <w:rFonts w:ascii="Gandhari Unicode" w:eastAsia="MS Mincho" w:hAnsi="Gandhari Unicode" w:cs="Gandhari Unicode"/>
      <w:noProof/>
      <w:sz w:val="18"/>
      <w:szCs w:val="18"/>
      <w:lang w:val="en-US"/>
    </w:rPr>
  </w:style>
  <w:style w:type="character" w:customStyle="1" w:styleId="UnresolvedMention1">
    <w:name w:val="Unresolved Mention1"/>
    <w:basedOn w:val="DefaultParagraphFont"/>
    <w:uiPriority w:val="99"/>
    <w:semiHidden/>
    <w:unhideWhenUsed/>
    <w:rsid w:val="004E65A6"/>
    <w:rPr>
      <w:color w:val="808080"/>
      <w:shd w:val="clear" w:color="auto" w:fill="E6E6E6"/>
    </w:rPr>
  </w:style>
  <w:style w:type="paragraph" w:customStyle="1" w:styleId="EntityName">
    <w:name w:val="EntityName"/>
    <w:basedOn w:val="Normal"/>
    <w:link w:val="EntityNameChar"/>
    <w:autoRedefine/>
    <w:qFormat/>
    <w:rsid w:val="00A57F1C"/>
    <w:rPr>
      <w:smallCaps/>
      <w:sz w:val="22"/>
    </w:rPr>
  </w:style>
  <w:style w:type="character" w:customStyle="1" w:styleId="EntityNameChar">
    <w:name w:val="EntityName Char"/>
    <w:basedOn w:val="DefaultParagraphFont"/>
    <w:link w:val="EntityName"/>
    <w:rsid w:val="00A57F1C"/>
    <w:rPr>
      <w:rFonts w:ascii="Gandhari Unicode" w:hAnsi="Gandhari Unicode"/>
      <w:smallCaps/>
      <w:szCs w:val="18"/>
    </w:rPr>
  </w:style>
  <w:style w:type="table" w:styleId="GridTable1Light-Accent1">
    <w:name w:val="Grid Table 1 Light Accent 1"/>
    <w:basedOn w:val="TableNormal"/>
    <w:uiPriority w:val="46"/>
    <w:rsid w:val="0005029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Reference">
    <w:name w:val="Reference"/>
    <w:basedOn w:val="FootnoteText"/>
    <w:link w:val="ReferenceChar"/>
    <w:autoRedefine/>
    <w:qFormat/>
    <w:rsid w:val="00A57F1C"/>
    <w:rPr>
      <w:smallCaps/>
      <w:sz w:val="16"/>
    </w:rPr>
  </w:style>
  <w:style w:type="character" w:customStyle="1" w:styleId="ReferenceChar">
    <w:name w:val="Reference Char"/>
    <w:basedOn w:val="FootnoteTextChar"/>
    <w:link w:val="Reference"/>
    <w:rsid w:val="00A57F1C"/>
    <w:rPr>
      <w:rFonts w:ascii="Gandhari Unicode" w:eastAsia="MS Mincho" w:hAnsi="Gandhari Unicode" w:cs="Times New Roman"/>
      <w:smallCaps/>
      <w:sz w:val="16"/>
      <w:szCs w:val="20"/>
      <w:lang w:val="en-US"/>
    </w:rPr>
  </w:style>
  <w:style w:type="paragraph" w:styleId="Caption">
    <w:name w:val="caption"/>
    <w:basedOn w:val="Normal"/>
    <w:next w:val="Normal"/>
    <w:uiPriority w:val="35"/>
    <w:unhideWhenUsed/>
    <w:qFormat/>
    <w:rsid w:val="00A57F1C"/>
    <w:pPr>
      <w:spacing w:after="200"/>
      <w:jc w:val="center"/>
    </w:pPr>
    <w:rPr>
      <w:iCs/>
      <w:szCs w:val="14"/>
    </w:rPr>
  </w:style>
  <w:style w:type="character" w:styleId="FollowedHyperlink">
    <w:name w:val="FollowedHyperlink"/>
    <w:basedOn w:val="DefaultParagraphFont"/>
    <w:unhideWhenUsed/>
    <w:rsid w:val="007577A5"/>
    <w:rPr>
      <w:color w:val="800080" w:themeColor="followedHyperlink"/>
      <w:u w:val="single"/>
    </w:rPr>
  </w:style>
  <w:style w:type="character" w:styleId="UnresolvedMention">
    <w:name w:val="Unresolved Mention"/>
    <w:basedOn w:val="DefaultParagraphFont"/>
    <w:uiPriority w:val="99"/>
    <w:semiHidden/>
    <w:unhideWhenUsed/>
    <w:rsid w:val="00D81BF8"/>
    <w:rPr>
      <w:color w:val="605E5C"/>
      <w:shd w:val="clear" w:color="auto" w:fill="E1DFDD"/>
    </w:rPr>
  </w:style>
  <w:style w:type="character" w:customStyle="1" w:styleId="ListParagraphChar">
    <w:name w:val="List Paragraph Char"/>
    <w:basedOn w:val="DefaultParagraphFont"/>
    <w:link w:val="ListParagraph"/>
    <w:uiPriority w:val="34"/>
    <w:rsid w:val="009A1EF9"/>
    <w:rPr>
      <w:rFonts w:ascii="Gandhari Unicode" w:hAnsi="Gandhari Unicode"/>
      <w:sz w:val="20"/>
      <w:szCs w:val="18"/>
    </w:rPr>
  </w:style>
  <w:style w:type="paragraph" w:styleId="NormalWeb">
    <w:name w:val="Normal (Web)"/>
    <w:basedOn w:val="Normal"/>
    <w:uiPriority w:val="99"/>
    <w:unhideWhenUsed/>
    <w:rsid w:val="00B573C9"/>
    <w:pPr>
      <w:spacing w:before="100" w:beforeAutospacing="1" w:after="100" w:afterAutospacing="1"/>
    </w:pPr>
    <w:rPr>
      <w:rFonts w:ascii="Times New Roman" w:eastAsia="Times New Roman" w:hAnsi="Times New Roman" w:cs="Times New Roman"/>
      <w:sz w:val="24"/>
      <w:szCs w:val="24"/>
      <w:lang w:eastAsia="ja-JP"/>
    </w:rPr>
  </w:style>
  <w:style w:type="paragraph" w:customStyle="1" w:styleId="IndentNormal">
    <w:name w:val="Indent Normal"/>
    <w:basedOn w:val="Normal"/>
    <w:link w:val="IndentNormalChar"/>
    <w:autoRedefine/>
    <w:qFormat/>
    <w:rsid w:val="00A9074A"/>
    <w:rPr>
      <w:rFonts w:eastAsia="Gandhari Unicode" w:cs="Gandhari Unicode"/>
      <w:spacing w:val="1"/>
      <w:sz w:val="22"/>
    </w:rPr>
  </w:style>
  <w:style w:type="character" w:customStyle="1" w:styleId="IndentNormalChar">
    <w:name w:val="Indent Normal Char"/>
    <w:basedOn w:val="DefaultParagraphFont"/>
    <w:link w:val="IndentNormal"/>
    <w:rsid w:val="00A9074A"/>
    <w:rPr>
      <w:rFonts w:ascii="Gandhari Unicode" w:eastAsia="Gandhari Unicode" w:hAnsi="Gandhari Unicode" w:cs="Gandhari Unicode"/>
      <w:spacing w:val="1"/>
      <w:szCs w:val="18"/>
    </w:rPr>
  </w:style>
  <w:style w:type="paragraph" w:customStyle="1" w:styleId="Metadata">
    <w:name w:val="Metadata"/>
    <w:basedOn w:val="Normal"/>
    <w:link w:val="MetadataChar"/>
    <w:autoRedefine/>
    <w:qFormat/>
    <w:rsid w:val="00A57F1C"/>
    <w:pPr>
      <w:spacing w:after="40"/>
    </w:pPr>
    <w:rPr>
      <w:rFonts w:eastAsia="MS Mincho" w:cs="Times New Roman"/>
      <w:noProof/>
      <w:sz w:val="22"/>
      <w:szCs w:val="16"/>
      <w:lang w:val="en-US" w:eastAsia="ja-JP"/>
    </w:rPr>
  </w:style>
  <w:style w:type="paragraph" w:customStyle="1" w:styleId="MetdataName">
    <w:name w:val="MetdataName"/>
    <w:basedOn w:val="Metadata"/>
    <w:link w:val="MetdataNameChar"/>
    <w:autoRedefine/>
    <w:qFormat/>
    <w:rsid w:val="00EA6F60"/>
    <w:pPr>
      <w:jc w:val="right"/>
    </w:pPr>
    <w:rPr>
      <w:sz w:val="10"/>
      <w:szCs w:val="12"/>
    </w:rPr>
  </w:style>
  <w:style w:type="character" w:customStyle="1" w:styleId="MetadataChar">
    <w:name w:val="Metadata Char"/>
    <w:basedOn w:val="DefaultParagraphFont"/>
    <w:link w:val="Metadata"/>
    <w:rsid w:val="00A57F1C"/>
    <w:rPr>
      <w:rFonts w:ascii="Gandhari Unicode" w:eastAsia="MS Mincho" w:hAnsi="Gandhari Unicode" w:cs="Times New Roman"/>
      <w:noProof/>
      <w:szCs w:val="16"/>
      <w:lang w:val="en-US" w:eastAsia="ja-JP"/>
    </w:rPr>
  </w:style>
  <w:style w:type="character" w:customStyle="1" w:styleId="MetdataNameChar">
    <w:name w:val="MetdataName Char"/>
    <w:basedOn w:val="MetadataChar"/>
    <w:link w:val="MetdataName"/>
    <w:rsid w:val="00EA6F60"/>
    <w:rPr>
      <w:rFonts w:ascii="Gandhari Unicode" w:eastAsia="MS Mincho" w:hAnsi="Gandhari Unicode" w:cs="Times New Roman"/>
      <w:noProof/>
      <w:sz w:val="10"/>
      <w:szCs w:val="12"/>
      <w:lang w:val="en-US" w:eastAsia="ja-JP"/>
    </w:rPr>
  </w:style>
  <w:style w:type="paragraph" w:customStyle="1" w:styleId="MetaDataHeading">
    <w:name w:val="MetaData Heading"/>
    <w:basedOn w:val="Metadata"/>
    <w:link w:val="MetaDataHeadingChar"/>
    <w:autoRedefine/>
    <w:qFormat/>
    <w:rsid w:val="00EA6F60"/>
  </w:style>
  <w:style w:type="character" w:customStyle="1" w:styleId="MetaDataHeadingChar">
    <w:name w:val="MetaData Heading Char"/>
    <w:basedOn w:val="MetadataChar"/>
    <w:link w:val="MetaDataHeading"/>
    <w:rsid w:val="00EA6F60"/>
    <w:rPr>
      <w:rFonts w:ascii="Gandhari Unicode" w:eastAsia="MS Mincho" w:hAnsi="Gandhari Unicode" w:cs="Times New Roman"/>
      <w:noProof/>
      <w:sz w:val="16"/>
      <w:szCs w:val="16"/>
      <w:lang w:val="en-US" w:eastAsia="ja-JP"/>
    </w:rPr>
  </w:style>
  <w:style w:type="paragraph" w:customStyle="1" w:styleId="MetadataTitle">
    <w:name w:val="MetadataTitle"/>
    <w:basedOn w:val="Normal"/>
    <w:link w:val="MetadataTitleChar"/>
    <w:autoRedefine/>
    <w:qFormat/>
    <w:rsid w:val="00EA6F60"/>
    <w:rPr>
      <w:rFonts w:eastAsia="MS Mincho" w:cs="Times New Roman"/>
      <w:color w:val="FFFFFF" w:themeColor="background1"/>
      <w:sz w:val="16"/>
      <w:szCs w:val="16"/>
      <w:lang w:val="en-US" w:eastAsia="ja-JP"/>
    </w:rPr>
  </w:style>
  <w:style w:type="character" w:customStyle="1" w:styleId="MetadataTitleChar">
    <w:name w:val="MetadataTitle Char"/>
    <w:basedOn w:val="DefaultParagraphFont"/>
    <w:link w:val="MetadataTitle"/>
    <w:rsid w:val="00EA6F60"/>
    <w:rPr>
      <w:rFonts w:ascii="Gandhari Unicode" w:eastAsia="MS Mincho" w:hAnsi="Gandhari Unicode" w:cs="Times New Roman"/>
      <w:color w:val="FFFFFF" w:themeColor="background1"/>
      <w:sz w:val="16"/>
      <w:szCs w:val="16"/>
      <w:lang w:val="en-US" w:eastAsia="ja-JP"/>
    </w:rPr>
  </w:style>
  <w:style w:type="paragraph" w:customStyle="1" w:styleId="DefinedTerm">
    <w:name w:val="DefinedTerm"/>
    <w:basedOn w:val="Normal"/>
    <w:link w:val="DefinedTermChar"/>
    <w:autoRedefine/>
    <w:qFormat/>
    <w:rsid w:val="00A57F1C"/>
    <w:rPr>
      <w:rFonts w:eastAsia="MS Mincho" w:cs="Times New Roman"/>
      <w:smallCaps/>
      <w:sz w:val="24"/>
      <w:u w:val="single"/>
      <w:lang w:val="en-US"/>
    </w:rPr>
  </w:style>
  <w:style w:type="character" w:customStyle="1" w:styleId="DefinedTermChar">
    <w:name w:val="DefinedTerm Char"/>
    <w:basedOn w:val="DefaultParagraphFont"/>
    <w:link w:val="DefinedTerm"/>
    <w:rsid w:val="00A57F1C"/>
    <w:rPr>
      <w:rFonts w:ascii="Gandhari Unicode" w:eastAsia="MS Mincho" w:hAnsi="Gandhari Unicode" w:cs="Times New Roman"/>
      <w:smallCaps/>
      <w:sz w:val="24"/>
      <w:szCs w:val="18"/>
      <w:u w:val="single"/>
      <w:lang w:val="en-US"/>
    </w:rPr>
  </w:style>
  <w:style w:type="character" w:customStyle="1" w:styleId="UnresolvedMention2">
    <w:name w:val="Unresolved Mention2"/>
    <w:basedOn w:val="DefaultParagraphFont"/>
    <w:uiPriority w:val="99"/>
    <w:semiHidden/>
    <w:unhideWhenUsed/>
    <w:rsid w:val="00EA6F60"/>
    <w:rPr>
      <w:color w:val="808080"/>
      <w:shd w:val="clear" w:color="auto" w:fill="E6E6E6"/>
    </w:rPr>
  </w:style>
  <w:style w:type="character" w:customStyle="1" w:styleId="UnresolvedMention3">
    <w:name w:val="Unresolved Mention3"/>
    <w:basedOn w:val="DefaultParagraphFont"/>
    <w:uiPriority w:val="99"/>
    <w:semiHidden/>
    <w:unhideWhenUsed/>
    <w:rsid w:val="00EA6F60"/>
    <w:rPr>
      <w:color w:val="808080"/>
      <w:shd w:val="clear" w:color="auto" w:fill="E6E6E6"/>
    </w:rPr>
  </w:style>
  <w:style w:type="character" w:customStyle="1" w:styleId="UnresolvedMention4">
    <w:name w:val="Unresolved Mention4"/>
    <w:basedOn w:val="DefaultParagraphFont"/>
    <w:uiPriority w:val="99"/>
    <w:semiHidden/>
    <w:unhideWhenUsed/>
    <w:rsid w:val="00EA6F60"/>
    <w:rPr>
      <w:color w:val="808080"/>
      <w:shd w:val="clear" w:color="auto" w:fill="E6E6E6"/>
    </w:rPr>
  </w:style>
  <w:style w:type="paragraph" w:customStyle="1" w:styleId="Artefact">
    <w:name w:val="Artefact"/>
    <w:basedOn w:val="Normal"/>
    <w:link w:val="ArtefactChar"/>
    <w:autoRedefine/>
    <w:qFormat/>
    <w:rsid w:val="00A57F1C"/>
    <w:rPr>
      <w:smallCaps/>
      <w:sz w:val="22"/>
    </w:rPr>
  </w:style>
  <w:style w:type="character" w:customStyle="1" w:styleId="ArtefactChar">
    <w:name w:val="Artefact Char"/>
    <w:basedOn w:val="DefaultParagraphFont"/>
    <w:link w:val="Artefact"/>
    <w:rsid w:val="00A57F1C"/>
    <w:rPr>
      <w:rFonts w:ascii="Gandhari Unicode" w:hAnsi="Gandhari Unicode"/>
      <w:smallCaps/>
      <w:szCs w:val="18"/>
    </w:rPr>
  </w:style>
  <w:style w:type="paragraph" w:customStyle="1" w:styleId="Output">
    <w:name w:val="Output"/>
    <w:basedOn w:val="Normal"/>
    <w:link w:val="OutputChar"/>
    <w:autoRedefine/>
    <w:qFormat/>
    <w:rsid w:val="00A57F1C"/>
    <w:rPr>
      <w:smallCaps/>
      <w:sz w:val="22"/>
    </w:rPr>
  </w:style>
  <w:style w:type="character" w:customStyle="1" w:styleId="OutputChar">
    <w:name w:val="Output Char"/>
    <w:basedOn w:val="DefaultParagraphFont"/>
    <w:link w:val="Output"/>
    <w:rsid w:val="00A57F1C"/>
    <w:rPr>
      <w:rFonts w:ascii="Gandhari Unicode" w:hAnsi="Gandhari Unicode"/>
      <w:smallCaps/>
      <w:szCs w:val="18"/>
    </w:rPr>
  </w:style>
  <w:style w:type="character" w:customStyle="1" w:styleId="UnresolvedMention5">
    <w:name w:val="Unresolved Mention5"/>
    <w:basedOn w:val="DefaultParagraphFont"/>
    <w:uiPriority w:val="99"/>
    <w:semiHidden/>
    <w:unhideWhenUsed/>
    <w:rsid w:val="00EA6F60"/>
    <w:rPr>
      <w:color w:val="808080"/>
      <w:shd w:val="clear" w:color="auto" w:fill="E6E6E6"/>
    </w:rPr>
  </w:style>
  <w:style w:type="character" w:customStyle="1" w:styleId="mw-headline">
    <w:name w:val="mw-headline"/>
    <w:basedOn w:val="DefaultParagraphFont"/>
    <w:rsid w:val="00973DD2"/>
  </w:style>
  <w:style w:type="character" w:styleId="HTMLCite">
    <w:name w:val="HTML Cite"/>
    <w:basedOn w:val="DefaultParagraphFont"/>
    <w:uiPriority w:val="99"/>
    <w:semiHidden/>
    <w:unhideWhenUsed/>
    <w:rsid w:val="00973DD2"/>
    <w:rPr>
      <w:i/>
      <w:iCs/>
    </w:rPr>
  </w:style>
  <w:style w:type="paragraph" w:customStyle="1" w:styleId="FieldName">
    <w:name w:val="FieldName"/>
    <w:basedOn w:val="Normal"/>
    <w:link w:val="FieldNameChar"/>
    <w:autoRedefine/>
    <w:qFormat/>
    <w:rsid w:val="00973DD2"/>
    <w:rPr>
      <w:rFonts w:eastAsia="MS Mincho" w:cs="Times New Roman"/>
      <w:i/>
      <w:smallCaps/>
      <w:lang w:val="en-US"/>
    </w:rPr>
  </w:style>
  <w:style w:type="character" w:customStyle="1" w:styleId="FieldNameChar">
    <w:name w:val="FieldName Char"/>
    <w:basedOn w:val="DefaultParagraphFont"/>
    <w:link w:val="FieldName"/>
    <w:rsid w:val="00973DD2"/>
    <w:rPr>
      <w:rFonts w:ascii="Gandhari Unicode" w:eastAsia="MS Mincho" w:hAnsi="Gandhari Unicode" w:cs="Times New Roman"/>
      <w:i/>
      <w:smallCaps/>
      <w:sz w:val="20"/>
      <w:szCs w:val="18"/>
      <w:lang w:val="en-US"/>
    </w:rPr>
  </w:style>
  <w:style w:type="paragraph" w:customStyle="1" w:styleId="TermLabel">
    <w:name w:val="TermLabel"/>
    <w:basedOn w:val="Normal"/>
    <w:link w:val="TermLabelChar"/>
    <w:autoRedefine/>
    <w:qFormat/>
    <w:rsid w:val="00973DD2"/>
    <w:rPr>
      <w:rFonts w:eastAsia="MS Mincho" w:cs="Times New Roman"/>
      <w:b/>
      <w:i/>
      <w:lang w:val="en-US"/>
    </w:rPr>
  </w:style>
  <w:style w:type="character" w:customStyle="1" w:styleId="TermLabelChar">
    <w:name w:val="TermLabel Char"/>
    <w:basedOn w:val="DefaultParagraphFont"/>
    <w:link w:val="TermLabel"/>
    <w:rsid w:val="00973DD2"/>
    <w:rPr>
      <w:rFonts w:ascii="Gandhari Unicode" w:eastAsia="MS Mincho" w:hAnsi="Gandhari Unicode" w:cs="Times New Roman"/>
      <w:b/>
      <w:i/>
      <w:sz w:val="20"/>
      <w:szCs w:val="18"/>
      <w:lang w:val="en-US"/>
    </w:rPr>
  </w:style>
  <w:style w:type="character" w:customStyle="1" w:styleId="Entity">
    <w:name w:val="Entity"/>
    <w:basedOn w:val="DefaultParagraphFont"/>
    <w:uiPriority w:val="1"/>
    <w:rsid w:val="00973DD2"/>
    <w:rPr>
      <w:smallCaps/>
    </w:rPr>
  </w:style>
  <w:style w:type="paragraph" w:styleId="BodyTextIndent">
    <w:name w:val="Body Text Indent"/>
    <w:basedOn w:val="Normal"/>
    <w:link w:val="BodyTextIndentChar"/>
    <w:rsid w:val="00973DD2"/>
    <w:pPr>
      <w:widowControl w:val="0"/>
      <w:autoSpaceDE w:val="0"/>
      <w:autoSpaceDN w:val="0"/>
      <w:jc w:val="both"/>
    </w:pPr>
    <w:rPr>
      <w:rFonts w:ascii="Times New Roman" w:eastAsia="Times New Roman" w:hAnsi="Times New Roman" w:cs="Times New Roman"/>
      <w:szCs w:val="20"/>
      <w:lang w:val="en-GB"/>
    </w:rPr>
  </w:style>
  <w:style w:type="character" w:customStyle="1" w:styleId="BodyTextIndentChar">
    <w:name w:val="Body Text Indent Char"/>
    <w:basedOn w:val="DefaultParagraphFont"/>
    <w:link w:val="BodyTextIndent"/>
    <w:rsid w:val="00973DD2"/>
    <w:rPr>
      <w:rFonts w:ascii="Times New Roman" w:eastAsia="Times New Roman" w:hAnsi="Times New Roman" w:cs="Times New Roman"/>
      <w:sz w:val="20"/>
      <w:szCs w:val="20"/>
      <w:lang w:val="en-GB"/>
    </w:rPr>
  </w:style>
  <w:style w:type="paragraph" w:customStyle="1" w:styleId="Bold">
    <w:name w:val="Bold"/>
    <w:basedOn w:val="Normal"/>
    <w:link w:val="BoldChar"/>
    <w:autoRedefine/>
    <w:qFormat/>
    <w:rsid w:val="00973DD2"/>
    <w:rPr>
      <w:rFonts w:eastAsia="MS Mincho" w:cs="Times New Roman"/>
      <w:b/>
      <w:lang w:val="en-US"/>
    </w:rPr>
  </w:style>
  <w:style w:type="character" w:customStyle="1" w:styleId="BoldChar">
    <w:name w:val="Bold Char"/>
    <w:basedOn w:val="DefaultParagraphFont"/>
    <w:link w:val="Bold"/>
    <w:rsid w:val="00973DD2"/>
    <w:rPr>
      <w:rFonts w:ascii="Gandhari Unicode" w:eastAsia="MS Mincho" w:hAnsi="Gandhari Unicode" w:cs="Times New Roman"/>
      <w:b/>
      <w:sz w:val="20"/>
      <w:szCs w:val="18"/>
      <w:lang w:val="en-US"/>
    </w:rPr>
  </w:style>
  <w:style w:type="character" w:customStyle="1" w:styleId="reference-text">
    <w:name w:val="reference-text"/>
    <w:basedOn w:val="DefaultParagraphFont"/>
    <w:rsid w:val="00973DD2"/>
  </w:style>
  <w:style w:type="character" w:customStyle="1" w:styleId="familyname">
    <w:name w:val="familyname"/>
    <w:basedOn w:val="DefaultParagraphFont"/>
    <w:rsid w:val="00973DD2"/>
  </w:style>
  <w:style w:type="table" w:styleId="GridTable1Light-Accent2">
    <w:name w:val="Grid Table 1 Light Accent 2"/>
    <w:basedOn w:val="TableNormal"/>
    <w:uiPriority w:val="46"/>
    <w:rsid w:val="00973DD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390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ListBullet">
    <w:name w:val="List Bullet"/>
    <w:basedOn w:val="Normal"/>
    <w:autoRedefine/>
    <w:rsid w:val="00DB715B"/>
    <w:pPr>
      <w:ind w:left="360"/>
    </w:pPr>
    <w:rPr>
      <w:rFonts w:eastAsia="Times New Roman" w:cs="Times New Roman"/>
      <w:lang w:val="en-US"/>
    </w:rPr>
  </w:style>
  <w:style w:type="table" w:styleId="GridTable2-Accent1">
    <w:name w:val="Grid Table 2 Accent 1"/>
    <w:basedOn w:val="TableNormal"/>
    <w:uiPriority w:val="47"/>
    <w:rsid w:val="00E060D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ranslation">
    <w:name w:val="Translation"/>
    <w:basedOn w:val="Normal"/>
    <w:link w:val="TranslationChar"/>
    <w:autoRedefine/>
    <w:qFormat/>
    <w:rsid w:val="00A57F1C"/>
    <w:pPr>
      <w:spacing w:line="480" w:lineRule="auto"/>
    </w:pPr>
    <w:rPr>
      <w:noProof/>
      <w:szCs w:val="16"/>
    </w:rPr>
  </w:style>
  <w:style w:type="character" w:customStyle="1" w:styleId="TranslationChar">
    <w:name w:val="Translation Char"/>
    <w:basedOn w:val="DefaultParagraphFont"/>
    <w:link w:val="Translation"/>
    <w:rsid w:val="00A57F1C"/>
    <w:rPr>
      <w:rFonts w:ascii="Gandhari Unicode" w:hAnsi="Gandhari Unicode"/>
      <w:noProof/>
      <w:sz w:val="20"/>
      <w:szCs w:val="16"/>
    </w:rPr>
  </w:style>
  <w:style w:type="table" w:customStyle="1" w:styleId="Gandhari">
    <w:name w:val="Gandhari"/>
    <w:basedOn w:val="TableList1"/>
    <w:rsid w:val="003D0654"/>
    <w:pPr>
      <w:spacing w:line="240" w:lineRule="auto"/>
    </w:pPr>
    <w:rPr>
      <w:rFonts w:ascii="Gandhari Unicode" w:eastAsia="Calibri" w:hAnsi="Gandhari Unicode" w:cs="Times New Roman"/>
      <w:sz w:val="16"/>
      <w:szCs w:val="20"/>
      <w:lang w:eastAsia="en-AU"/>
    </w:rPr>
    <w:tblPr>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Pr>
    <w:trPr>
      <w:cantSplit/>
    </w:trPr>
    <w:tblStylePr w:type="firstRow">
      <w:rPr>
        <w:b/>
        <w:bCs/>
        <w:i w:val="0"/>
        <w:iCs/>
        <w:color w:val="auto"/>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nil"/>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D0654"/>
    <w:pPr>
      <w:spacing w:after="0"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ullet">
    <w:name w:val="Bullet"/>
    <w:basedOn w:val="ListBullet"/>
    <w:link w:val="BulletChar"/>
    <w:autoRedefine/>
    <w:qFormat/>
    <w:rsid w:val="002D349C"/>
    <w:pPr>
      <w:ind w:left="720" w:hanging="360"/>
    </w:pPr>
  </w:style>
  <w:style w:type="character" w:customStyle="1" w:styleId="mw-cite-backlink">
    <w:name w:val="mw-cite-backlink"/>
    <w:basedOn w:val="DefaultParagraphFont"/>
    <w:rsid w:val="009113C6"/>
  </w:style>
  <w:style w:type="character" w:customStyle="1" w:styleId="reference-accessdate">
    <w:name w:val="reference-accessdate"/>
    <w:basedOn w:val="DefaultParagraphFont"/>
    <w:rsid w:val="009113C6"/>
  </w:style>
  <w:style w:type="character" w:customStyle="1" w:styleId="nowrap">
    <w:name w:val="nowrap"/>
    <w:basedOn w:val="DefaultParagraphFont"/>
    <w:rsid w:val="009113C6"/>
  </w:style>
  <w:style w:type="character" w:customStyle="1" w:styleId="BulletChar">
    <w:name w:val="Bullet Char"/>
    <w:basedOn w:val="DefaultParagraphFont"/>
    <w:link w:val="Bullet"/>
    <w:rsid w:val="009113C6"/>
    <w:rPr>
      <w:rFonts w:ascii="Gandhari Unicode" w:eastAsia="Times New Roman" w:hAnsi="Gandhari Unicode" w:cs="Times New Roman"/>
      <w:sz w:val="20"/>
      <w:szCs w:val="18"/>
      <w:lang w:val="en-US"/>
    </w:rPr>
  </w:style>
  <w:style w:type="character" w:customStyle="1" w:styleId="ref">
    <w:name w:val="ref"/>
    <w:basedOn w:val="DefaultParagraphFont"/>
    <w:rsid w:val="009113C6"/>
  </w:style>
  <w:style w:type="numbering" w:styleId="111111">
    <w:name w:val="Outline List 2"/>
    <w:basedOn w:val="NoList"/>
    <w:uiPriority w:val="99"/>
    <w:semiHidden/>
    <w:unhideWhenUsed/>
    <w:rsid w:val="009113C6"/>
    <w:pPr>
      <w:numPr>
        <w:numId w:val="2"/>
      </w:numPr>
    </w:pPr>
  </w:style>
  <w:style w:type="paragraph" w:styleId="PlainText">
    <w:name w:val="Plain Text"/>
    <w:basedOn w:val="Normal"/>
    <w:link w:val="PlainTextChar"/>
    <w:uiPriority w:val="99"/>
    <w:unhideWhenUsed/>
    <w:rsid w:val="009113C6"/>
    <w:rPr>
      <w:rFonts w:ascii="Calibri" w:eastAsiaTheme="minorEastAsia" w:hAnsi="Calibri"/>
      <w:sz w:val="22"/>
      <w:szCs w:val="21"/>
      <w:lang w:eastAsia="ja-JP"/>
    </w:rPr>
  </w:style>
  <w:style w:type="character" w:customStyle="1" w:styleId="PlainTextChar">
    <w:name w:val="Plain Text Char"/>
    <w:basedOn w:val="DefaultParagraphFont"/>
    <w:link w:val="PlainText"/>
    <w:uiPriority w:val="99"/>
    <w:rsid w:val="009113C6"/>
    <w:rPr>
      <w:rFonts w:ascii="Calibri" w:eastAsiaTheme="minorEastAsia" w:hAnsi="Calibri"/>
      <w:szCs w:val="21"/>
      <w:lang w:eastAsia="ja-JP"/>
    </w:rPr>
  </w:style>
  <w:style w:type="character" w:customStyle="1" w:styleId="lems">
    <w:name w:val="lems"/>
    <w:basedOn w:val="DefaultParagraphFont"/>
    <w:rsid w:val="009113C6"/>
    <w:rPr>
      <w:rFonts w:ascii="Gandhari Unicode" w:hAnsi="Gandhari Unicode" w:hint="default"/>
      <w:strike w:val="0"/>
      <w:dstrike w:val="0"/>
      <w:vanish w:val="0"/>
      <w:webHidden w:val="0"/>
      <w:u w:val="none"/>
      <w:effect w:val="none"/>
      <w:specVanish w:val="0"/>
    </w:rPr>
  </w:style>
  <w:style w:type="paragraph" w:customStyle="1" w:styleId="NormalNotes">
    <w:name w:val="NormalNotes"/>
    <w:basedOn w:val="Normal"/>
    <w:link w:val="NormalNotesChar"/>
    <w:qFormat/>
    <w:rsid w:val="009113C6"/>
    <w:rPr>
      <w:rFonts w:eastAsiaTheme="minorEastAsia"/>
      <w:sz w:val="16"/>
    </w:rPr>
  </w:style>
  <w:style w:type="character" w:customStyle="1" w:styleId="NormalNotesChar">
    <w:name w:val="NormalNotes Char"/>
    <w:basedOn w:val="DefaultParagraphFont"/>
    <w:link w:val="NormalNotes"/>
    <w:rsid w:val="009113C6"/>
    <w:rPr>
      <w:rFonts w:ascii="Gandhari Unicode" w:eastAsiaTheme="minorEastAsia" w:hAnsi="Gandhari Unicode"/>
      <w:sz w:val="16"/>
      <w:szCs w:val="18"/>
    </w:rPr>
  </w:style>
  <w:style w:type="character" w:customStyle="1" w:styleId="cognate">
    <w:name w:val="cognate"/>
    <w:basedOn w:val="DefaultParagraphFont"/>
    <w:rsid w:val="009113C6"/>
  </w:style>
  <w:style w:type="character" w:customStyle="1" w:styleId="morph">
    <w:name w:val="morph"/>
    <w:basedOn w:val="DefaultParagraphFont"/>
    <w:rsid w:val="009113C6"/>
  </w:style>
  <w:style w:type="paragraph" w:styleId="HTMLPreformatted">
    <w:name w:val="HTML Preformatted"/>
    <w:basedOn w:val="Normal"/>
    <w:link w:val="HTMLPreformattedChar"/>
    <w:uiPriority w:val="99"/>
    <w:semiHidden/>
    <w:unhideWhenUsed/>
    <w:rsid w:val="00911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9113C6"/>
    <w:rPr>
      <w:rFonts w:ascii="Courier New" w:eastAsia="Times New Roman" w:hAnsi="Courier New" w:cs="Courier New"/>
      <w:sz w:val="20"/>
      <w:szCs w:val="20"/>
      <w:lang w:eastAsia="ja-JP"/>
    </w:rPr>
  </w:style>
  <w:style w:type="character" w:customStyle="1" w:styleId="smallcaps">
    <w:name w:val="smallcaps"/>
    <w:basedOn w:val="DefaultParagraphFont"/>
    <w:rsid w:val="009113C6"/>
  </w:style>
  <w:style w:type="paragraph" w:customStyle="1" w:styleId="fragment">
    <w:name w:val="fragment"/>
    <w:basedOn w:val="Normal"/>
    <w:rsid w:val="009113C6"/>
    <w:pPr>
      <w:spacing w:before="100" w:beforeAutospacing="1" w:after="100" w:afterAutospacing="1"/>
    </w:pPr>
    <w:rPr>
      <w:rFonts w:ascii="Times New Roman" w:eastAsia="Times New Roman" w:hAnsi="Times New Roman" w:cs="Times New Roman"/>
      <w:sz w:val="24"/>
      <w:szCs w:val="24"/>
      <w:lang w:eastAsia="ja-JP"/>
    </w:rPr>
  </w:style>
  <w:style w:type="character" w:customStyle="1" w:styleId="gray">
    <w:name w:val="gray"/>
    <w:basedOn w:val="DefaultParagraphFont"/>
    <w:rsid w:val="009113C6"/>
  </w:style>
  <w:style w:type="character" w:customStyle="1" w:styleId="level1">
    <w:name w:val="level1"/>
    <w:basedOn w:val="DefaultParagraphFont"/>
    <w:rsid w:val="009113C6"/>
  </w:style>
  <w:style w:type="character" w:customStyle="1" w:styleId="show">
    <w:name w:val="show"/>
    <w:basedOn w:val="DefaultParagraphFont"/>
    <w:rsid w:val="009113C6"/>
  </w:style>
  <w:style w:type="character" w:customStyle="1" w:styleId="button-i">
    <w:name w:val="button-i"/>
    <w:basedOn w:val="DefaultParagraphFont"/>
    <w:rsid w:val="009113C6"/>
  </w:style>
  <w:style w:type="paragraph" w:customStyle="1" w:styleId="Attested">
    <w:name w:val="Attested"/>
    <w:basedOn w:val="Normal"/>
    <w:link w:val="AttestedChar"/>
    <w:autoRedefine/>
    <w:qFormat/>
    <w:rsid w:val="00A57F1C"/>
    <w:pPr>
      <w:spacing w:line="480" w:lineRule="auto"/>
    </w:pPr>
    <w:rPr>
      <w:noProof/>
      <w:szCs w:val="16"/>
    </w:rPr>
  </w:style>
  <w:style w:type="character" w:customStyle="1" w:styleId="AttestedChar">
    <w:name w:val="Attested Char"/>
    <w:basedOn w:val="DefaultParagraphFont"/>
    <w:link w:val="Attested"/>
    <w:rsid w:val="00A57F1C"/>
    <w:rPr>
      <w:rFonts w:ascii="Gandhari Unicode" w:hAnsi="Gandhari Unicode"/>
      <w:noProof/>
      <w:sz w:val="20"/>
      <w:szCs w:val="16"/>
    </w:rPr>
  </w:style>
  <w:style w:type="character" w:customStyle="1" w:styleId="bdemotetext">
    <w:name w:val="b_demotetext"/>
    <w:basedOn w:val="DefaultParagraphFont"/>
    <w:rsid w:val="009113C6"/>
  </w:style>
  <w:style w:type="paragraph" w:styleId="TOC5">
    <w:name w:val="toc 5"/>
    <w:basedOn w:val="Normal"/>
    <w:next w:val="Normal"/>
    <w:autoRedefine/>
    <w:uiPriority w:val="39"/>
    <w:unhideWhenUsed/>
    <w:rsid w:val="009F6FBC"/>
    <w:pPr>
      <w:spacing w:after="100" w:line="259" w:lineRule="auto"/>
      <w:ind w:left="880"/>
    </w:pPr>
    <w:rPr>
      <w:rFonts w:asciiTheme="minorHAnsi" w:eastAsiaTheme="minorEastAsia" w:hAnsiTheme="minorHAnsi"/>
      <w:sz w:val="22"/>
      <w:szCs w:val="22"/>
      <w:lang w:eastAsia="ja-JP"/>
    </w:rPr>
  </w:style>
  <w:style w:type="paragraph" w:styleId="TOC6">
    <w:name w:val="toc 6"/>
    <w:basedOn w:val="Normal"/>
    <w:next w:val="Normal"/>
    <w:autoRedefine/>
    <w:uiPriority w:val="39"/>
    <w:unhideWhenUsed/>
    <w:rsid w:val="009F6FBC"/>
    <w:pPr>
      <w:spacing w:after="100" w:line="259" w:lineRule="auto"/>
      <w:ind w:left="1100"/>
    </w:pPr>
    <w:rPr>
      <w:rFonts w:asciiTheme="minorHAnsi" w:eastAsiaTheme="minorEastAsia" w:hAnsiTheme="minorHAnsi"/>
      <w:sz w:val="22"/>
      <w:szCs w:val="22"/>
      <w:lang w:eastAsia="ja-JP"/>
    </w:rPr>
  </w:style>
  <w:style w:type="paragraph" w:styleId="TOC7">
    <w:name w:val="toc 7"/>
    <w:basedOn w:val="Normal"/>
    <w:next w:val="Normal"/>
    <w:autoRedefine/>
    <w:uiPriority w:val="39"/>
    <w:unhideWhenUsed/>
    <w:rsid w:val="009F6FBC"/>
    <w:pPr>
      <w:spacing w:after="100" w:line="259" w:lineRule="auto"/>
      <w:ind w:left="1320"/>
    </w:pPr>
    <w:rPr>
      <w:rFonts w:asciiTheme="minorHAnsi" w:eastAsiaTheme="minorEastAsia" w:hAnsiTheme="minorHAnsi"/>
      <w:sz w:val="22"/>
      <w:szCs w:val="22"/>
      <w:lang w:eastAsia="ja-JP"/>
    </w:rPr>
  </w:style>
  <w:style w:type="paragraph" w:styleId="TOC8">
    <w:name w:val="toc 8"/>
    <w:basedOn w:val="Normal"/>
    <w:next w:val="Normal"/>
    <w:autoRedefine/>
    <w:uiPriority w:val="39"/>
    <w:unhideWhenUsed/>
    <w:rsid w:val="009F6FBC"/>
    <w:pPr>
      <w:spacing w:after="100" w:line="259" w:lineRule="auto"/>
      <w:ind w:left="1540"/>
    </w:pPr>
    <w:rPr>
      <w:rFonts w:asciiTheme="minorHAnsi" w:eastAsiaTheme="minorEastAsia" w:hAnsiTheme="minorHAnsi"/>
      <w:sz w:val="22"/>
      <w:szCs w:val="22"/>
      <w:lang w:eastAsia="ja-JP"/>
    </w:rPr>
  </w:style>
  <w:style w:type="paragraph" w:styleId="TOC9">
    <w:name w:val="toc 9"/>
    <w:basedOn w:val="Normal"/>
    <w:next w:val="Normal"/>
    <w:autoRedefine/>
    <w:uiPriority w:val="39"/>
    <w:unhideWhenUsed/>
    <w:rsid w:val="009F6FBC"/>
    <w:pPr>
      <w:spacing w:after="100" w:line="259" w:lineRule="auto"/>
      <w:ind w:left="1760"/>
    </w:pPr>
    <w:rPr>
      <w:rFonts w:asciiTheme="minorHAnsi" w:eastAsiaTheme="minorEastAsia" w:hAnsiTheme="minorHAnsi"/>
      <w:sz w:val="22"/>
      <w:szCs w:val="22"/>
      <w:lang w:eastAsia="ja-JP"/>
    </w:rPr>
  </w:style>
  <w:style w:type="character" w:customStyle="1" w:styleId="FormulaTermChar">
    <w:name w:val="FormulaTerm Char"/>
    <w:basedOn w:val="IndentNormalChar"/>
    <w:link w:val="FormulaTerm"/>
    <w:rsid w:val="00A57F1C"/>
    <w:rPr>
      <w:rFonts w:ascii="Gandhari Unicode" w:eastAsia="Gandhari Unicode" w:hAnsi="Gandhari Unicode" w:cs="Gandhari Unicode"/>
      <w:smallCaps/>
      <w:spacing w:val="1"/>
      <w:szCs w:val="18"/>
    </w:rPr>
  </w:style>
  <w:style w:type="paragraph" w:customStyle="1" w:styleId="FormulaTerm">
    <w:name w:val="FormulaTerm"/>
    <w:basedOn w:val="IndentNormal"/>
    <w:link w:val="FormulaTermChar"/>
    <w:autoRedefine/>
    <w:qFormat/>
    <w:rsid w:val="00A57F1C"/>
    <w:rPr>
      <w:smallCaps/>
    </w:rPr>
  </w:style>
  <w:style w:type="paragraph" w:customStyle="1" w:styleId="Chaya">
    <w:name w:val="Chaya"/>
    <w:basedOn w:val="Normal"/>
    <w:link w:val="ChayaChar"/>
    <w:autoRedefine/>
    <w:qFormat/>
    <w:rsid w:val="00A57F1C"/>
    <w:pPr>
      <w:spacing w:line="480" w:lineRule="auto"/>
    </w:pPr>
    <w:rPr>
      <w:noProof/>
      <w:szCs w:val="16"/>
    </w:rPr>
  </w:style>
  <w:style w:type="character" w:customStyle="1" w:styleId="ChayaChar">
    <w:name w:val="Chaya Char"/>
    <w:basedOn w:val="DefaultParagraphFont"/>
    <w:link w:val="Chaya"/>
    <w:rsid w:val="00A57F1C"/>
    <w:rPr>
      <w:rFonts w:ascii="Gandhari Unicode" w:hAnsi="Gandhari Unicode"/>
      <w:noProof/>
      <w:sz w:val="20"/>
      <w:szCs w:val="16"/>
    </w:rPr>
  </w:style>
  <w:style w:type="paragraph" w:customStyle="1" w:styleId="NormalForms">
    <w:name w:val="NormalForms"/>
    <w:basedOn w:val="Normal"/>
    <w:link w:val="NormalFormsChar"/>
    <w:autoRedefine/>
    <w:qFormat/>
    <w:rsid w:val="00A57F1C"/>
    <w:rPr>
      <w:rFonts w:eastAsiaTheme="minorEastAsia"/>
      <w:szCs w:val="16"/>
    </w:rPr>
  </w:style>
  <w:style w:type="character" w:customStyle="1" w:styleId="NormalFormsChar">
    <w:name w:val="NormalForms Char"/>
    <w:basedOn w:val="DefaultParagraphFont"/>
    <w:link w:val="NormalForms"/>
    <w:rsid w:val="00A57F1C"/>
    <w:rPr>
      <w:rFonts w:ascii="Gandhari Unicode" w:eastAsiaTheme="minorEastAsia" w:hAnsi="Gandhari Unicode"/>
      <w:sz w:val="18"/>
      <w:szCs w:val="16"/>
    </w:rPr>
  </w:style>
  <w:style w:type="paragraph" w:customStyle="1" w:styleId="Feature">
    <w:name w:val="Feature"/>
    <w:basedOn w:val="IndentNormal"/>
    <w:link w:val="FeatureChar"/>
    <w:autoRedefine/>
    <w:qFormat/>
    <w:rsid w:val="00A57F1C"/>
    <w:rPr>
      <w:smallCaps/>
    </w:rPr>
  </w:style>
  <w:style w:type="character" w:customStyle="1" w:styleId="FeatureChar">
    <w:name w:val="Feature Char"/>
    <w:basedOn w:val="IndentNormalChar"/>
    <w:link w:val="Feature"/>
    <w:rsid w:val="00A57F1C"/>
    <w:rPr>
      <w:rFonts w:ascii="Gandhari Unicode" w:eastAsia="Gandhari Unicode" w:hAnsi="Gandhari Unicode" w:cs="Gandhari Unicode"/>
      <w:smallCaps/>
      <w:spacing w:val="1"/>
      <w:szCs w:val="18"/>
    </w:rPr>
  </w:style>
  <w:style w:type="paragraph" w:customStyle="1" w:styleId="Default">
    <w:name w:val="Default"/>
    <w:rsid w:val="006C34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nternetLink">
    <w:name w:val="Internet Link"/>
    <w:rsid w:val="006C3488"/>
    <w:rPr>
      <w:color w:val="0000FF"/>
      <w:u w:val="single"/>
    </w:rPr>
  </w:style>
  <w:style w:type="paragraph" w:customStyle="1" w:styleId="Heading">
    <w:name w:val="Heading"/>
    <w:basedOn w:val="Heading1"/>
    <w:next w:val="TextBody"/>
    <w:rsid w:val="006C3488"/>
    <w:pPr>
      <w:pageBreakBefore w:val="0"/>
      <w:tabs>
        <w:tab w:val="left" w:pos="567"/>
        <w:tab w:val="left" w:pos="1134"/>
        <w:tab w:val="left" w:pos="1701"/>
        <w:tab w:val="left" w:pos="2268"/>
        <w:tab w:val="left" w:pos="2835"/>
        <w:tab w:val="left" w:pos="3402"/>
      </w:tabs>
      <w:suppressAutoHyphens/>
      <w:spacing w:before="2400" w:after="1200" w:line="256" w:lineRule="auto"/>
      <w:ind w:left="432" w:hanging="432"/>
      <w:jc w:val="right"/>
    </w:pPr>
    <w:rPr>
      <w:rFonts w:ascii="Arial" w:eastAsia="Times New Roman" w:hAnsi="Arial" w:cs="Arial"/>
      <w:color w:val="auto"/>
      <w:sz w:val="48"/>
      <w:lang w:val="en-US" w:eastAsia="zh-CN"/>
    </w:rPr>
  </w:style>
  <w:style w:type="paragraph" w:customStyle="1" w:styleId="TextBody">
    <w:name w:val="Text Body"/>
    <w:basedOn w:val="Normal"/>
    <w:rsid w:val="006C3488"/>
    <w:pPr>
      <w:keepLines/>
      <w:tabs>
        <w:tab w:val="left" w:pos="2268"/>
        <w:tab w:val="left" w:pos="2835"/>
        <w:tab w:val="left" w:pos="3402"/>
      </w:tabs>
      <w:suppressAutoHyphens/>
      <w:spacing w:after="119" w:line="276" w:lineRule="auto"/>
      <w:ind w:left="1701"/>
      <w:jc w:val="both"/>
    </w:pPr>
    <w:rPr>
      <w:rFonts w:eastAsia="Times New Roman" w:cs="Arial"/>
      <w:szCs w:val="24"/>
      <w:lang w:val="en-US" w:eastAsia="zh-CN"/>
    </w:rPr>
  </w:style>
  <w:style w:type="paragraph" w:customStyle="1" w:styleId="JBSLETTER">
    <w:name w:val="JBS LETTER"/>
    <w:basedOn w:val="BodyText3"/>
    <w:rsid w:val="006C3488"/>
    <w:pPr>
      <w:suppressAutoHyphens/>
      <w:spacing w:before="360" w:after="360" w:line="256" w:lineRule="auto"/>
      <w:ind w:left="1701"/>
    </w:pPr>
    <w:rPr>
      <w:rFonts w:ascii="Arial" w:eastAsia="Times New Roman" w:hAnsi="Arial" w:cs="Arial"/>
      <w:sz w:val="20"/>
      <w:lang w:val="en-US" w:eastAsia="zh-CN"/>
    </w:rPr>
  </w:style>
  <w:style w:type="paragraph" w:customStyle="1" w:styleId="TableText">
    <w:name w:val="Table Text"/>
    <w:basedOn w:val="Normal"/>
    <w:rsid w:val="006C3488"/>
    <w:pPr>
      <w:tabs>
        <w:tab w:val="left" w:pos="2268"/>
        <w:tab w:val="left" w:pos="2835"/>
        <w:tab w:val="left" w:pos="3402"/>
      </w:tabs>
      <w:suppressAutoHyphens/>
      <w:spacing w:before="80" w:after="80" w:line="256" w:lineRule="auto"/>
    </w:pPr>
    <w:rPr>
      <w:rFonts w:ascii="Arial" w:eastAsia="Times New Roman" w:hAnsi="Arial" w:cs="Arial"/>
      <w:szCs w:val="24"/>
      <w:lang w:eastAsia="zh-CN"/>
    </w:rPr>
  </w:style>
  <w:style w:type="paragraph" w:styleId="BodyText3">
    <w:name w:val="Body Text 3"/>
    <w:basedOn w:val="Normal"/>
    <w:link w:val="BodyText3Char"/>
    <w:uiPriority w:val="99"/>
    <w:semiHidden/>
    <w:unhideWhenUsed/>
    <w:rsid w:val="006C3488"/>
    <w:pPr>
      <w:spacing w:after="120"/>
    </w:pPr>
    <w:rPr>
      <w:sz w:val="16"/>
      <w:szCs w:val="16"/>
    </w:rPr>
  </w:style>
  <w:style w:type="character" w:customStyle="1" w:styleId="BodyText3Char">
    <w:name w:val="Body Text 3 Char"/>
    <w:basedOn w:val="DefaultParagraphFont"/>
    <w:link w:val="BodyText3"/>
    <w:uiPriority w:val="99"/>
    <w:semiHidden/>
    <w:rsid w:val="006C3488"/>
    <w:rPr>
      <w:rFonts w:ascii="Gandhari Unicode" w:hAnsi="Gandhari Unicode"/>
      <w:sz w:val="16"/>
      <w:szCs w:val="16"/>
    </w:rPr>
  </w:style>
  <w:style w:type="paragraph" w:customStyle="1" w:styleId="msonormal0">
    <w:name w:val="msonormal"/>
    <w:basedOn w:val="Normal"/>
    <w:rsid w:val="006C3488"/>
    <w:pPr>
      <w:spacing w:before="100" w:beforeAutospacing="1" w:after="100" w:afterAutospacing="1"/>
    </w:pPr>
    <w:rPr>
      <w:rFonts w:ascii="Times New Roman" w:eastAsia="Times New Roman" w:hAnsi="Times New Roman" w:cs="Times New Roman"/>
      <w:sz w:val="24"/>
      <w:szCs w:val="24"/>
      <w:lang w:eastAsia="ja-JP"/>
    </w:rPr>
  </w:style>
  <w:style w:type="paragraph" w:customStyle="1" w:styleId="font5">
    <w:name w:val="font5"/>
    <w:basedOn w:val="Normal"/>
    <w:rsid w:val="006C3488"/>
    <w:pPr>
      <w:spacing w:before="100" w:beforeAutospacing="1" w:after="100" w:afterAutospacing="1"/>
    </w:pPr>
    <w:rPr>
      <w:rFonts w:ascii="Calibri" w:eastAsia="Times New Roman" w:hAnsi="Calibri" w:cs="Calibri"/>
      <w:color w:val="000000"/>
      <w:sz w:val="22"/>
      <w:szCs w:val="22"/>
      <w:lang w:eastAsia="ja-JP"/>
    </w:rPr>
  </w:style>
  <w:style w:type="paragraph" w:customStyle="1" w:styleId="xl65">
    <w:name w:val="xl65"/>
    <w:basedOn w:val="Normal"/>
    <w:rsid w:val="006C3488"/>
    <w:pPr>
      <w:shd w:val="clear" w:color="000000" w:fill="DCE6F1"/>
      <w:spacing w:before="100" w:beforeAutospacing="1" w:after="100" w:afterAutospacing="1"/>
      <w:textAlignment w:val="top"/>
    </w:pPr>
    <w:rPr>
      <w:rFonts w:ascii="Times New Roman" w:eastAsia="Times New Roman" w:hAnsi="Times New Roman" w:cs="Times New Roman"/>
      <w:sz w:val="24"/>
      <w:szCs w:val="24"/>
      <w:lang w:eastAsia="ja-JP"/>
    </w:rPr>
  </w:style>
  <w:style w:type="paragraph" w:customStyle="1" w:styleId="xl66">
    <w:name w:val="xl66"/>
    <w:basedOn w:val="Normal"/>
    <w:rsid w:val="006C3488"/>
    <w:pPr>
      <w:spacing w:before="100" w:beforeAutospacing="1" w:after="100" w:afterAutospacing="1"/>
      <w:textAlignment w:val="top"/>
    </w:pPr>
    <w:rPr>
      <w:rFonts w:ascii="Times New Roman" w:eastAsia="Times New Roman" w:hAnsi="Times New Roman" w:cs="Times New Roman"/>
      <w:sz w:val="24"/>
      <w:szCs w:val="24"/>
      <w:lang w:eastAsia="ja-JP"/>
    </w:rPr>
  </w:style>
  <w:style w:type="paragraph" w:customStyle="1" w:styleId="xl67">
    <w:name w:val="xl67"/>
    <w:basedOn w:val="Normal"/>
    <w:rsid w:val="006C3488"/>
    <w:pPr>
      <w:spacing w:before="100" w:beforeAutospacing="1" w:after="100" w:afterAutospacing="1"/>
      <w:textAlignment w:val="top"/>
    </w:pPr>
    <w:rPr>
      <w:rFonts w:ascii="Times New Roman" w:eastAsia="Times New Roman" w:hAnsi="Times New Roman" w:cs="Times New Roman"/>
      <w:sz w:val="24"/>
      <w:szCs w:val="24"/>
      <w:lang w:eastAsia="ja-JP"/>
    </w:rPr>
  </w:style>
  <w:style w:type="paragraph" w:customStyle="1" w:styleId="xl68">
    <w:name w:val="xl68"/>
    <w:basedOn w:val="Normal"/>
    <w:rsid w:val="006C3488"/>
    <w:pPr>
      <w:shd w:val="clear" w:color="000000" w:fill="4F81BD"/>
      <w:spacing w:before="100" w:beforeAutospacing="1" w:after="100" w:afterAutospacing="1"/>
      <w:textAlignment w:val="top"/>
    </w:pPr>
    <w:rPr>
      <w:rFonts w:ascii="Times New Roman" w:eastAsia="Times New Roman" w:hAnsi="Times New Roman" w:cs="Times New Roman"/>
      <w:b/>
      <w:bCs/>
      <w:color w:val="FFFFFF"/>
      <w:sz w:val="24"/>
      <w:szCs w:val="24"/>
      <w:lang w:eastAsia="ja-JP"/>
    </w:rPr>
  </w:style>
  <w:style w:type="paragraph" w:customStyle="1" w:styleId="xl69">
    <w:name w:val="xl69"/>
    <w:basedOn w:val="Normal"/>
    <w:rsid w:val="006C3488"/>
    <w:pPr>
      <w:shd w:val="clear" w:color="000000" w:fill="DCE6F1"/>
      <w:spacing w:before="100" w:beforeAutospacing="1" w:after="100" w:afterAutospacing="1"/>
      <w:textAlignment w:val="top"/>
    </w:pPr>
    <w:rPr>
      <w:rFonts w:ascii="Times New Roman" w:eastAsia="Times New Roman" w:hAnsi="Times New Roman" w:cs="Times New Roman"/>
      <w:sz w:val="24"/>
      <w:szCs w:val="24"/>
      <w:lang w:eastAsia="ja-JP"/>
    </w:rPr>
  </w:style>
  <w:style w:type="paragraph" w:customStyle="1" w:styleId="xl70">
    <w:name w:val="xl70"/>
    <w:basedOn w:val="Normal"/>
    <w:rsid w:val="006C3488"/>
    <w:pPr>
      <w:spacing w:before="100" w:beforeAutospacing="1" w:after="100" w:afterAutospacing="1"/>
      <w:textAlignment w:val="top"/>
    </w:pPr>
    <w:rPr>
      <w:rFonts w:ascii="Times New Roman" w:eastAsia="Times New Roman" w:hAnsi="Times New Roman" w:cs="Times New Roman"/>
      <w:sz w:val="24"/>
      <w:szCs w:val="24"/>
      <w:lang w:eastAsia="ja-JP"/>
    </w:rPr>
  </w:style>
  <w:style w:type="paragraph" w:customStyle="1" w:styleId="xl71">
    <w:name w:val="xl71"/>
    <w:basedOn w:val="Normal"/>
    <w:rsid w:val="006C3488"/>
    <w:pPr>
      <w:spacing w:before="100" w:beforeAutospacing="1" w:after="100" w:afterAutospacing="1"/>
      <w:textAlignment w:val="top"/>
    </w:pPr>
    <w:rPr>
      <w:rFonts w:ascii="Times New Roman" w:eastAsia="Times New Roman" w:hAnsi="Times New Roman" w:cs="Times New Roman"/>
      <w:b/>
      <w:bCs/>
      <w:sz w:val="24"/>
      <w:szCs w:val="24"/>
      <w:lang w:eastAsia="ja-JP"/>
    </w:rPr>
  </w:style>
  <w:style w:type="paragraph" w:customStyle="1" w:styleId="xl72">
    <w:name w:val="xl72"/>
    <w:basedOn w:val="Normal"/>
    <w:rsid w:val="006C3488"/>
    <w:pPr>
      <w:shd w:val="clear" w:color="000000" w:fill="4F81BD"/>
      <w:spacing w:before="100" w:beforeAutospacing="1" w:after="100" w:afterAutospacing="1"/>
      <w:jc w:val="right"/>
      <w:textAlignment w:val="top"/>
    </w:pPr>
    <w:rPr>
      <w:rFonts w:ascii="Times New Roman" w:eastAsia="Times New Roman" w:hAnsi="Times New Roman" w:cs="Times New Roman"/>
      <w:b/>
      <w:bCs/>
      <w:color w:val="FFFFFF"/>
      <w:sz w:val="24"/>
      <w:szCs w:val="24"/>
      <w:lang w:eastAsia="ja-JP"/>
    </w:rPr>
  </w:style>
  <w:style w:type="paragraph" w:customStyle="1" w:styleId="xl73">
    <w:name w:val="xl73"/>
    <w:basedOn w:val="Normal"/>
    <w:rsid w:val="006C3488"/>
    <w:pPr>
      <w:shd w:val="clear" w:color="000000" w:fill="DCE6F1"/>
      <w:spacing w:before="100" w:beforeAutospacing="1" w:after="100" w:afterAutospacing="1"/>
      <w:jc w:val="right"/>
      <w:textAlignment w:val="top"/>
    </w:pPr>
    <w:rPr>
      <w:rFonts w:ascii="Times New Roman" w:eastAsia="Times New Roman" w:hAnsi="Times New Roman" w:cs="Times New Roman"/>
      <w:sz w:val="24"/>
      <w:szCs w:val="24"/>
      <w:lang w:eastAsia="ja-JP"/>
    </w:rPr>
  </w:style>
  <w:style w:type="paragraph" w:customStyle="1" w:styleId="xl74">
    <w:name w:val="xl74"/>
    <w:basedOn w:val="Normal"/>
    <w:rsid w:val="006C3488"/>
    <w:pPr>
      <w:spacing w:before="100" w:beforeAutospacing="1" w:after="100" w:afterAutospacing="1"/>
      <w:jc w:val="right"/>
      <w:textAlignment w:val="top"/>
    </w:pPr>
    <w:rPr>
      <w:rFonts w:ascii="Times New Roman" w:eastAsia="Times New Roman" w:hAnsi="Times New Roman" w:cs="Times New Roman"/>
      <w:sz w:val="24"/>
      <w:szCs w:val="24"/>
      <w:lang w:eastAsia="ja-JP"/>
    </w:rPr>
  </w:style>
  <w:style w:type="paragraph" w:customStyle="1" w:styleId="xl75">
    <w:name w:val="xl75"/>
    <w:basedOn w:val="Normal"/>
    <w:rsid w:val="006C3488"/>
    <w:pPr>
      <w:shd w:val="clear" w:color="000000" w:fill="DCE6F1"/>
      <w:spacing w:before="100" w:beforeAutospacing="1" w:after="100" w:afterAutospacing="1"/>
      <w:textAlignment w:val="top"/>
    </w:pPr>
    <w:rPr>
      <w:rFonts w:ascii="Times New Roman" w:eastAsia="Times New Roman" w:hAnsi="Times New Roman" w:cs="Times New Roman"/>
      <w:sz w:val="16"/>
      <w:szCs w:val="16"/>
      <w:lang w:eastAsia="ja-JP"/>
    </w:rPr>
  </w:style>
  <w:style w:type="paragraph" w:customStyle="1" w:styleId="Contents2">
    <w:name w:val="Contents 2"/>
    <w:basedOn w:val="Normal"/>
    <w:next w:val="Normal"/>
    <w:autoRedefine/>
    <w:uiPriority w:val="39"/>
    <w:rsid w:val="006C3488"/>
    <w:pPr>
      <w:suppressAutoHyphens/>
      <w:ind w:left="200"/>
    </w:pPr>
    <w:rPr>
      <w:rFonts w:eastAsia="MS Mincho" w:cs="Times New Roman"/>
      <w:lang w:val="en-US"/>
    </w:rPr>
  </w:style>
  <w:style w:type="character" w:customStyle="1" w:styleId="super">
    <w:name w:val="super"/>
    <w:basedOn w:val="DefaultParagraphFont"/>
    <w:rsid w:val="006C3488"/>
    <w:rPr>
      <w:position w:val="8"/>
      <w:sz w:val="24"/>
      <w:szCs w:val="24"/>
    </w:rPr>
  </w:style>
  <w:style w:type="character" w:customStyle="1" w:styleId="longtext">
    <w:name w:val="long_text"/>
    <w:basedOn w:val="DefaultParagraphFont"/>
    <w:rsid w:val="006C3488"/>
  </w:style>
  <w:style w:type="paragraph" w:customStyle="1" w:styleId="NormalDoubleSpace">
    <w:name w:val="NormalDoubleSpace"/>
    <w:basedOn w:val="Normal"/>
    <w:link w:val="NormalDoubleSpaceChar"/>
    <w:qFormat/>
    <w:rsid w:val="006C3488"/>
    <w:pPr>
      <w:spacing w:line="480" w:lineRule="auto"/>
    </w:pPr>
    <w:rPr>
      <w:rFonts w:eastAsiaTheme="minorEastAsia"/>
    </w:rPr>
  </w:style>
  <w:style w:type="character" w:customStyle="1" w:styleId="NormalDoubleSpaceChar">
    <w:name w:val="NormalDoubleSpace Char"/>
    <w:basedOn w:val="DefaultParagraphFont"/>
    <w:link w:val="NormalDoubleSpace"/>
    <w:rsid w:val="006C3488"/>
    <w:rPr>
      <w:rFonts w:ascii="Gandhari Unicode" w:eastAsiaTheme="minorEastAsia" w:hAnsi="Gandhari Unicode"/>
      <w:sz w:val="20"/>
      <w:szCs w:val="18"/>
    </w:rPr>
  </w:style>
  <w:style w:type="character" w:customStyle="1" w:styleId="hps">
    <w:name w:val="hps"/>
    <w:basedOn w:val="DefaultParagraphFont"/>
    <w:rsid w:val="006C3488"/>
  </w:style>
  <w:style w:type="paragraph" w:customStyle="1" w:styleId="Exercise">
    <w:name w:val="Exercise"/>
    <w:basedOn w:val="Normal"/>
    <w:rsid w:val="006C3488"/>
    <w:rPr>
      <w:rFonts w:eastAsia="MS Mincho" w:cs="Manjushree"/>
      <w:sz w:val="40"/>
      <w:szCs w:val="36"/>
      <w:lang w:val="en-US" w:eastAsia="ja-JP"/>
    </w:rPr>
  </w:style>
  <w:style w:type="table" w:customStyle="1" w:styleId="Style1">
    <w:name w:val="Style1"/>
    <w:basedOn w:val="Gandhari"/>
    <w:uiPriority w:val="99"/>
    <w:rsid w:val="006C3488"/>
    <w:rPr>
      <w:rFonts w:eastAsiaTheme="minorHAnsi" w:cstheme="minorBidi"/>
    </w:rPr>
    <w:tblPr/>
    <w:tblStylePr w:type="firstRow">
      <w:rPr>
        <w:b/>
        <w:bCs/>
        <w:i w:val="0"/>
        <w:iCs/>
        <w:color w:val="auto"/>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nil"/>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M5">
    <w:name w:val="CM5"/>
    <w:basedOn w:val="Normal"/>
    <w:next w:val="Normal"/>
    <w:uiPriority w:val="99"/>
    <w:rsid w:val="006C3488"/>
    <w:pPr>
      <w:widowControl w:val="0"/>
      <w:autoSpaceDE w:val="0"/>
      <w:autoSpaceDN w:val="0"/>
      <w:adjustRightInd w:val="0"/>
      <w:spacing w:line="291" w:lineRule="atLeast"/>
    </w:pPr>
    <w:rPr>
      <w:rFonts w:eastAsiaTheme="minorEastAsia" w:cs="Times New Roman"/>
      <w:sz w:val="24"/>
      <w:szCs w:val="24"/>
      <w:lang w:eastAsia="en-AU"/>
    </w:rPr>
  </w:style>
  <w:style w:type="table" w:styleId="LightShading">
    <w:name w:val="Light Shading"/>
    <w:basedOn w:val="TableNormal"/>
    <w:uiPriority w:val="60"/>
    <w:rsid w:val="006C34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erChar1">
    <w:name w:val="Footer Char1"/>
    <w:rsid w:val="006C3488"/>
    <w:rPr>
      <w:rFonts w:ascii="Gandhari Unicode" w:eastAsia="MS Mincho" w:hAnsi="Gandhari Unicode"/>
      <w:sz w:val="18"/>
      <w:szCs w:val="18"/>
      <w:lang w:val="en-US" w:eastAsia="en-US" w:bidi="ar-SA"/>
    </w:rPr>
  </w:style>
  <w:style w:type="paragraph" w:customStyle="1" w:styleId="Author1">
    <w:name w:val="Author1"/>
    <w:basedOn w:val="BodyText"/>
    <w:rsid w:val="006C3488"/>
    <w:pPr>
      <w:tabs>
        <w:tab w:val="right" w:pos="8640"/>
      </w:tabs>
      <w:spacing w:after="0" w:line="480" w:lineRule="auto"/>
      <w:jc w:val="center"/>
    </w:pPr>
    <w:rPr>
      <w:rFonts w:ascii="Manjushree" w:eastAsia="Times New Roman" w:hAnsi="Manjushree" w:cs="Times New Roman"/>
      <w:spacing w:val="-2"/>
      <w:sz w:val="22"/>
      <w:szCs w:val="20"/>
      <w:lang w:val="en-US" w:eastAsia="ja-JP"/>
    </w:rPr>
  </w:style>
  <w:style w:type="paragraph" w:customStyle="1" w:styleId="SubtitleCover1">
    <w:name w:val="Subtitle Cover1"/>
    <w:basedOn w:val="Normal"/>
    <w:next w:val="BodyText"/>
    <w:rsid w:val="006C3488"/>
    <w:pPr>
      <w:keepNext/>
      <w:tabs>
        <w:tab w:val="right" w:pos="8640"/>
      </w:tabs>
      <w:spacing w:after="560" w:line="480" w:lineRule="auto"/>
      <w:ind w:left="1800" w:right="1800"/>
      <w:jc w:val="center"/>
    </w:pPr>
    <w:rPr>
      <w:rFonts w:ascii="Manjushree" w:eastAsia="Times New Roman" w:hAnsi="Manjushree" w:cs="Times New Roman"/>
      <w:spacing w:val="-2"/>
      <w:sz w:val="22"/>
      <w:szCs w:val="20"/>
      <w:lang w:val="en-US" w:eastAsia="ja-JP"/>
    </w:rPr>
  </w:style>
  <w:style w:type="paragraph" w:customStyle="1" w:styleId="TitleCover1">
    <w:name w:val="Title Cover1"/>
    <w:basedOn w:val="Header"/>
    <w:next w:val="SubtitleCover"/>
    <w:autoRedefine/>
    <w:rsid w:val="006C3488"/>
    <w:pPr>
      <w:keepLines/>
      <w:tabs>
        <w:tab w:val="clear" w:pos="4513"/>
        <w:tab w:val="clear" w:pos="9026"/>
        <w:tab w:val="center" w:pos="4320"/>
        <w:tab w:val="right" w:pos="8640"/>
      </w:tabs>
      <w:spacing w:line="480" w:lineRule="auto"/>
      <w:jc w:val="center"/>
    </w:pPr>
    <w:rPr>
      <w:rFonts w:eastAsia="Times New Roman" w:cs="Times New Roman"/>
      <w:b/>
      <w:spacing w:val="5"/>
      <w:sz w:val="44"/>
      <w:szCs w:val="20"/>
      <w:lang w:val="en-US" w:eastAsia="ja-JP"/>
    </w:rPr>
  </w:style>
  <w:style w:type="paragraph" w:styleId="Index2">
    <w:name w:val="index 2"/>
    <w:basedOn w:val="Normal"/>
    <w:next w:val="Normal"/>
    <w:autoRedefine/>
    <w:uiPriority w:val="99"/>
    <w:semiHidden/>
    <w:unhideWhenUsed/>
    <w:rsid w:val="006C3488"/>
    <w:pPr>
      <w:ind w:left="360" w:hanging="180"/>
    </w:pPr>
    <w:rPr>
      <w:rFonts w:eastAsiaTheme="minorEastAsia"/>
      <w:sz w:val="16"/>
    </w:rPr>
  </w:style>
  <w:style w:type="character" w:customStyle="1" w:styleId="fraglabel">
    <w:name w:val="fraglabel"/>
    <w:basedOn w:val="DefaultParagraphFont"/>
    <w:rsid w:val="006C3488"/>
    <w:rPr>
      <w:position w:val="23"/>
      <w:sz w:val="20"/>
      <w:szCs w:val="20"/>
    </w:rPr>
  </w:style>
  <w:style w:type="paragraph" w:customStyle="1" w:styleId="TranslationFluid">
    <w:name w:val="TranslationFluid"/>
    <w:basedOn w:val="Normal"/>
    <w:link w:val="TranslationFluidChar"/>
    <w:qFormat/>
    <w:rsid w:val="006C3488"/>
    <w:rPr>
      <w:rFonts w:eastAsiaTheme="minorEastAsia"/>
      <w:noProof/>
      <w:szCs w:val="16"/>
    </w:rPr>
  </w:style>
  <w:style w:type="character" w:customStyle="1" w:styleId="TranslationFluidChar">
    <w:name w:val="TranslationFluid Char"/>
    <w:basedOn w:val="DefaultParagraphFont"/>
    <w:link w:val="TranslationFluid"/>
    <w:rsid w:val="006C3488"/>
    <w:rPr>
      <w:rFonts w:ascii="Gandhari Unicode" w:eastAsiaTheme="minorEastAsia" w:hAnsi="Gandhari Unicode"/>
      <w:noProof/>
      <w:sz w:val="20"/>
      <w:szCs w:val="16"/>
    </w:rPr>
  </w:style>
  <w:style w:type="paragraph" w:styleId="TableofFigures">
    <w:name w:val="table of figures"/>
    <w:basedOn w:val="Normal"/>
    <w:next w:val="Normal"/>
    <w:uiPriority w:val="99"/>
    <w:unhideWhenUsed/>
    <w:rsid w:val="00775579"/>
  </w:style>
  <w:style w:type="paragraph" w:customStyle="1" w:styleId="TableIndent">
    <w:name w:val="Table Indent"/>
    <w:basedOn w:val="IndentNormal"/>
    <w:link w:val="TableIndentChar"/>
    <w:qFormat/>
    <w:rsid w:val="00B45D8B"/>
    <w:pPr>
      <w:numPr>
        <w:numId w:val="3"/>
      </w:numPr>
    </w:pPr>
    <w:rPr>
      <w:sz w:val="18"/>
      <w:lang w:eastAsia="ja-JP"/>
    </w:rPr>
  </w:style>
  <w:style w:type="character" w:customStyle="1" w:styleId="TableIndentChar">
    <w:name w:val="Table Indent Char"/>
    <w:basedOn w:val="IndentNormalChar"/>
    <w:link w:val="TableIndent"/>
    <w:rsid w:val="00B45D8B"/>
    <w:rPr>
      <w:rFonts w:ascii="Gandhari Unicode" w:eastAsia="Gandhari Unicode" w:hAnsi="Gandhari Unicode" w:cs="Gandhari Unicode"/>
      <w:spacing w:val="1"/>
      <w:sz w:val="18"/>
      <w:szCs w:val="18"/>
      <w:lang w:eastAsia="ja-JP"/>
    </w:rPr>
  </w:style>
  <w:style w:type="table" w:styleId="GridTable3">
    <w:name w:val="Grid Table 3"/>
    <w:basedOn w:val="TableNormal"/>
    <w:uiPriority w:val="48"/>
    <w:rsid w:val="00187C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87C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FGAheading">
    <w:name w:val="FGA heading"/>
    <w:basedOn w:val="Heading2"/>
    <w:link w:val="FGAheadingChar"/>
    <w:qFormat/>
    <w:rsid w:val="00A876C5"/>
    <w:pPr>
      <w:pBdr>
        <w:top w:val="single" w:sz="24" w:space="1" w:color="F2F2F2"/>
        <w:left w:val="single" w:sz="24" w:space="4" w:color="F2F2F2"/>
        <w:bottom w:val="single" w:sz="24" w:space="1" w:color="F2F2F2"/>
        <w:right w:val="single" w:sz="24" w:space="3" w:color="F2F2F2"/>
      </w:pBdr>
      <w:shd w:val="clear" w:color="auto" w:fill="F2F2F2"/>
      <w:spacing w:before="120" w:after="120" w:line="240" w:lineRule="auto"/>
    </w:pPr>
    <w:rPr>
      <w:rFonts w:ascii="Arial" w:eastAsia="Times New Roman" w:hAnsi="Arial" w:cs="Times New Roman"/>
      <w:caps/>
      <w:color w:val="auto"/>
      <w:sz w:val="24"/>
      <w:szCs w:val="26"/>
      <w:lang w:eastAsia="en-AU"/>
    </w:rPr>
  </w:style>
  <w:style w:type="character" w:customStyle="1" w:styleId="FGAheadingChar">
    <w:name w:val="FGA heading Char"/>
    <w:link w:val="FGAheading"/>
    <w:rsid w:val="00A876C5"/>
    <w:rPr>
      <w:rFonts w:ascii="Arial" w:eastAsia="Times New Roman" w:hAnsi="Arial" w:cs="Times New Roman"/>
      <w:b/>
      <w:bCs/>
      <w:caps/>
      <w:sz w:val="24"/>
      <w:szCs w:val="26"/>
      <w:shd w:val="clear" w:color="auto" w:fill="F2F2F2"/>
      <w:lang w:eastAsia="en-AU"/>
    </w:rPr>
  </w:style>
  <w:style w:type="character" w:customStyle="1" w:styleId="cf01">
    <w:name w:val="cf01"/>
    <w:basedOn w:val="DefaultParagraphFont"/>
    <w:rsid w:val="000F2CE4"/>
    <w:rPr>
      <w:rFonts w:ascii="Segoe UI" w:hAnsi="Segoe UI" w:cs="Segoe UI" w:hint="default"/>
      <w:sz w:val="18"/>
      <w:szCs w:val="18"/>
    </w:rPr>
  </w:style>
  <w:style w:type="paragraph" w:customStyle="1" w:styleId="paragraph">
    <w:name w:val="paragraph"/>
    <w:basedOn w:val="Normal"/>
    <w:rsid w:val="00872447"/>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872447"/>
  </w:style>
  <w:style w:type="character" w:customStyle="1" w:styleId="eop">
    <w:name w:val="eop"/>
    <w:basedOn w:val="DefaultParagraphFont"/>
    <w:rsid w:val="00872447"/>
  </w:style>
  <w:style w:type="character" w:customStyle="1" w:styleId="Codeinline">
    <w:name w:val="Code inline"/>
    <w:basedOn w:val="DefaultParagraphFont"/>
    <w:uiPriority w:val="1"/>
    <w:qFormat/>
    <w:rsid w:val="003A64AC"/>
    <w:rPr>
      <w:rFonts w:ascii="Consolas" w:eastAsia="Times New Roman" w:hAnsi="Consolas"/>
      <w:sz w:val="18"/>
      <w:bdr w:val="none" w:sz="0" w:space="0" w:color="auto"/>
      <w:shd w:val="clear" w:color="auto" w:fill="F2F2F2" w:themeFill="background1" w:themeFillShade="F2"/>
    </w:rPr>
  </w:style>
  <w:style w:type="paragraph" w:customStyle="1" w:styleId="Code">
    <w:name w:val="Code"/>
    <w:basedOn w:val="Normal"/>
    <w:autoRedefine/>
    <w:qFormat/>
    <w:rsid w:val="007F522E"/>
    <w:pPr>
      <w:keepNext/>
      <w:keepLines/>
      <w:shd w:val="clear" w:color="auto" w:fill="F2F2F2" w:themeFill="background1" w:themeFillShade="F2"/>
      <w:contextualSpacing/>
    </w:pPr>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0724">
      <w:bodyDiv w:val="1"/>
      <w:marLeft w:val="0"/>
      <w:marRight w:val="0"/>
      <w:marTop w:val="0"/>
      <w:marBottom w:val="0"/>
      <w:divBdr>
        <w:top w:val="none" w:sz="0" w:space="0" w:color="auto"/>
        <w:left w:val="none" w:sz="0" w:space="0" w:color="auto"/>
        <w:bottom w:val="none" w:sz="0" w:space="0" w:color="auto"/>
        <w:right w:val="none" w:sz="0" w:space="0" w:color="auto"/>
      </w:divBdr>
    </w:div>
    <w:div w:id="45767444">
      <w:bodyDiv w:val="1"/>
      <w:marLeft w:val="0"/>
      <w:marRight w:val="0"/>
      <w:marTop w:val="0"/>
      <w:marBottom w:val="0"/>
      <w:divBdr>
        <w:top w:val="none" w:sz="0" w:space="0" w:color="auto"/>
        <w:left w:val="none" w:sz="0" w:space="0" w:color="auto"/>
        <w:bottom w:val="none" w:sz="0" w:space="0" w:color="auto"/>
        <w:right w:val="none" w:sz="0" w:space="0" w:color="auto"/>
      </w:divBdr>
    </w:div>
    <w:div w:id="79107737">
      <w:bodyDiv w:val="1"/>
      <w:marLeft w:val="0"/>
      <w:marRight w:val="0"/>
      <w:marTop w:val="0"/>
      <w:marBottom w:val="0"/>
      <w:divBdr>
        <w:top w:val="none" w:sz="0" w:space="0" w:color="auto"/>
        <w:left w:val="none" w:sz="0" w:space="0" w:color="auto"/>
        <w:bottom w:val="none" w:sz="0" w:space="0" w:color="auto"/>
        <w:right w:val="none" w:sz="0" w:space="0" w:color="auto"/>
      </w:divBdr>
    </w:div>
    <w:div w:id="147138719">
      <w:bodyDiv w:val="1"/>
      <w:marLeft w:val="0"/>
      <w:marRight w:val="0"/>
      <w:marTop w:val="0"/>
      <w:marBottom w:val="0"/>
      <w:divBdr>
        <w:top w:val="none" w:sz="0" w:space="0" w:color="auto"/>
        <w:left w:val="none" w:sz="0" w:space="0" w:color="auto"/>
        <w:bottom w:val="none" w:sz="0" w:space="0" w:color="auto"/>
        <w:right w:val="none" w:sz="0" w:space="0" w:color="auto"/>
      </w:divBdr>
    </w:div>
    <w:div w:id="149565410">
      <w:bodyDiv w:val="1"/>
      <w:marLeft w:val="0"/>
      <w:marRight w:val="0"/>
      <w:marTop w:val="0"/>
      <w:marBottom w:val="0"/>
      <w:divBdr>
        <w:top w:val="none" w:sz="0" w:space="0" w:color="auto"/>
        <w:left w:val="none" w:sz="0" w:space="0" w:color="auto"/>
        <w:bottom w:val="none" w:sz="0" w:space="0" w:color="auto"/>
        <w:right w:val="none" w:sz="0" w:space="0" w:color="auto"/>
      </w:divBdr>
    </w:div>
    <w:div w:id="166486136">
      <w:bodyDiv w:val="1"/>
      <w:marLeft w:val="0"/>
      <w:marRight w:val="0"/>
      <w:marTop w:val="0"/>
      <w:marBottom w:val="0"/>
      <w:divBdr>
        <w:top w:val="none" w:sz="0" w:space="0" w:color="auto"/>
        <w:left w:val="none" w:sz="0" w:space="0" w:color="auto"/>
        <w:bottom w:val="none" w:sz="0" w:space="0" w:color="auto"/>
        <w:right w:val="none" w:sz="0" w:space="0" w:color="auto"/>
      </w:divBdr>
    </w:div>
    <w:div w:id="182325940">
      <w:bodyDiv w:val="1"/>
      <w:marLeft w:val="0"/>
      <w:marRight w:val="0"/>
      <w:marTop w:val="0"/>
      <w:marBottom w:val="0"/>
      <w:divBdr>
        <w:top w:val="none" w:sz="0" w:space="0" w:color="auto"/>
        <w:left w:val="none" w:sz="0" w:space="0" w:color="auto"/>
        <w:bottom w:val="none" w:sz="0" w:space="0" w:color="auto"/>
        <w:right w:val="none" w:sz="0" w:space="0" w:color="auto"/>
      </w:divBdr>
    </w:div>
    <w:div w:id="193929500">
      <w:bodyDiv w:val="1"/>
      <w:marLeft w:val="0"/>
      <w:marRight w:val="0"/>
      <w:marTop w:val="0"/>
      <w:marBottom w:val="0"/>
      <w:divBdr>
        <w:top w:val="none" w:sz="0" w:space="0" w:color="auto"/>
        <w:left w:val="none" w:sz="0" w:space="0" w:color="auto"/>
        <w:bottom w:val="none" w:sz="0" w:space="0" w:color="auto"/>
        <w:right w:val="none" w:sz="0" w:space="0" w:color="auto"/>
      </w:divBdr>
    </w:div>
    <w:div w:id="199830550">
      <w:bodyDiv w:val="1"/>
      <w:marLeft w:val="0"/>
      <w:marRight w:val="0"/>
      <w:marTop w:val="0"/>
      <w:marBottom w:val="0"/>
      <w:divBdr>
        <w:top w:val="none" w:sz="0" w:space="0" w:color="auto"/>
        <w:left w:val="none" w:sz="0" w:space="0" w:color="auto"/>
        <w:bottom w:val="none" w:sz="0" w:space="0" w:color="auto"/>
        <w:right w:val="none" w:sz="0" w:space="0" w:color="auto"/>
      </w:divBdr>
    </w:div>
    <w:div w:id="207494404">
      <w:bodyDiv w:val="1"/>
      <w:marLeft w:val="0"/>
      <w:marRight w:val="0"/>
      <w:marTop w:val="0"/>
      <w:marBottom w:val="0"/>
      <w:divBdr>
        <w:top w:val="none" w:sz="0" w:space="0" w:color="auto"/>
        <w:left w:val="none" w:sz="0" w:space="0" w:color="auto"/>
        <w:bottom w:val="none" w:sz="0" w:space="0" w:color="auto"/>
        <w:right w:val="none" w:sz="0" w:space="0" w:color="auto"/>
      </w:divBdr>
    </w:div>
    <w:div w:id="207840982">
      <w:bodyDiv w:val="1"/>
      <w:marLeft w:val="0"/>
      <w:marRight w:val="0"/>
      <w:marTop w:val="0"/>
      <w:marBottom w:val="0"/>
      <w:divBdr>
        <w:top w:val="none" w:sz="0" w:space="0" w:color="auto"/>
        <w:left w:val="none" w:sz="0" w:space="0" w:color="auto"/>
        <w:bottom w:val="none" w:sz="0" w:space="0" w:color="auto"/>
        <w:right w:val="none" w:sz="0" w:space="0" w:color="auto"/>
      </w:divBdr>
    </w:div>
    <w:div w:id="212816323">
      <w:bodyDiv w:val="1"/>
      <w:marLeft w:val="0"/>
      <w:marRight w:val="0"/>
      <w:marTop w:val="0"/>
      <w:marBottom w:val="0"/>
      <w:divBdr>
        <w:top w:val="none" w:sz="0" w:space="0" w:color="auto"/>
        <w:left w:val="none" w:sz="0" w:space="0" w:color="auto"/>
        <w:bottom w:val="none" w:sz="0" w:space="0" w:color="auto"/>
        <w:right w:val="none" w:sz="0" w:space="0" w:color="auto"/>
      </w:divBdr>
    </w:div>
    <w:div w:id="222496657">
      <w:bodyDiv w:val="1"/>
      <w:marLeft w:val="0"/>
      <w:marRight w:val="0"/>
      <w:marTop w:val="0"/>
      <w:marBottom w:val="0"/>
      <w:divBdr>
        <w:top w:val="none" w:sz="0" w:space="0" w:color="auto"/>
        <w:left w:val="none" w:sz="0" w:space="0" w:color="auto"/>
        <w:bottom w:val="none" w:sz="0" w:space="0" w:color="auto"/>
        <w:right w:val="none" w:sz="0" w:space="0" w:color="auto"/>
      </w:divBdr>
    </w:div>
    <w:div w:id="226259874">
      <w:bodyDiv w:val="1"/>
      <w:marLeft w:val="0"/>
      <w:marRight w:val="0"/>
      <w:marTop w:val="0"/>
      <w:marBottom w:val="0"/>
      <w:divBdr>
        <w:top w:val="none" w:sz="0" w:space="0" w:color="auto"/>
        <w:left w:val="none" w:sz="0" w:space="0" w:color="auto"/>
        <w:bottom w:val="none" w:sz="0" w:space="0" w:color="auto"/>
        <w:right w:val="none" w:sz="0" w:space="0" w:color="auto"/>
      </w:divBdr>
    </w:div>
    <w:div w:id="249047715">
      <w:bodyDiv w:val="1"/>
      <w:marLeft w:val="0"/>
      <w:marRight w:val="0"/>
      <w:marTop w:val="0"/>
      <w:marBottom w:val="0"/>
      <w:divBdr>
        <w:top w:val="none" w:sz="0" w:space="0" w:color="auto"/>
        <w:left w:val="none" w:sz="0" w:space="0" w:color="auto"/>
        <w:bottom w:val="none" w:sz="0" w:space="0" w:color="auto"/>
        <w:right w:val="none" w:sz="0" w:space="0" w:color="auto"/>
      </w:divBdr>
    </w:div>
    <w:div w:id="289751234">
      <w:bodyDiv w:val="1"/>
      <w:marLeft w:val="0"/>
      <w:marRight w:val="0"/>
      <w:marTop w:val="0"/>
      <w:marBottom w:val="0"/>
      <w:divBdr>
        <w:top w:val="none" w:sz="0" w:space="0" w:color="auto"/>
        <w:left w:val="none" w:sz="0" w:space="0" w:color="auto"/>
        <w:bottom w:val="none" w:sz="0" w:space="0" w:color="auto"/>
        <w:right w:val="none" w:sz="0" w:space="0" w:color="auto"/>
      </w:divBdr>
    </w:div>
    <w:div w:id="296036312">
      <w:bodyDiv w:val="1"/>
      <w:marLeft w:val="0"/>
      <w:marRight w:val="0"/>
      <w:marTop w:val="0"/>
      <w:marBottom w:val="0"/>
      <w:divBdr>
        <w:top w:val="none" w:sz="0" w:space="0" w:color="auto"/>
        <w:left w:val="none" w:sz="0" w:space="0" w:color="auto"/>
        <w:bottom w:val="none" w:sz="0" w:space="0" w:color="auto"/>
        <w:right w:val="none" w:sz="0" w:space="0" w:color="auto"/>
      </w:divBdr>
    </w:div>
    <w:div w:id="315307330">
      <w:bodyDiv w:val="1"/>
      <w:marLeft w:val="0"/>
      <w:marRight w:val="0"/>
      <w:marTop w:val="0"/>
      <w:marBottom w:val="0"/>
      <w:divBdr>
        <w:top w:val="none" w:sz="0" w:space="0" w:color="auto"/>
        <w:left w:val="none" w:sz="0" w:space="0" w:color="auto"/>
        <w:bottom w:val="none" w:sz="0" w:space="0" w:color="auto"/>
        <w:right w:val="none" w:sz="0" w:space="0" w:color="auto"/>
      </w:divBdr>
      <w:divsChild>
        <w:div w:id="686643437">
          <w:marLeft w:val="0"/>
          <w:marRight w:val="0"/>
          <w:marTop w:val="0"/>
          <w:marBottom w:val="0"/>
          <w:divBdr>
            <w:top w:val="none" w:sz="0" w:space="0" w:color="auto"/>
            <w:left w:val="none" w:sz="0" w:space="0" w:color="auto"/>
            <w:bottom w:val="none" w:sz="0" w:space="0" w:color="auto"/>
            <w:right w:val="none" w:sz="0" w:space="0" w:color="auto"/>
          </w:divBdr>
          <w:divsChild>
            <w:div w:id="12595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479">
      <w:bodyDiv w:val="1"/>
      <w:marLeft w:val="0"/>
      <w:marRight w:val="0"/>
      <w:marTop w:val="0"/>
      <w:marBottom w:val="0"/>
      <w:divBdr>
        <w:top w:val="none" w:sz="0" w:space="0" w:color="auto"/>
        <w:left w:val="none" w:sz="0" w:space="0" w:color="auto"/>
        <w:bottom w:val="none" w:sz="0" w:space="0" w:color="auto"/>
        <w:right w:val="none" w:sz="0" w:space="0" w:color="auto"/>
      </w:divBdr>
      <w:divsChild>
        <w:div w:id="155456598">
          <w:marLeft w:val="547"/>
          <w:marRight w:val="0"/>
          <w:marTop w:val="67"/>
          <w:marBottom w:val="0"/>
          <w:divBdr>
            <w:top w:val="none" w:sz="0" w:space="0" w:color="auto"/>
            <w:left w:val="none" w:sz="0" w:space="0" w:color="auto"/>
            <w:bottom w:val="none" w:sz="0" w:space="0" w:color="auto"/>
            <w:right w:val="none" w:sz="0" w:space="0" w:color="auto"/>
          </w:divBdr>
        </w:div>
        <w:div w:id="490683191">
          <w:marLeft w:val="547"/>
          <w:marRight w:val="0"/>
          <w:marTop w:val="67"/>
          <w:marBottom w:val="0"/>
          <w:divBdr>
            <w:top w:val="none" w:sz="0" w:space="0" w:color="auto"/>
            <w:left w:val="none" w:sz="0" w:space="0" w:color="auto"/>
            <w:bottom w:val="none" w:sz="0" w:space="0" w:color="auto"/>
            <w:right w:val="none" w:sz="0" w:space="0" w:color="auto"/>
          </w:divBdr>
        </w:div>
        <w:div w:id="1651592324">
          <w:marLeft w:val="547"/>
          <w:marRight w:val="0"/>
          <w:marTop w:val="67"/>
          <w:marBottom w:val="0"/>
          <w:divBdr>
            <w:top w:val="none" w:sz="0" w:space="0" w:color="auto"/>
            <w:left w:val="none" w:sz="0" w:space="0" w:color="auto"/>
            <w:bottom w:val="none" w:sz="0" w:space="0" w:color="auto"/>
            <w:right w:val="none" w:sz="0" w:space="0" w:color="auto"/>
          </w:divBdr>
        </w:div>
        <w:div w:id="1688360146">
          <w:marLeft w:val="547"/>
          <w:marRight w:val="0"/>
          <w:marTop w:val="67"/>
          <w:marBottom w:val="0"/>
          <w:divBdr>
            <w:top w:val="none" w:sz="0" w:space="0" w:color="auto"/>
            <w:left w:val="none" w:sz="0" w:space="0" w:color="auto"/>
            <w:bottom w:val="none" w:sz="0" w:space="0" w:color="auto"/>
            <w:right w:val="none" w:sz="0" w:space="0" w:color="auto"/>
          </w:divBdr>
        </w:div>
        <w:div w:id="1903518600">
          <w:marLeft w:val="547"/>
          <w:marRight w:val="0"/>
          <w:marTop w:val="67"/>
          <w:marBottom w:val="0"/>
          <w:divBdr>
            <w:top w:val="none" w:sz="0" w:space="0" w:color="auto"/>
            <w:left w:val="none" w:sz="0" w:space="0" w:color="auto"/>
            <w:bottom w:val="none" w:sz="0" w:space="0" w:color="auto"/>
            <w:right w:val="none" w:sz="0" w:space="0" w:color="auto"/>
          </w:divBdr>
        </w:div>
      </w:divsChild>
    </w:div>
    <w:div w:id="330373565">
      <w:bodyDiv w:val="1"/>
      <w:marLeft w:val="0"/>
      <w:marRight w:val="0"/>
      <w:marTop w:val="0"/>
      <w:marBottom w:val="0"/>
      <w:divBdr>
        <w:top w:val="none" w:sz="0" w:space="0" w:color="auto"/>
        <w:left w:val="none" w:sz="0" w:space="0" w:color="auto"/>
        <w:bottom w:val="none" w:sz="0" w:space="0" w:color="auto"/>
        <w:right w:val="none" w:sz="0" w:space="0" w:color="auto"/>
      </w:divBdr>
    </w:div>
    <w:div w:id="356199989">
      <w:bodyDiv w:val="1"/>
      <w:marLeft w:val="0"/>
      <w:marRight w:val="0"/>
      <w:marTop w:val="0"/>
      <w:marBottom w:val="0"/>
      <w:divBdr>
        <w:top w:val="none" w:sz="0" w:space="0" w:color="auto"/>
        <w:left w:val="none" w:sz="0" w:space="0" w:color="auto"/>
        <w:bottom w:val="none" w:sz="0" w:space="0" w:color="auto"/>
        <w:right w:val="none" w:sz="0" w:space="0" w:color="auto"/>
      </w:divBdr>
    </w:div>
    <w:div w:id="363949722">
      <w:bodyDiv w:val="1"/>
      <w:marLeft w:val="0"/>
      <w:marRight w:val="0"/>
      <w:marTop w:val="0"/>
      <w:marBottom w:val="0"/>
      <w:divBdr>
        <w:top w:val="none" w:sz="0" w:space="0" w:color="auto"/>
        <w:left w:val="none" w:sz="0" w:space="0" w:color="auto"/>
        <w:bottom w:val="none" w:sz="0" w:space="0" w:color="auto"/>
        <w:right w:val="none" w:sz="0" w:space="0" w:color="auto"/>
      </w:divBdr>
    </w:div>
    <w:div w:id="380516706">
      <w:bodyDiv w:val="1"/>
      <w:marLeft w:val="0"/>
      <w:marRight w:val="0"/>
      <w:marTop w:val="0"/>
      <w:marBottom w:val="0"/>
      <w:divBdr>
        <w:top w:val="none" w:sz="0" w:space="0" w:color="auto"/>
        <w:left w:val="none" w:sz="0" w:space="0" w:color="auto"/>
        <w:bottom w:val="none" w:sz="0" w:space="0" w:color="auto"/>
        <w:right w:val="none" w:sz="0" w:space="0" w:color="auto"/>
      </w:divBdr>
    </w:div>
    <w:div w:id="393814042">
      <w:bodyDiv w:val="1"/>
      <w:marLeft w:val="0"/>
      <w:marRight w:val="0"/>
      <w:marTop w:val="0"/>
      <w:marBottom w:val="0"/>
      <w:divBdr>
        <w:top w:val="none" w:sz="0" w:space="0" w:color="auto"/>
        <w:left w:val="none" w:sz="0" w:space="0" w:color="auto"/>
        <w:bottom w:val="none" w:sz="0" w:space="0" w:color="auto"/>
        <w:right w:val="none" w:sz="0" w:space="0" w:color="auto"/>
      </w:divBdr>
    </w:div>
    <w:div w:id="397479573">
      <w:bodyDiv w:val="1"/>
      <w:marLeft w:val="0"/>
      <w:marRight w:val="0"/>
      <w:marTop w:val="0"/>
      <w:marBottom w:val="0"/>
      <w:divBdr>
        <w:top w:val="none" w:sz="0" w:space="0" w:color="auto"/>
        <w:left w:val="none" w:sz="0" w:space="0" w:color="auto"/>
        <w:bottom w:val="none" w:sz="0" w:space="0" w:color="auto"/>
        <w:right w:val="none" w:sz="0" w:space="0" w:color="auto"/>
      </w:divBdr>
    </w:div>
    <w:div w:id="398554086">
      <w:bodyDiv w:val="1"/>
      <w:marLeft w:val="0"/>
      <w:marRight w:val="0"/>
      <w:marTop w:val="0"/>
      <w:marBottom w:val="0"/>
      <w:divBdr>
        <w:top w:val="none" w:sz="0" w:space="0" w:color="auto"/>
        <w:left w:val="none" w:sz="0" w:space="0" w:color="auto"/>
        <w:bottom w:val="none" w:sz="0" w:space="0" w:color="auto"/>
        <w:right w:val="none" w:sz="0" w:space="0" w:color="auto"/>
      </w:divBdr>
    </w:div>
    <w:div w:id="402458346">
      <w:bodyDiv w:val="1"/>
      <w:marLeft w:val="0"/>
      <w:marRight w:val="0"/>
      <w:marTop w:val="0"/>
      <w:marBottom w:val="0"/>
      <w:divBdr>
        <w:top w:val="none" w:sz="0" w:space="0" w:color="auto"/>
        <w:left w:val="none" w:sz="0" w:space="0" w:color="auto"/>
        <w:bottom w:val="none" w:sz="0" w:space="0" w:color="auto"/>
        <w:right w:val="none" w:sz="0" w:space="0" w:color="auto"/>
      </w:divBdr>
    </w:div>
    <w:div w:id="409960342">
      <w:bodyDiv w:val="1"/>
      <w:marLeft w:val="0"/>
      <w:marRight w:val="0"/>
      <w:marTop w:val="0"/>
      <w:marBottom w:val="0"/>
      <w:divBdr>
        <w:top w:val="none" w:sz="0" w:space="0" w:color="auto"/>
        <w:left w:val="none" w:sz="0" w:space="0" w:color="auto"/>
        <w:bottom w:val="none" w:sz="0" w:space="0" w:color="auto"/>
        <w:right w:val="none" w:sz="0" w:space="0" w:color="auto"/>
      </w:divBdr>
    </w:div>
    <w:div w:id="430710084">
      <w:bodyDiv w:val="1"/>
      <w:marLeft w:val="0"/>
      <w:marRight w:val="0"/>
      <w:marTop w:val="0"/>
      <w:marBottom w:val="0"/>
      <w:divBdr>
        <w:top w:val="none" w:sz="0" w:space="0" w:color="auto"/>
        <w:left w:val="none" w:sz="0" w:space="0" w:color="auto"/>
        <w:bottom w:val="none" w:sz="0" w:space="0" w:color="auto"/>
        <w:right w:val="none" w:sz="0" w:space="0" w:color="auto"/>
      </w:divBdr>
    </w:div>
    <w:div w:id="433062274">
      <w:bodyDiv w:val="1"/>
      <w:marLeft w:val="0"/>
      <w:marRight w:val="0"/>
      <w:marTop w:val="0"/>
      <w:marBottom w:val="0"/>
      <w:divBdr>
        <w:top w:val="none" w:sz="0" w:space="0" w:color="auto"/>
        <w:left w:val="none" w:sz="0" w:space="0" w:color="auto"/>
        <w:bottom w:val="none" w:sz="0" w:space="0" w:color="auto"/>
        <w:right w:val="none" w:sz="0" w:space="0" w:color="auto"/>
      </w:divBdr>
      <w:divsChild>
        <w:div w:id="532572038">
          <w:marLeft w:val="0"/>
          <w:marRight w:val="0"/>
          <w:marTop w:val="0"/>
          <w:marBottom w:val="0"/>
          <w:divBdr>
            <w:top w:val="none" w:sz="0" w:space="0" w:color="auto"/>
            <w:left w:val="none" w:sz="0" w:space="0" w:color="auto"/>
            <w:bottom w:val="none" w:sz="0" w:space="0" w:color="auto"/>
            <w:right w:val="none" w:sz="0" w:space="0" w:color="auto"/>
          </w:divBdr>
          <w:divsChild>
            <w:div w:id="45373174">
              <w:marLeft w:val="0"/>
              <w:marRight w:val="0"/>
              <w:marTop w:val="0"/>
              <w:marBottom w:val="0"/>
              <w:divBdr>
                <w:top w:val="none" w:sz="0" w:space="0" w:color="auto"/>
                <w:left w:val="none" w:sz="0" w:space="0" w:color="auto"/>
                <w:bottom w:val="none" w:sz="0" w:space="0" w:color="auto"/>
                <w:right w:val="none" w:sz="0" w:space="0" w:color="auto"/>
              </w:divBdr>
            </w:div>
            <w:div w:id="242185510">
              <w:marLeft w:val="0"/>
              <w:marRight w:val="0"/>
              <w:marTop w:val="0"/>
              <w:marBottom w:val="0"/>
              <w:divBdr>
                <w:top w:val="none" w:sz="0" w:space="0" w:color="auto"/>
                <w:left w:val="none" w:sz="0" w:space="0" w:color="auto"/>
                <w:bottom w:val="none" w:sz="0" w:space="0" w:color="auto"/>
                <w:right w:val="none" w:sz="0" w:space="0" w:color="auto"/>
              </w:divBdr>
            </w:div>
            <w:div w:id="288174328">
              <w:marLeft w:val="0"/>
              <w:marRight w:val="0"/>
              <w:marTop w:val="0"/>
              <w:marBottom w:val="0"/>
              <w:divBdr>
                <w:top w:val="none" w:sz="0" w:space="0" w:color="auto"/>
                <w:left w:val="none" w:sz="0" w:space="0" w:color="auto"/>
                <w:bottom w:val="none" w:sz="0" w:space="0" w:color="auto"/>
                <w:right w:val="none" w:sz="0" w:space="0" w:color="auto"/>
              </w:divBdr>
            </w:div>
            <w:div w:id="873618108">
              <w:marLeft w:val="0"/>
              <w:marRight w:val="0"/>
              <w:marTop w:val="0"/>
              <w:marBottom w:val="0"/>
              <w:divBdr>
                <w:top w:val="none" w:sz="0" w:space="0" w:color="auto"/>
                <w:left w:val="none" w:sz="0" w:space="0" w:color="auto"/>
                <w:bottom w:val="none" w:sz="0" w:space="0" w:color="auto"/>
                <w:right w:val="none" w:sz="0" w:space="0" w:color="auto"/>
              </w:divBdr>
            </w:div>
            <w:div w:id="1229002260">
              <w:marLeft w:val="0"/>
              <w:marRight w:val="0"/>
              <w:marTop w:val="0"/>
              <w:marBottom w:val="0"/>
              <w:divBdr>
                <w:top w:val="none" w:sz="0" w:space="0" w:color="auto"/>
                <w:left w:val="none" w:sz="0" w:space="0" w:color="auto"/>
                <w:bottom w:val="none" w:sz="0" w:space="0" w:color="auto"/>
                <w:right w:val="none" w:sz="0" w:space="0" w:color="auto"/>
              </w:divBdr>
            </w:div>
            <w:div w:id="15768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3084">
      <w:bodyDiv w:val="1"/>
      <w:marLeft w:val="0"/>
      <w:marRight w:val="0"/>
      <w:marTop w:val="0"/>
      <w:marBottom w:val="0"/>
      <w:divBdr>
        <w:top w:val="none" w:sz="0" w:space="0" w:color="auto"/>
        <w:left w:val="none" w:sz="0" w:space="0" w:color="auto"/>
        <w:bottom w:val="none" w:sz="0" w:space="0" w:color="auto"/>
        <w:right w:val="none" w:sz="0" w:space="0" w:color="auto"/>
      </w:divBdr>
    </w:div>
    <w:div w:id="458692026">
      <w:bodyDiv w:val="1"/>
      <w:marLeft w:val="0"/>
      <w:marRight w:val="0"/>
      <w:marTop w:val="0"/>
      <w:marBottom w:val="0"/>
      <w:divBdr>
        <w:top w:val="none" w:sz="0" w:space="0" w:color="auto"/>
        <w:left w:val="none" w:sz="0" w:space="0" w:color="auto"/>
        <w:bottom w:val="none" w:sz="0" w:space="0" w:color="auto"/>
        <w:right w:val="none" w:sz="0" w:space="0" w:color="auto"/>
      </w:divBdr>
      <w:divsChild>
        <w:div w:id="360209115">
          <w:marLeft w:val="0"/>
          <w:marRight w:val="0"/>
          <w:marTop w:val="0"/>
          <w:marBottom w:val="0"/>
          <w:divBdr>
            <w:top w:val="none" w:sz="0" w:space="0" w:color="auto"/>
            <w:left w:val="none" w:sz="0" w:space="0" w:color="auto"/>
            <w:bottom w:val="none" w:sz="0" w:space="0" w:color="auto"/>
            <w:right w:val="none" w:sz="0" w:space="0" w:color="auto"/>
          </w:divBdr>
          <w:divsChild>
            <w:div w:id="80376704">
              <w:marLeft w:val="0"/>
              <w:marRight w:val="0"/>
              <w:marTop w:val="0"/>
              <w:marBottom w:val="0"/>
              <w:divBdr>
                <w:top w:val="none" w:sz="0" w:space="0" w:color="auto"/>
                <w:left w:val="none" w:sz="0" w:space="0" w:color="auto"/>
                <w:bottom w:val="none" w:sz="0" w:space="0" w:color="auto"/>
                <w:right w:val="none" w:sz="0" w:space="0" w:color="auto"/>
              </w:divBdr>
            </w:div>
            <w:div w:id="533276104">
              <w:marLeft w:val="0"/>
              <w:marRight w:val="0"/>
              <w:marTop w:val="0"/>
              <w:marBottom w:val="0"/>
              <w:divBdr>
                <w:top w:val="none" w:sz="0" w:space="0" w:color="auto"/>
                <w:left w:val="none" w:sz="0" w:space="0" w:color="auto"/>
                <w:bottom w:val="none" w:sz="0" w:space="0" w:color="auto"/>
                <w:right w:val="none" w:sz="0" w:space="0" w:color="auto"/>
              </w:divBdr>
            </w:div>
            <w:div w:id="660892929">
              <w:marLeft w:val="0"/>
              <w:marRight w:val="0"/>
              <w:marTop w:val="0"/>
              <w:marBottom w:val="0"/>
              <w:divBdr>
                <w:top w:val="none" w:sz="0" w:space="0" w:color="auto"/>
                <w:left w:val="none" w:sz="0" w:space="0" w:color="auto"/>
                <w:bottom w:val="none" w:sz="0" w:space="0" w:color="auto"/>
                <w:right w:val="none" w:sz="0" w:space="0" w:color="auto"/>
              </w:divBdr>
            </w:div>
            <w:div w:id="845441394">
              <w:marLeft w:val="0"/>
              <w:marRight w:val="0"/>
              <w:marTop w:val="0"/>
              <w:marBottom w:val="0"/>
              <w:divBdr>
                <w:top w:val="none" w:sz="0" w:space="0" w:color="auto"/>
                <w:left w:val="none" w:sz="0" w:space="0" w:color="auto"/>
                <w:bottom w:val="none" w:sz="0" w:space="0" w:color="auto"/>
                <w:right w:val="none" w:sz="0" w:space="0" w:color="auto"/>
              </w:divBdr>
            </w:div>
            <w:div w:id="1254049643">
              <w:marLeft w:val="0"/>
              <w:marRight w:val="0"/>
              <w:marTop w:val="0"/>
              <w:marBottom w:val="0"/>
              <w:divBdr>
                <w:top w:val="none" w:sz="0" w:space="0" w:color="auto"/>
                <w:left w:val="none" w:sz="0" w:space="0" w:color="auto"/>
                <w:bottom w:val="none" w:sz="0" w:space="0" w:color="auto"/>
                <w:right w:val="none" w:sz="0" w:space="0" w:color="auto"/>
              </w:divBdr>
            </w:div>
            <w:div w:id="1268658477">
              <w:marLeft w:val="0"/>
              <w:marRight w:val="0"/>
              <w:marTop w:val="0"/>
              <w:marBottom w:val="0"/>
              <w:divBdr>
                <w:top w:val="none" w:sz="0" w:space="0" w:color="auto"/>
                <w:left w:val="none" w:sz="0" w:space="0" w:color="auto"/>
                <w:bottom w:val="none" w:sz="0" w:space="0" w:color="auto"/>
                <w:right w:val="none" w:sz="0" w:space="0" w:color="auto"/>
              </w:divBdr>
            </w:div>
            <w:div w:id="1447189364">
              <w:marLeft w:val="0"/>
              <w:marRight w:val="0"/>
              <w:marTop w:val="0"/>
              <w:marBottom w:val="0"/>
              <w:divBdr>
                <w:top w:val="none" w:sz="0" w:space="0" w:color="auto"/>
                <w:left w:val="none" w:sz="0" w:space="0" w:color="auto"/>
                <w:bottom w:val="none" w:sz="0" w:space="0" w:color="auto"/>
                <w:right w:val="none" w:sz="0" w:space="0" w:color="auto"/>
              </w:divBdr>
            </w:div>
            <w:div w:id="1544093973">
              <w:marLeft w:val="0"/>
              <w:marRight w:val="0"/>
              <w:marTop w:val="0"/>
              <w:marBottom w:val="0"/>
              <w:divBdr>
                <w:top w:val="none" w:sz="0" w:space="0" w:color="auto"/>
                <w:left w:val="none" w:sz="0" w:space="0" w:color="auto"/>
                <w:bottom w:val="none" w:sz="0" w:space="0" w:color="auto"/>
                <w:right w:val="none" w:sz="0" w:space="0" w:color="auto"/>
              </w:divBdr>
            </w:div>
            <w:div w:id="1648364749">
              <w:marLeft w:val="0"/>
              <w:marRight w:val="0"/>
              <w:marTop w:val="0"/>
              <w:marBottom w:val="0"/>
              <w:divBdr>
                <w:top w:val="none" w:sz="0" w:space="0" w:color="auto"/>
                <w:left w:val="none" w:sz="0" w:space="0" w:color="auto"/>
                <w:bottom w:val="none" w:sz="0" w:space="0" w:color="auto"/>
                <w:right w:val="none" w:sz="0" w:space="0" w:color="auto"/>
              </w:divBdr>
            </w:div>
            <w:div w:id="17864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7694">
      <w:bodyDiv w:val="1"/>
      <w:marLeft w:val="0"/>
      <w:marRight w:val="0"/>
      <w:marTop w:val="0"/>
      <w:marBottom w:val="0"/>
      <w:divBdr>
        <w:top w:val="none" w:sz="0" w:space="0" w:color="auto"/>
        <w:left w:val="none" w:sz="0" w:space="0" w:color="auto"/>
        <w:bottom w:val="none" w:sz="0" w:space="0" w:color="auto"/>
        <w:right w:val="none" w:sz="0" w:space="0" w:color="auto"/>
      </w:divBdr>
    </w:div>
    <w:div w:id="604775422">
      <w:bodyDiv w:val="1"/>
      <w:marLeft w:val="0"/>
      <w:marRight w:val="0"/>
      <w:marTop w:val="0"/>
      <w:marBottom w:val="0"/>
      <w:divBdr>
        <w:top w:val="none" w:sz="0" w:space="0" w:color="auto"/>
        <w:left w:val="none" w:sz="0" w:space="0" w:color="auto"/>
        <w:bottom w:val="none" w:sz="0" w:space="0" w:color="auto"/>
        <w:right w:val="none" w:sz="0" w:space="0" w:color="auto"/>
      </w:divBdr>
    </w:div>
    <w:div w:id="629553902">
      <w:bodyDiv w:val="1"/>
      <w:marLeft w:val="0"/>
      <w:marRight w:val="0"/>
      <w:marTop w:val="0"/>
      <w:marBottom w:val="0"/>
      <w:divBdr>
        <w:top w:val="none" w:sz="0" w:space="0" w:color="auto"/>
        <w:left w:val="none" w:sz="0" w:space="0" w:color="auto"/>
        <w:bottom w:val="none" w:sz="0" w:space="0" w:color="auto"/>
        <w:right w:val="none" w:sz="0" w:space="0" w:color="auto"/>
      </w:divBdr>
    </w:div>
    <w:div w:id="679354657">
      <w:bodyDiv w:val="1"/>
      <w:marLeft w:val="0"/>
      <w:marRight w:val="0"/>
      <w:marTop w:val="0"/>
      <w:marBottom w:val="0"/>
      <w:divBdr>
        <w:top w:val="none" w:sz="0" w:space="0" w:color="auto"/>
        <w:left w:val="none" w:sz="0" w:space="0" w:color="auto"/>
        <w:bottom w:val="none" w:sz="0" w:space="0" w:color="auto"/>
        <w:right w:val="none" w:sz="0" w:space="0" w:color="auto"/>
      </w:divBdr>
    </w:div>
    <w:div w:id="684134122">
      <w:bodyDiv w:val="1"/>
      <w:marLeft w:val="0"/>
      <w:marRight w:val="0"/>
      <w:marTop w:val="0"/>
      <w:marBottom w:val="0"/>
      <w:divBdr>
        <w:top w:val="none" w:sz="0" w:space="0" w:color="auto"/>
        <w:left w:val="none" w:sz="0" w:space="0" w:color="auto"/>
        <w:bottom w:val="none" w:sz="0" w:space="0" w:color="auto"/>
        <w:right w:val="none" w:sz="0" w:space="0" w:color="auto"/>
      </w:divBdr>
    </w:div>
    <w:div w:id="705527374">
      <w:bodyDiv w:val="1"/>
      <w:marLeft w:val="0"/>
      <w:marRight w:val="0"/>
      <w:marTop w:val="0"/>
      <w:marBottom w:val="0"/>
      <w:divBdr>
        <w:top w:val="none" w:sz="0" w:space="0" w:color="auto"/>
        <w:left w:val="none" w:sz="0" w:space="0" w:color="auto"/>
        <w:bottom w:val="none" w:sz="0" w:space="0" w:color="auto"/>
        <w:right w:val="none" w:sz="0" w:space="0" w:color="auto"/>
      </w:divBdr>
    </w:div>
    <w:div w:id="786393807">
      <w:bodyDiv w:val="1"/>
      <w:marLeft w:val="0"/>
      <w:marRight w:val="0"/>
      <w:marTop w:val="0"/>
      <w:marBottom w:val="0"/>
      <w:divBdr>
        <w:top w:val="none" w:sz="0" w:space="0" w:color="auto"/>
        <w:left w:val="none" w:sz="0" w:space="0" w:color="auto"/>
        <w:bottom w:val="none" w:sz="0" w:space="0" w:color="auto"/>
        <w:right w:val="none" w:sz="0" w:space="0" w:color="auto"/>
      </w:divBdr>
    </w:div>
    <w:div w:id="809593097">
      <w:bodyDiv w:val="1"/>
      <w:marLeft w:val="0"/>
      <w:marRight w:val="0"/>
      <w:marTop w:val="0"/>
      <w:marBottom w:val="0"/>
      <w:divBdr>
        <w:top w:val="none" w:sz="0" w:space="0" w:color="auto"/>
        <w:left w:val="none" w:sz="0" w:space="0" w:color="auto"/>
        <w:bottom w:val="none" w:sz="0" w:space="0" w:color="auto"/>
        <w:right w:val="none" w:sz="0" w:space="0" w:color="auto"/>
      </w:divBdr>
    </w:div>
    <w:div w:id="854420634">
      <w:bodyDiv w:val="1"/>
      <w:marLeft w:val="0"/>
      <w:marRight w:val="0"/>
      <w:marTop w:val="0"/>
      <w:marBottom w:val="0"/>
      <w:divBdr>
        <w:top w:val="none" w:sz="0" w:space="0" w:color="auto"/>
        <w:left w:val="none" w:sz="0" w:space="0" w:color="auto"/>
        <w:bottom w:val="none" w:sz="0" w:space="0" w:color="auto"/>
        <w:right w:val="none" w:sz="0" w:space="0" w:color="auto"/>
      </w:divBdr>
    </w:div>
    <w:div w:id="862524041">
      <w:bodyDiv w:val="1"/>
      <w:marLeft w:val="0"/>
      <w:marRight w:val="0"/>
      <w:marTop w:val="0"/>
      <w:marBottom w:val="0"/>
      <w:divBdr>
        <w:top w:val="none" w:sz="0" w:space="0" w:color="auto"/>
        <w:left w:val="none" w:sz="0" w:space="0" w:color="auto"/>
        <w:bottom w:val="none" w:sz="0" w:space="0" w:color="auto"/>
        <w:right w:val="none" w:sz="0" w:space="0" w:color="auto"/>
      </w:divBdr>
    </w:div>
    <w:div w:id="888759407">
      <w:bodyDiv w:val="1"/>
      <w:marLeft w:val="0"/>
      <w:marRight w:val="0"/>
      <w:marTop w:val="0"/>
      <w:marBottom w:val="0"/>
      <w:divBdr>
        <w:top w:val="none" w:sz="0" w:space="0" w:color="auto"/>
        <w:left w:val="none" w:sz="0" w:space="0" w:color="auto"/>
        <w:bottom w:val="none" w:sz="0" w:space="0" w:color="auto"/>
        <w:right w:val="none" w:sz="0" w:space="0" w:color="auto"/>
      </w:divBdr>
    </w:div>
    <w:div w:id="894896903">
      <w:bodyDiv w:val="1"/>
      <w:marLeft w:val="0"/>
      <w:marRight w:val="0"/>
      <w:marTop w:val="0"/>
      <w:marBottom w:val="0"/>
      <w:divBdr>
        <w:top w:val="none" w:sz="0" w:space="0" w:color="auto"/>
        <w:left w:val="none" w:sz="0" w:space="0" w:color="auto"/>
        <w:bottom w:val="none" w:sz="0" w:space="0" w:color="auto"/>
        <w:right w:val="none" w:sz="0" w:space="0" w:color="auto"/>
      </w:divBdr>
    </w:div>
    <w:div w:id="903179496">
      <w:bodyDiv w:val="1"/>
      <w:marLeft w:val="0"/>
      <w:marRight w:val="0"/>
      <w:marTop w:val="0"/>
      <w:marBottom w:val="0"/>
      <w:divBdr>
        <w:top w:val="none" w:sz="0" w:space="0" w:color="auto"/>
        <w:left w:val="none" w:sz="0" w:space="0" w:color="auto"/>
        <w:bottom w:val="none" w:sz="0" w:space="0" w:color="auto"/>
        <w:right w:val="none" w:sz="0" w:space="0" w:color="auto"/>
      </w:divBdr>
    </w:div>
    <w:div w:id="903564241">
      <w:bodyDiv w:val="1"/>
      <w:marLeft w:val="0"/>
      <w:marRight w:val="0"/>
      <w:marTop w:val="0"/>
      <w:marBottom w:val="0"/>
      <w:divBdr>
        <w:top w:val="none" w:sz="0" w:space="0" w:color="auto"/>
        <w:left w:val="none" w:sz="0" w:space="0" w:color="auto"/>
        <w:bottom w:val="none" w:sz="0" w:space="0" w:color="auto"/>
        <w:right w:val="none" w:sz="0" w:space="0" w:color="auto"/>
      </w:divBdr>
    </w:div>
    <w:div w:id="909146891">
      <w:bodyDiv w:val="1"/>
      <w:marLeft w:val="0"/>
      <w:marRight w:val="0"/>
      <w:marTop w:val="0"/>
      <w:marBottom w:val="0"/>
      <w:divBdr>
        <w:top w:val="none" w:sz="0" w:space="0" w:color="auto"/>
        <w:left w:val="none" w:sz="0" w:space="0" w:color="auto"/>
        <w:bottom w:val="none" w:sz="0" w:space="0" w:color="auto"/>
        <w:right w:val="none" w:sz="0" w:space="0" w:color="auto"/>
      </w:divBdr>
    </w:div>
    <w:div w:id="921990810">
      <w:bodyDiv w:val="1"/>
      <w:marLeft w:val="0"/>
      <w:marRight w:val="0"/>
      <w:marTop w:val="0"/>
      <w:marBottom w:val="0"/>
      <w:divBdr>
        <w:top w:val="none" w:sz="0" w:space="0" w:color="auto"/>
        <w:left w:val="none" w:sz="0" w:space="0" w:color="auto"/>
        <w:bottom w:val="none" w:sz="0" w:space="0" w:color="auto"/>
        <w:right w:val="none" w:sz="0" w:space="0" w:color="auto"/>
      </w:divBdr>
    </w:div>
    <w:div w:id="927886013">
      <w:bodyDiv w:val="1"/>
      <w:marLeft w:val="0"/>
      <w:marRight w:val="0"/>
      <w:marTop w:val="0"/>
      <w:marBottom w:val="0"/>
      <w:divBdr>
        <w:top w:val="none" w:sz="0" w:space="0" w:color="auto"/>
        <w:left w:val="none" w:sz="0" w:space="0" w:color="auto"/>
        <w:bottom w:val="none" w:sz="0" w:space="0" w:color="auto"/>
        <w:right w:val="none" w:sz="0" w:space="0" w:color="auto"/>
      </w:divBdr>
    </w:div>
    <w:div w:id="934019852">
      <w:bodyDiv w:val="1"/>
      <w:marLeft w:val="0"/>
      <w:marRight w:val="0"/>
      <w:marTop w:val="0"/>
      <w:marBottom w:val="0"/>
      <w:divBdr>
        <w:top w:val="none" w:sz="0" w:space="0" w:color="auto"/>
        <w:left w:val="none" w:sz="0" w:space="0" w:color="auto"/>
        <w:bottom w:val="none" w:sz="0" w:space="0" w:color="auto"/>
        <w:right w:val="none" w:sz="0" w:space="0" w:color="auto"/>
      </w:divBdr>
    </w:div>
    <w:div w:id="982730633">
      <w:bodyDiv w:val="1"/>
      <w:marLeft w:val="0"/>
      <w:marRight w:val="0"/>
      <w:marTop w:val="0"/>
      <w:marBottom w:val="0"/>
      <w:divBdr>
        <w:top w:val="none" w:sz="0" w:space="0" w:color="auto"/>
        <w:left w:val="none" w:sz="0" w:space="0" w:color="auto"/>
        <w:bottom w:val="none" w:sz="0" w:space="0" w:color="auto"/>
        <w:right w:val="none" w:sz="0" w:space="0" w:color="auto"/>
      </w:divBdr>
    </w:div>
    <w:div w:id="1048336288">
      <w:bodyDiv w:val="1"/>
      <w:marLeft w:val="0"/>
      <w:marRight w:val="0"/>
      <w:marTop w:val="0"/>
      <w:marBottom w:val="0"/>
      <w:divBdr>
        <w:top w:val="none" w:sz="0" w:space="0" w:color="auto"/>
        <w:left w:val="none" w:sz="0" w:space="0" w:color="auto"/>
        <w:bottom w:val="none" w:sz="0" w:space="0" w:color="auto"/>
        <w:right w:val="none" w:sz="0" w:space="0" w:color="auto"/>
      </w:divBdr>
    </w:div>
    <w:div w:id="1085036184">
      <w:bodyDiv w:val="1"/>
      <w:marLeft w:val="0"/>
      <w:marRight w:val="0"/>
      <w:marTop w:val="0"/>
      <w:marBottom w:val="0"/>
      <w:divBdr>
        <w:top w:val="none" w:sz="0" w:space="0" w:color="auto"/>
        <w:left w:val="none" w:sz="0" w:space="0" w:color="auto"/>
        <w:bottom w:val="none" w:sz="0" w:space="0" w:color="auto"/>
        <w:right w:val="none" w:sz="0" w:space="0" w:color="auto"/>
      </w:divBdr>
    </w:div>
    <w:div w:id="1088503935">
      <w:bodyDiv w:val="1"/>
      <w:marLeft w:val="0"/>
      <w:marRight w:val="0"/>
      <w:marTop w:val="0"/>
      <w:marBottom w:val="0"/>
      <w:divBdr>
        <w:top w:val="none" w:sz="0" w:space="0" w:color="auto"/>
        <w:left w:val="none" w:sz="0" w:space="0" w:color="auto"/>
        <w:bottom w:val="none" w:sz="0" w:space="0" w:color="auto"/>
        <w:right w:val="none" w:sz="0" w:space="0" w:color="auto"/>
      </w:divBdr>
    </w:div>
    <w:div w:id="1106316746">
      <w:bodyDiv w:val="1"/>
      <w:marLeft w:val="0"/>
      <w:marRight w:val="0"/>
      <w:marTop w:val="0"/>
      <w:marBottom w:val="0"/>
      <w:divBdr>
        <w:top w:val="none" w:sz="0" w:space="0" w:color="auto"/>
        <w:left w:val="none" w:sz="0" w:space="0" w:color="auto"/>
        <w:bottom w:val="none" w:sz="0" w:space="0" w:color="auto"/>
        <w:right w:val="none" w:sz="0" w:space="0" w:color="auto"/>
      </w:divBdr>
    </w:div>
    <w:div w:id="1124033755">
      <w:bodyDiv w:val="1"/>
      <w:marLeft w:val="0"/>
      <w:marRight w:val="0"/>
      <w:marTop w:val="0"/>
      <w:marBottom w:val="0"/>
      <w:divBdr>
        <w:top w:val="none" w:sz="0" w:space="0" w:color="auto"/>
        <w:left w:val="none" w:sz="0" w:space="0" w:color="auto"/>
        <w:bottom w:val="none" w:sz="0" w:space="0" w:color="auto"/>
        <w:right w:val="none" w:sz="0" w:space="0" w:color="auto"/>
      </w:divBdr>
    </w:div>
    <w:div w:id="1130437880">
      <w:bodyDiv w:val="1"/>
      <w:marLeft w:val="0"/>
      <w:marRight w:val="0"/>
      <w:marTop w:val="0"/>
      <w:marBottom w:val="0"/>
      <w:divBdr>
        <w:top w:val="none" w:sz="0" w:space="0" w:color="auto"/>
        <w:left w:val="none" w:sz="0" w:space="0" w:color="auto"/>
        <w:bottom w:val="none" w:sz="0" w:space="0" w:color="auto"/>
        <w:right w:val="none" w:sz="0" w:space="0" w:color="auto"/>
      </w:divBdr>
    </w:div>
    <w:div w:id="1178694851">
      <w:bodyDiv w:val="1"/>
      <w:marLeft w:val="0"/>
      <w:marRight w:val="0"/>
      <w:marTop w:val="0"/>
      <w:marBottom w:val="0"/>
      <w:divBdr>
        <w:top w:val="none" w:sz="0" w:space="0" w:color="auto"/>
        <w:left w:val="none" w:sz="0" w:space="0" w:color="auto"/>
        <w:bottom w:val="none" w:sz="0" w:space="0" w:color="auto"/>
        <w:right w:val="none" w:sz="0" w:space="0" w:color="auto"/>
      </w:divBdr>
      <w:divsChild>
        <w:div w:id="1413547494">
          <w:marLeft w:val="0"/>
          <w:marRight w:val="0"/>
          <w:marTop w:val="0"/>
          <w:marBottom w:val="0"/>
          <w:divBdr>
            <w:top w:val="none" w:sz="0" w:space="0" w:color="auto"/>
            <w:left w:val="none" w:sz="0" w:space="0" w:color="auto"/>
            <w:bottom w:val="none" w:sz="0" w:space="0" w:color="auto"/>
            <w:right w:val="none" w:sz="0" w:space="0" w:color="auto"/>
          </w:divBdr>
          <w:divsChild>
            <w:div w:id="240332574">
              <w:marLeft w:val="0"/>
              <w:marRight w:val="0"/>
              <w:marTop w:val="0"/>
              <w:marBottom w:val="0"/>
              <w:divBdr>
                <w:top w:val="none" w:sz="0" w:space="0" w:color="auto"/>
                <w:left w:val="none" w:sz="0" w:space="0" w:color="auto"/>
                <w:bottom w:val="none" w:sz="0" w:space="0" w:color="auto"/>
                <w:right w:val="none" w:sz="0" w:space="0" w:color="auto"/>
              </w:divBdr>
            </w:div>
            <w:div w:id="263223645">
              <w:marLeft w:val="0"/>
              <w:marRight w:val="0"/>
              <w:marTop w:val="0"/>
              <w:marBottom w:val="0"/>
              <w:divBdr>
                <w:top w:val="none" w:sz="0" w:space="0" w:color="auto"/>
                <w:left w:val="none" w:sz="0" w:space="0" w:color="auto"/>
                <w:bottom w:val="none" w:sz="0" w:space="0" w:color="auto"/>
                <w:right w:val="none" w:sz="0" w:space="0" w:color="auto"/>
              </w:divBdr>
            </w:div>
            <w:div w:id="365297999">
              <w:marLeft w:val="0"/>
              <w:marRight w:val="0"/>
              <w:marTop w:val="0"/>
              <w:marBottom w:val="0"/>
              <w:divBdr>
                <w:top w:val="none" w:sz="0" w:space="0" w:color="auto"/>
                <w:left w:val="none" w:sz="0" w:space="0" w:color="auto"/>
                <w:bottom w:val="none" w:sz="0" w:space="0" w:color="auto"/>
                <w:right w:val="none" w:sz="0" w:space="0" w:color="auto"/>
              </w:divBdr>
            </w:div>
            <w:div w:id="953441856">
              <w:marLeft w:val="0"/>
              <w:marRight w:val="0"/>
              <w:marTop w:val="0"/>
              <w:marBottom w:val="0"/>
              <w:divBdr>
                <w:top w:val="none" w:sz="0" w:space="0" w:color="auto"/>
                <w:left w:val="none" w:sz="0" w:space="0" w:color="auto"/>
                <w:bottom w:val="none" w:sz="0" w:space="0" w:color="auto"/>
                <w:right w:val="none" w:sz="0" w:space="0" w:color="auto"/>
              </w:divBdr>
            </w:div>
            <w:div w:id="1211648664">
              <w:marLeft w:val="0"/>
              <w:marRight w:val="0"/>
              <w:marTop w:val="0"/>
              <w:marBottom w:val="0"/>
              <w:divBdr>
                <w:top w:val="none" w:sz="0" w:space="0" w:color="auto"/>
                <w:left w:val="none" w:sz="0" w:space="0" w:color="auto"/>
                <w:bottom w:val="none" w:sz="0" w:space="0" w:color="auto"/>
                <w:right w:val="none" w:sz="0" w:space="0" w:color="auto"/>
              </w:divBdr>
            </w:div>
            <w:div w:id="18389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230">
      <w:bodyDiv w:val="1"/>
      <w:marLeft w:val="0"/>
      <w:marRight w:val="0"/>
      <w:marTop w:val="0"/>
      <w:marBottom w:val="0"/>
      <w:divBdr>
        <w:top w:val="none" w:sz="0" w:space="0" w:color="auto"/>
        <w:left w:val="none" w:sz="0" w:space="0" w:color="auto"/>
        <w:bottom w:val="none" w:sz="0" w:space="0" w:color="auto"/>
        <w:right w:val="none" w:sz="0" w:space="0" w:color="auto"/>
      </w:divBdr>
    </w:div>
    <w:div w:id="1216698939">
      <w:bodyDiv w:val="1"/>
      <w:marLeft w:val="0"/>
      <w:marRight w:val="0"/>
      <w:marTop w:val="0"/>
      <w:marBottom w:val="0"/>
      <w:divBdr>
        <w:top w:val="none" w:sz="0" w:space="0" w:color="auto"/>
        <w:left w:val="none" w:sz="0" w:space="0" w:color="auto"/>
        <w:bottom w:val="none" w:sz="0" w:space="0" w:color="auto"/>
        <w:right w:val="none" w:sz="0" w:space="0" w:color="auto"/>
      </w:divBdr>
    </w:div>
    <w:div w:id="1236279536">
      <w:bodyDiv w:val="1"/>
      <w:marLeft w:val="0"/>
      <w:marRight w:val="0"/>
      <w:marTop w:val="0"/>
      <w:marBottom w:val="0"/>
      <w:divBdr>
        <w:top w:val="none" w:sz="0" w:space="0" w:color="auto"/>
        <w:left w:val="none" w:sz="0" w:space="0" w:color="auto"/>
        <w:bottom w:val="none" w:sz="0" w:space="0" w:color="auto"/>
        <w:right w:val="none" w:sz="0" w:space="0" w:color="auto"/>
      </w:divBdr>
    </w:div>
    <w:div w:id="1252742162">
      <w:bodyDiv w:val="1"/>
      <w:marLeft w:val="0"/>
      <w:marRight w:val="0"/>
      <w:marTop w:val="0"/>
      <w:marBottom w:val="0"/>
      <w:divBdr>
        <w:top w:val="none" w:sz="0" w:space="0" w:color="auto"/>
        <w:left w:val="none" w:sz="0" w:space="0" w:color="auto"/>
        <w:bottom w:val="none" w:sz="0" w:space="0" w:color="auto"/>
        <w:right w:val="none" w:sz="0" w:space="0" w:color="auto"/>
      </w:divBdr>
    </w:div>
    <w:div w:id="1262834729">
      <w:bodyDiv w:val="1"/>
      <w:marLeft w:val="0"/>
      <w:marRight w:val="0"/>
      <w:marTop w:val="0"/>
      <w:marBottom w:val="0"/>
      <w:divBdr>
        <w:top w:val="none" w:sz="0" w:space="0" w:color="auto"/>
        <w:left w:val="none" w:sz="0" w:space="0" w:color="auto"/>
        <w:bottom w:val="none" w:sz="0" w:space="0" w:color="auto"/>
        <w:right w:val="none" w:sz="0" w:space="0" w:color="auto"/>
      </w:divBdr>
    </w:div>
    <w:div w:id="1315644665">
      <w:bodyDiv w:val="1"/>
      <w:marLeft w:val="0"/>
      <w:marRight w:val="0"/>
      <w:marTop w:val="0"/>
      <w:marBottom w:val="0"/>
      <w:divBdr>
        <w:top w:val="none" w:sz="0" w:space="0" w:color="auto"/>
        <w:left w:val="none" w:sz="0" w:space="0" w:color="auto"/>
        <w:bottom w:val="none" w:sz="0" w:space="0" w:color="auto"/>
        <w:right w:val="none" w:sz="0" w:space="0" w:color="auto"/>
      </w:divBdr>
    </w:div>
    <w:div w:id="1323970107">
      <w:bodyDiv w:val="1"/>
      <w:marLeft w:val="0"/>
      <w:marRight w:val="0"/>
      <w:marTop w:val="0"/>
      <w:marBottom w:val="0"/>
      <w:divBdr>
        <w:top w:val="none" w:sz="0" w:space="0" w:color="auto"/>
        <w:left w:val="none" w:sz="0" w:space="0" w:color="auto"/>
        <w:bottom w:val="none" w:sz="0" w:space="0" w:color="auto"/>
        <w:right w:val="none" w:sz="0" w:space="0" w:color="auto"/>
      </w:divBdr>
    </w:div>
    <w:div w:id="1325474500">
      <w:bodyDiv w:val="1"/>
      <w:marLeft w:val="0"/>
      <w:marRight w:val="0"/>
      <w:marTop w:val="0"/>
      <w:marBottom w:val="0"/>
      <w:divBdr>
        <w:top w:val="none" w:sz="0" w:space="0" w:color="auto"/>
        <w:left w:val="none" w:sz="0" w:space="0" w:color="auto"/>
        <w:bottom w:val="none" w:sz="0" w:space="0" w:color="auto"/>
        <w:right w:val="none" w:sz="0" w:space="0" w:color="auto"/>
      </w:divBdr>
    </w:div>
    <w:div w:id="1334183418">
      <w:bodyDiv w:val="1"/>
      <w:marLeft w:val="0"/>
      <w:marRight w:val="0"/>
      <w:marTop w:val="0"/>
      <w:marBottom w:val="0"/>
      <w:divBdr>
        <w:top w:val="none" w:sz="0" w:space="0" w:color="auto"/>
        <w:left w:val="none" w:sz="0" w:space="0" w:color="auto"/>
        <w:bottom w:val="none" w:sz="0" w:space="0" w:color="auto"/>
        <w:right w:val="none" w:sz="0" w:space="0" w:color="auto"/>
      </w:divBdr>
    </w:div>
    <w:div w:id="1375277543">
      <w:bodyDiv w:val="1"/>
      <w:marLeft w:val="0"/>
      <w:marRight w:val="0"/>
      <w:marTop w:val="0"/>
      <w:marBottom w:val="0"/>
      <w:divBdr>
        <w:top w:val="none" w:sz="0" w:space="0" w:color="auto"/>
        <w:left w:val="none" w:sz="0" w:space="0" w:color="auto"/>
        <w:bottom w:val="none" w:sz="0" w:space="0" w:color="auto"/>
        <w:right w:val="none" w:sz="0" w:space="0" w:color="auto"/>
      </w:divBdr>
    </w:div>
    <w:div w:id="1379742526">
      <w:bodyDiv w:val="1"/>
      <w:marLeft w:val="0"/>
      <w:marRight w:val="0"/>
      <w:marTop w:val="0"/>
      <w:marBottom w:val="0"/>
      <w:divBdr>
        <w:top w:val="none" w:sz="0" w:space="0" w:color="auto"/>
        <w:left w:val="none" w:sz="0" w:space="0" w:color="auto"/>
        <w:bottom w:val="none" w:sz="0" w:space="0" w:color="auto"/>
        <w:right w:val="none" w:sz="0" w:space="0" w:color="auto"/>
      </w:divBdr>
    </w:div>
    <w:div w:id="1415590493">
      <w:bodyDiv w:val="1"/>
      <w:marLeft w:val="0"/>
      <w:marRight w:val="0"/>
      <w:marTop w:val="0"/>
      <w:marBottom w:val="0"/>
      <w:divBdr>
        <w:top w:val="none" w:sz="0" w:space="0" w:color="auto"/>
        <w:left w:val="none" w:sz="0" w:space="0" w:color="auto"/>
        <w:bottom w:val="none" w:sz="0" w:space="0" w:color="auto"/>
        <w:right w:val="none" w:sz="0" w:space="0" w:color="auto"/>
      </w:divBdr>
    </w:div>
    <w:div w:id="1430077680">
      <w:bodyDiv w:val="1"/>
      <w:marLeft w:val="0"/>
      <w:marRight w:val="0"/>
      <w:marTop w:val="0"/>
      <w:marBottom w:val="0"/>
      <w:divBdr>
        <w:top w:val="none" w:sz="0" w:space="0" w:color="auto"/>
        <w:left w:val="none" w:sz="0" w:space="0" w:color="auto"/>
        <w:bottom w:val="none" w:sz="0" w:space="0" w:color="auto"/>
        <w:right w:val="none" w:sz="0" w:space="0" w:color="auto"/>
      </w:divBdr>
    </w:div>
    <w:div w:id="1437872068">
      <w:bodyDiv w:val="1"/>
      <w:marLeft w:val="0"/>
      <w:marRight w:val="0"/>
      <w:marTop w:val="0"/>
      <w:marBottom w:val="0"/>
      <w:divBdr>
        <w:top w:val="none" w:sz="0" w:space="0" w:color="auto"/>
        <w:left w:val="none" w:sz="0" w:space="0" w:color="auto"/>
        <w:bottom w:val="none" w:sz="0" w:space="0" w:color="auto"/>
        <w:right w:val="none" w:sz="0" w:space="0" w:color="auto"/>
      </w:divBdr>
    </w:div>
    <w:div w:id="1438797050">
      <w:bodyDiv w:val="1"/>
      <w:marLeft w:val="0"/>
      <w:marRight w:val="0"/>
      <w:marTop w:val="0"/>
      <w:marBottom w:val="0"/>
      <w:divBdr>
        <w:top w:val="none" w:sz="0" w:space="0" w:color="auto"/>
        <w:left w:val="none" w:sz="0" w:space="0" w:color="auto"/>
        <w:bottom w:val="none" w:sz="0" w:space="0" w:color="auto"/>
        <w:right w:val="none" w:sz="0" w:space="0" w:color="auto"/>
      </w:divBdr>
    </w:div>
    <w:div w:id="1511330421">
      <w:bodyDiv w:val="1"/>
      <w:marLeft w:val="0"/>
      <w:marRight w:val="0"/>
      <w:marTop w:val="0"/>
      <w:marBottom w:val="0"/>
      <w:divBdr>
        <w:top w:val="none" w:sz="0" w:space="0" w:color="auto"/>
        <w:left w:val="none" w:sz="0" w:space="0" w:color="auto"/>
        <w:bottom w:val="none" w:sz="0" w:space="0" w:color="auto"/>
        <w:right w:val="none" w:sz="0" w:space="0" w:color="auto"/>
      </w:divBdr>
      <w:divsChild>
        <w:div w:id="1264261628">
          <w:marLeft w:val="0"/>
          <w:marRight w:val="0"/>
          <w:marTop w:val="0"/>
          <w:marBottom w:val="0"/>
          <w:divBdr>
            <w:top w:val="none" w:sz="0" w:space="0" w:color="auto"/>
            <w:left w:val="none" w:sz="0" w:space="0" w:color="auto"/>
            <w:bottom w:val="none" w:sz="0" w:space="0" w:color="auto"/>
            <w:right w:val="none" w:sz="0" w:space="0" w:color="auto"/>
          </w:divBdr>
          <w:divsChild>
            <w:div w:id="1557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59472">
      <w:bodyDiv w:val="1"/>
      <w:marLeft w:val="0"/>
      <w:marRight w:val="0"/>
      <w:marTop w:val="0"/>
      <w:marBottom w:val="0"/>
      <w:divBdr>
        <w:top w:val="none" w:sz="0" w:space="0" w:color="auto"/>
        <w:left w:val="none" w:sz="0" w:space="0" w:color="auto"/>
        <w:bottom w:val="none" w:sz="0" w:space="0" w:color="auto"/>
        <w:right w:val="none" w:sz="0" w:space="0" w:color="auto"/>
      </w:divBdr>
    </w:div>
    <w:div w:id="1529178933">
      <w:bodyDiv w:val="1"/>
      <w:marLeft w:val="0"/>
      <w:marRight w:val="0"/>
      <w:marTop w:val="0"/>
      <w:marBottom w:val="0"/>
      <w:divBdr>
        <w:top w:val="none" w:sz="0" w:space="0" w:color="auto"/>
        <w:left w:val="none" w:sz="0" w:space="0" w:color="auto"/>
        <w:bottom w:val="none" w:sz="0" w:space="0" w:color="auto"/>
        <w:right w:val="none" w:sz="0" w:space="0" w:color="auto"/>
      </w:divBdr>
      <w:divsChild>
        <w:div w:id="4215730">
          <w:marLeft w:val="0"/>
          <w:marRight w:val="0"/>
          <w:marTop w:val="0"/>
          <w:marBottom w:val="0"/>
          <w:divBdr>
            <w:top w:val="none" w:sz="0" w:space="0" w:color="auto"/>
            <w:left w:val="none" w:sz="0" w:space="0" w:color="auto"/>
            <w:bottom w:val="none" w:sz="0" w:space="0" w:color="auto"/>
            <w:right w:val="none" w:sz="0" w:space="0" w:color="auto"/>
          </w:divBdr>
          <w:divsChild>
            <w:div w:id="110635759">
              <w:marLeft w:val="0"/>
              <w:marRight w:val="0"/>
              <w:marTop w:val="0"/>
              <w:marBottom w:val="0"/>
              <w:divBdr>
                <w:top w:val="none" w:sz="0" w:space="0" w:color="auto"/>
                <w:left w:val="none" w:sz="0" w:space="0" w:color="auto"/>
                <w:bottom w:val="none" w:sz="0" w:space="0" w:color="auto"/>
                <w:right w:val="none" w:sz="0" w:space="0" w:color="auto"/>
              </w:divBdr>
            </w:div>
            <w:div w:id="935134833">
              <w:marLeft w:val="0"/>
              <w:marRight w:val="0"/>
              <w:marTop w:val="0"/>
              <w:marBottom w:val="0"/>
              <w:divBdr>
                <w:top w:val="none" w:sz="0" w:space="0" w:color="auto"/>
                <w:left w:val="none" w:sz="0" w:space="0" w:color="auto"/>
                <w:bottom w:val="none" w:sz="0" w:space="0" w:color="auto"/>
                <w:right w:val="none" w:sz="0" w:space="0" w:color="auto"/>
              </w:divBdr>
            </w:div>
            <w:div w:id="1906866498">
              <w:marLeft w:val="0"/>
              <w:marRight w:val="0"/>
              <w:marTop w:val="0"/>
              <w:marBottom w:val="0"/>
              <w:divBdr>
                <w:top w:val="none" w:sz="0" w:space="0" w:color="auto"/>
                <w:left w:val="none" w:sz="0" w:space="0" w:color="auto"/>
                <w:bottom w:val="none" w:sz="0" w:space="0" w:color="auto"/>
                <w:right w:val="none" w:sz="0" w:space="0" w:color="auto"/>
              </w:divBdr>
            </w:div>
          </w:divsChild>
        </w:div>
        <w:div w:id="21322785">
          <w:marLeft w:val="0"/>
          <w:marRight w:val="0"/>
          <w:marTop w:val="0"/>
          <w:marBottom w:val="0"/>
          <w:divBdr>
            <w:top w:val="none" w:sz="0" w:space="0" w:color="auto"/>
            <w:left w:val="none" w:sz="0" w:space="0" w:color="auto"/>
            <w:bottom w:val="none" w:sz="0" w:space="0" w:color="auto"/>
            <w:right w:val="none" w:sz="0" w:space="0" w:color="auto"/>
          </w:divBdr>
        </w:div>
        <w:div w:id="94402192">
          <w:marLeft w:val="0"/>
          <w:marRight w:val="0"/>
          <w:marTop w:val="0"/>
          <w:marBottom w:val="0"/>
          <w:divBdr>
            <w:top w:val="none" w:sz="0" w:space="0" w:color="auto"/>
            <w:left w:val="none" w:sz="0" w:space="0" w:color="auto"/>
            <w:bottom w:val="none" w:sz="0" w:space="0" w:color="auto"/>
            <w:right w:val="none" w:sz="0" w:space="0" w:color="auto"/>
          </w:divBdr>
          <w:divsChild>
            <w:div w:id="786703539">
              <w:marLeft w:val="0"/>
              <w:marRight w:val="0"/>
              <w:marTop w:val="0"/>
              <w:marBottom w:val="0"/>
              <w:divBdr>
                <w:top w:val="none" w:sz="0" w:space="0" w:color="auto"/>
                <w:left w:val="none" w:sz="0" w:space="0" w:color="auto"/>
                <w:bottom w:val="none" w:sz="0" w:space="0" w:color="auto"/>
                <w:right w:val="none" w:sz="0" w:space="0" w:color="auto"/>
              </w:divBdr>
            </w:div>
          </w:divsChild>
        </w:div>
        <w:div w:id="282805892">
          <w:marLeft w:val="0"/>
          <w:marRight w:val="0"/>
          <w:marTop w:val="0"/>
          <w:marBottom w:val="0"/>
          <w:divBdr>
            <w:top w:val="none" w:sz="0" w:space="0" w:color="auto"/>
            <w:left w:val="none" w:sz="0" w:space="0" w:color="auto"/>
            <w:bottom w:val="none" w:sz="0" w:space="0" w:color="auto"/>
            <w:right w:val="none" w:sz="0" w:space="0" w:color="auto"/>
          </w:divBdr>
        </w:div>
        <w:div w:id="416513450">
          <w:marLeft w:val="0"/>
          <w:marRight w:val="0"/>
          <w:marTop w:val="0"/>
          <w:marBottom w:val="0"/>
          <w:divBdr>
            <w:top w:val="none" w:sz="0" w:space="0" w:color="auto"/>
            <w:left w:val="none" w:sz="0" w:space="0" w:color="auto"/>
            <w:bottom w:val="none" w:sz="0" w:space="0" w:color="auto"/>
            <w:right w:val="none" w:sz="0" w:space="0" w:color="auto"/>
          </w:divBdr>
        </w:div>
        <w:div w:id="440147852">
          <w:marLeft w:val="0"/>
          <w:marRight w:val="0"/>
          <w:marTop w:val="0"/>
          <w:marBottom w:val="0"/>
          <w:divBdr>
            <w:top w:val="none" w:sz="0" w:space="0" w:color="auto"/>
            <w:left w:val="none" w:sz="0" w:space="0" w:color="auto"/>
            <w:bottom w:val="none" w:sz="0" w:space="0" w:color="auto"/>
            <w:right w:val="none" w:sz="0" w:space="0" w:color="auto"/>
          </w:divBdr>
        </w:div>
        <w:div w:id="449662383">
          <w:marLeft w:val="0"/>
          <w:marRight w:val="0"/>
          <w:marTop w:val="0"/>
          <w:marBottom w:val="0"/>
          <w:divBdr>
            <w:top w:val="none" w:sz="0" w:space="0" w:color="auto"/>
            <w:left w:val="none" w:sz="0" w:space="0" w:color="auto"/>
            <w:bottom w:val="none" w:sz="0" w:space="0" w:color="auto"/>
            <w:right w:val="none" w:sz="0" w:space="0" w:color="auto"/>
          </w:divBdr>
        </w:div>
        <w:div w:id="470515200">
          <w:marLeft w:val="0"/>
          <w:marRight w:val="0"/>
          <w:marTop w:val="0"/>
          <w:marBottom w:val="0"/>
          <w:divBdr>
            <w:top w:val="none" w:sz="0" w:space="0" w:color="auto"/>
            <w:left w:val="none" w:sz="0" w:space="0" w:color="auto"/>
            <w:bottom w:val="none" w:sz="0" w:space="0" w:color="auto"/>
            <w:right w:val="none" w:sz="0" w:space="0" w:color="auto"/>
          </w:divBdr>
          <w:divsChild>
            <w:div w:id="1574850805">
              <w:marLeft w:val="0"/>
              <w:marRight w:val="0"/>
              <w:marTop w:val="0"/>
              <w:marBottom w:val="0"/>
              <w:divBdr>
                <w:top w:val="none" w:sz="0" w:space="0" w:color="auto"/>
                <w:left w:val="none" w:sz="0" w:space="0" w:color="auto"/>
                <w:bottom w:val="none" w:sz="0" w:space="0" w:color="auto"/>
                <w:right w:val="none" w:sz="0" w:space="0" w:color="auto"/>
              </w:divBdr>
            </w:div>
            <w:div w:id="1668551265">
              <w:marLeft w:val="0"/>
              <w:marRight w:val="0"/>
              <w:marTop w:val="0"/>
              <w:marBottom w:val="0"/>
              <w:divBdr>
                <w:top w:val="none" w:sz="0" w:space="0" w:color="auto"/>
                <w:left w:val="none" w:sz="0" w:space="0" w:color="auto"/>
                <w:bottom w:val="none" w:sz="0" w:space="0" w:color="auto"/>
                <w:right w:val="none" w:sz="0" w:space="0" w:color="auto"/>
              </w:divBdr>
            </w:div>
          </w:divsChild>
        </w:div>
        <w:div w:id="495653828">
          <w:marLeft w:val="0"/>
          <w:marRight w:val="0"/>
          <w:marTop w:val="0"/>
          <w:marBottom w:val="0"/>
          <w:divBdr>
            <w:top w:val="none" w:sz="0" w:space="0" w:color="auto"/>
            <w:left w:val="none" w:sz="0" w:space="0" w:color="auto"/>
            <w:bottom w:val="none" w:sz="0" w:space="0" w:color="auto"/>
            <w:right w:val="none" w:sz="0" w:space="0" w:color="auto"/>
          </w:divBdr>
        </w:div>
        <w:div w:id="723261373">
          <w:marLeft w:val="0"/>
          <w:marRight w:val="0"/>
          <w:marTop w:val="0"/>
          <w:marBottom w:val="0"/>
          <w:divBdr>
            <w:top w:val="none" w:sz="0" w:space="0" w:color="auto"/>
            <w:left w:val="none" w:sz="0" w:space="0" w:color="auto"/>
            <w:bottom w:val="none" w:sz="0" w:space="0" w:color="auto"/>
            <w:right w:val="none" w:sz="0" w:space="0" w:color="auto"/>
          </w:divBdr>
        </w:div>
        <w:div w:id="795831537">
          <w:marLeft w:val="0"/>
          <w:marRight w:val="0"/>
          <w:marTop w:val="0"/>
          <w:marBottom w:val="0"/>
          <w:divBdr>
            <w:top w:val="none" w:sz="0" w:space="0" w:color="auto"/>
            <w:left w:val="none" w:sz="0" w:space="0" w:color="auto"/>
            <w:bottom w:val="none" w:sz="0" w:space="0" w:color="auto"/>
            <w:right w:val="none" w:sz="0" w:space="0" w:color="auto"/>
          </w:divBdr>
        </w:div>
        <w:div w:id="867792576">
          <w:marLeft w:val="0"/>
          <w:marRight w:val="0"/>
          <w:marTop w:val="0"/>
          <w:marBottom w:val="0"/>
          <w:divBdr>
            <w:top w:val="none" w:sz="0" w:space="0" w:color="auto"/>
            <w:left w:val="none" w:sz="0" w:space="0" w:color="auto"/>
            <w:bottom w:val="none" w:sz="0" w:space="0" w:color="auto"/>
            <w:right w:val="none" w:sz="0" w:space="0" w:color="auto"/>
          </w:divBdr>
        </w:div>
        <w:div w:id="1005009702">
          <w:marLeft w:val="0"/>
          <w:marRight w:val="0"/>
          <w:marTop w:val="0"/>
          <w:marBottom w:val="0"/>
          <w:divBdr>
            <w:top w:val="none" w:sz="0" w:space="0" w:color="auto"/>
            <w:left w:val="none" w:sz="0" w:space="0" w:color="auto"/>
            <w:bottom w:val="none" w:sz="0" w:space="0" w:color="auto"/>
            <w:right w:val="none" w:sz="0" w:space="0" w:color="auto"/>
          </w:divBdr>
        </w:div>
        <w:div w:id="1033338330">
          <w:marLeft w:val="0"/>
          <w:marRight w:val="0"/>
          <w:marTop w:val="0"/>
          <w:marBottom w:val="0"/>
          <w:divBdr>
            <w:top w:val="none" w:sz="0" w:space="0" w:color="auto"/>
            <w:left w:val="none" w:sz="0" w:space="0" w:color="auto"/>
            <w:bottom w:val="none" w:sz="0" w:space="0" w:color="auto"/>
            <w:right w:val="none" w:sz="0" w:space="0" w:color="auto"/>
          </w:divBdr>
        </w:div>
        <w:div w:id="1210415884">
          <w:marLeft w:val="0"/>
          <w:marRight w:val="0"/>
          <w:marTop w:val="0"/>
          <w:marBottom w:val="0"/>
          <w:divBdr>
            <w:top w:val="none" w:sz="0" w:space="0" w:color="auto"/>
            <w:left w:val="none" w:sz="0" w:space="0" w:color="auto"/>
            <w:bottom w:val="none" w:sz="0" w:space="0" w:color="auto"/>
            <w:right w:val="none" w:sz="0" w:space="0" w:color="auto"/>
          </w:divBdr>
        </w:div>
        <w:div w:id="1309826295">
          <w:marLeft w:val="0"/>
          <w:marRight w:val="0"/>
          <w:marTop w:val="0"/>
          <w:marBottom w:val="0"/>
          <w:divBdr>
            <w:top w:val="none" w:sz="0" w:space="0" w:color="auto"/>
            <w:left w:val="none" w:sz="0" w:space="0" w:color="auto"/>
            <w:bottom w:val="none" w:sz="0" w:space="0" w:color="auto"/>
            <w:right w:val="none" w:sz="0" w:space="0" w:color="auto"/>
          </w:divBdr>
        </w:div>
        <w:div w:id="1489788042">
          <w:marLeft w:val="0"/>
          <w:marRight w:val="0"/>
          <w:marTop w:val="0"/>
          <w:marBottom w:val="0"/>
          <w:divBdr>
            <w:top w:val="none" w:sz="0" w:space="0" w:color="auto"/>
            <w:left w:val="none" w:sz="0" w:space="0" w:color="auto"/>
            <w:bottom w:val="none" w:sz="0" w:space="0" w:color="auto"/>
            <w:right w:val="none" w:sz="0" w:space="0" w:color="auto"/>
          </w:divBdr>
        </w:div>
        <w:div w:id="1513181875">
          <w:marLeft w:val="0"/>
          <w:marRight w:val="0"/>
          <w:marTop w:val="0"/>
          <w:marBottom w:val="0"/>
          <w:divBdr>
            <w:top w:val="none" w:sz="0" w:space="0" w:color="auto"/>
            <w:left w:val="none" w:sz="0" w:space="0" w:color="auto"/>
            <w:bottom w:val="none" w:sz="0" w:space="0" w:color="auto"/>
            <w:right w:val="none" w:sz="0" w:space="0" w:color="auto"/>
          </w:divBdr>
        </w:div>
        <w:div w:id="1577545785">
          <w:marLeft w:val="0"/>
          <w:marRight w:val="0"/>
          <w:marTop w:val="0"/>
          <w:marBottom w:val="0"/>
          <w:divBdr>
            <w:top w:val="none" w:sz="0" w:space="0" w:color="auto"/>
            <w:left w:val="none" w:sz="0" w:space="0" w:color="auto"/>
            <w:bottom w:val="none" w:sz="0" w:space="0" w:color="auto"/>
            <w:right w:val="none" w:sz="0" w:space="0" w:color="auto"/>
          </w:divBdr>
        </w:div>
        <w:div w:id="1763331301">
          <w:marLeft w:val="0"/>
          <w:marRight w:val="0"/>
          <w:marTop w:val="0"/>
          <w:marBottom w:val="0"/>
          <w:divBdr>
            <w:top w:val="none" w:sz="0" w:space="0" w:color="auto"/>
            <w:left w:val="none" w:sz="0" w:space="0" w:color="auto"/>
            <w:bottom w:val="none" w:sz="0" w:space="0" w:color="auto"/>
            <w:right w:val="none" w:sz="0" w:space="0" w:color="auto"/>
          </w:divBdr>
        </w:div>
        <w:div w:id="1869878134">
          <w:marLeft w:val="0"/>
          <w:marRight w:val="0"/>
          <w:marTop w:val="0"/>
          <w:marBottom w:val="0"/>
          <w:divBdr>
            <w:top w:val="none" w:sz="0" w:space="0" w:color="auto"/>
            <w:left w:val="none" w:sz="0" w:space="0" w:color="auto"/>
            <w:bottom w:val="none" w:sz="0" w:space="0" w:color="auto"/>
            <w:right w:val="none" w:sz="0" w:space="0" w:color="auto"/>
          </w:divBdr>
        </w:div>
        <w:div w:id="1999914308">
          <w:marLeft w:val="0"/>
          <w:marRight w:val="0"/>
          <w:marTop w:val="0"/>
          <w:marBottom w:val="0"/>
          <w:divBdr>
            <w:top w:val="none" w:sz="0" w:space="0" w:color="auto"/>
            <w:left w:val="none" w:sz="0" w:space="0" w:color="auto"/>
            <w:bottom w:val="none" w:sz="0" w:space="0" w:color="auto"/>
            <w:right w:val="none" w:sz="0" w:space="0" w:color="auto"/>
          </w:divBdr>
        </w:div>
      </w:divsChild>
    </w:div>
    <w:div w:id="1546675940">
      <w:bodyDiv w:val="1"/>
      <w:marLeft w:val="0"/>
      <w:marRight w:val="0"/>
      <w:marTop w:val="0"/>
      <w:marBottom w:val="0"/>
      <w:divBdr>
        <w:top w:val="none" w:sz="0" w:space="0" w:color="auto"/>
        <w:left w:val="none" w:sz="0" w:space="0" w:color="auto"/>
        <w:bottom w:val="none" w:sz="0" w:space="0" w:color="auto"/>
        <w:right w:val="none" w:sz="0" w:space="0" w:color="auto"/>
      </w:divBdr>
    </w:div>
    <w:div w:id="1552880592">
      <w:bodyDiv w:val="1"/>
      <w:marLeft w:val="0"/>
      <w:marRight w:val="0"/>
      <w:marTop w:val="0"/>
      <w:marBottom w:val="0"/>
      <w:divBdr>
        <w:top w:val="none" w:sz="0" w:space="0" w:color="auto"/>
        <w:left w:val="none" w:sz="0" w:space="0" w:color="auto"/>
        <w:bottom w:val="none" w:sz="0" w:space="0" w:color="auto"/>
        <w:right w:val="none" w:sz="0" w:space="0" w:color="auto"/>
      </w:divBdr>
    </w:div>
    <w:div w:id="1553425156">
      <w:bodyDiv w:val="1"/>
      <w:marLeft w:val="0"/>
      <w:marRight w:val="0"/>
      <w:marTop w:val="0"/>
      <w:marBottom w:val="0"/>
      <w:divBdr>
        <w:top w:val="none" w:sz="0" w:space="0" w:color="auto"/>
        <w:left w:val="none" w:sz="0" w:space="0" w:color="auto"/>
        <w:bottom w:val="none" w:sz="0" w:space="0" w:color="auto"/>
        <w:right w:val="none" w:sz="0" w:space="0" w:color="auto"/>
      </w:divBdr>
    </w:div>
    <w:div w:id="1601450199">
      <w:bodyDiv w:val="1"/>
      <w:marLeft w:val="0"/>
      <w:marRight w:val="0"/>
      <w:marTop w:val="0"/>
      <w:marBottom w:val="0"/>
      <w:divBdr>
        <w:top w:val="none" w:sz="0" w:space="0" w:color="auto"/>
        <w:left w:val="none" w:sz="0" w:space="0" w:color="auto"/>
        <w:bottom w:val="none" w:sz="0" w:space="0" w:color="auto"/>
        <w:right w:val="none" w:sz="0" w:space="0" w:color="auto"/>
      </w:divBdr>
    </w:div>
    <w:div w:id="1617101085">
      <w:bodyDiv w:val="1"/>
      <w:marLeft w:val="0"/>
      <w:marRight w:val="0"/>
      <w:marTop w:val="0"/>
      <w:marBottom w:val="0"/>
      <w:divBdr>
        <w:top w:val="none" w:sz="0" w:space="0" w:color="auto"/>
        <w:left w:val="none" w:sz="0" w:space="0" w:color="auto"/>
        <w:bottom w:val="none" w:sz="0" w:space="0" w:color="auto"/>
        <w:right w:val="none" w:sz="0" w:space="0" w:color="auto"/>
      </w:divBdr>
    </w:div>
    <w:div w:id="1641380350">
      <w:bodyDiv w:val="1"/>
      <w:marLeft w:val="0"/>
      <w:marRight w:val="0"/>
      <w:marTop w:val="0"/>
      <w:marBottom w:val="0"/>
      <w:divBdr>
        <w:top w:val="none" w:sz="0" w:space="0" w:color="auto"/>
        <w:left w:val="none" w:sz="0" w:space="0" w:color="auto"/>
        <w:bottom w:val="none" w:sz="0" w:space="0" w:color="auto"/>
        <w:right w:val="none" w:sz="0" w:space="0" w:color="auto"/>
      </w:divBdr>
    </w:div>
    <w:div w:id="1642614728">
      <w:bodyDiv w:val="1"/>
      <w:marLeft w:val="0"/>
      <w:marRight w:val="0"/>
      <w:marTop w:val="0"/>
      <w:marBottom w:val="0"/>
      <w:divBdr>
        <w:top w:val="none" w:sz="0" w:space="0" w:color="auto"/>
        <w:left w:val="none" w:sz="0" w:space="0" w:color="auto"/>
        <w:bottom w:val="none" w:sz="0" w:space="0" w:color="auto"/>
        <w:right w:val="none" w:sz="0" w:space="0" w:color="auto"/>
      </w:divBdr>
    </w:div>
    <w:div w:id="1644850056">
      <w:bodyDiv w:val="1"/>
      <w:marLeft w:val="0"/>
      <w:marRight w:val="0"/>
      <w:marTop w:val="0"/>
      <w:marBottom w:val="0"/>
      <w:divBdr>
        <w:top w:val="none" w:sz="0" w:space="0" w:color="auto"/>
        <w:left w:val="none" w:sz="0" w:space="0" w:color="auto"/>
        <w:bottom w:val="none" w:sz="0" w:space="0" w:color="auto"/>
        <w:right w:val="none" w:sz="0" w:space="0" w:color="auto"/>
      </w:divBdr>
    </w:div>
    <w:div w:id="1659653613">
      <w:bodyDiv w:val="1"/>
      <w:marLeft w:val="0"/>
      <w:marRight w:val="0"/>
      <w:marTop w:val="0"/>
      <w:marBottom w:val="0"/>
      <w:divBdr>
        <w:top w:val="none" w:sz="0" w:space="0" w:color="auto"/>
        <w:left w:val="none" w:sz="0" w:space="0" w:color="auto"/>
        <w:bottom w:val="none" w:sz="0" w:space="0" w:color="auto"/>
        <w:right w:val="none" w:sz="0" w:space="0" w:color="auto"/>
      </w:divBdr>
    </w:div>
    <w:div w:id="1671063919">
      <w:bodyDiv w:val="1"/>
      <w:marLeft w:val="0"/>
      <w:marRight w:val="0"/>
      <w:marTop w:val="0"/>
      <w:marBottom w:val="0"/>
      <w:divBdr>
        <w:top w:val="none" w:sz="0" w:space="0" w:color="auto"/>
        <w:left w:val="none" w:sz="0" w:space="0" w:color="auto"/>
        <w:bottom w:val="none" w:sz="0" w:space="0" w:color="auto"/>
        <w:right w:val="none" w:sz="0" w:space="0" w:color="auto"/>
      </w:divBdr>
    </w:div>
    <w:div w:id="1712269310">
      <w:bodyDiv w:val="1"/>
      <w:marLeft w:val="0"/>
      <w:marRight w:val="0"/>
      <w:marTop w:val="0"/>
      <w:marBottom w:val="0"/>
      <w:divBdr>
        <w:top w:val="none" w:sz="0" w:space="0" w:color="auto"/>
        <w:left w:val="none" w:sz="0" w:space="0" w:color="auto"/>
        <w:bottom w:val="none" w:sz="0" w:space="0" w:color="auto"/>
        <w:right w:val="none" w:sz="0" w:space="0" w:color="auto"/>
      </w:divBdr>
    </w:div>
    <w:div w:id="1721785372">
      <w:bodyDiv w:val="1"/>
      <w:marLeft w:val="0"/>
      <w:marRight w:val="0"/>
      <w:marTop w:val="0"/>
      <w:marBottom w:val="0"/>
      <w:divBdr>
        <w:top w:val="none" w:sz="0" w:space="0" w:color="auto"/>
        <w:left w:val="none" w:sz="0" w:space="0" w:color="auto"/>
        <w:bottom w:val="none" w:sz="0" w:space="0" w:color="auto"/>
        <w:right w:val="none" w:sz="0" w:space="0" w:color="auto"/>
      </w:divBdr>
    </w:div>
    <w:div w:id="1737165507">
      <w:bodyDiv w:val="1"/>
      <w:marLeft w:val="0"/>
      <w:marRight w:val="0"/>
      <w:marTop w:val="0"/>
      <w:marBottom w:val="0"/>
      <w:divBdr>
        <w:top w:val="none" w:sz="0" w:space="0" w:color="auto"/>
        <w:left w:val="none" w:sz="0" w:space="0" w:color="auto"/>
        <w:bottom w:val="none" w:sz="0" w:space="0" w:color="auto"/>
        <w:right w:val="none" w:sz="0" w:space="0" w:color="auto"/>
      </w:divBdr>
    </w:div>
    <w:div w:id="1772898189">
      <w:bodyDiv w:val="1"/>
      <w:marLeft w:val="0"/>
      <w:marRight w:val="0"/>
      <w:marTop w:val="0"/>
      <w:marBottom w:val="0"/>
      <w:divBdr>
        <w:top w:val="none" w:sz="0" w:space="0" w:color="auto"/>
        <w:left w:val="none" w:sz="0" w:space="0" w:color="auto"/>
        <w:bottom w:val="none" w:sz="0" w:space="0" w:color="auto"/>
        <w:right w:val="none" w:sz="0" w:space="0" w:color="auto"/>
      </w:divBdr>
    </w:div>
    <w:div w:id="1824924615">
      <w:bodyDiv w:val="1"/>
      <w:marLeft w:val="0"/>
      <w:marRight w:val="0"/>
      <w:marTop w:val="0"/>
      <w:marBottom w:val="0"/>
      <w:divBdr>
        <w:top w:val="none" w:sz="0" w:space="0" w:color="auto"/>
        <w:left w:val="none" w:sz="0" w:space="0" w:color="auto"/>
        <w:bottom w:val="none" w:sz="0" w:space="0" w:color="auto"/>
        <w:right w:val="none" w:sz="0" w:space="0" w:color="auto"/>
      </w:divBdr>
    </w:div>
    <w:div w:id="1830513205">
      <w:bodyDiv w:val="1"/>
      <w:marLeft w:val="0"/>
      <w:marRight w:val="0"/>
      <w:marTop w:val="0"/>
      <w:marBottom w:val="0"/>
      <w:divBdr>
        <w:top w:val="none" w:sz="0" w:space="0" w:color="auto"/>
        <w:left w:val="none" w:sz="0" w:space="0" w:color="auto"/>
        <w:bottom w:val="none" w:sz="0" w:space="0" w:color="auto"/>
        <w:right w:val="none" w:sz="0" w:space="0" w:color="auto"/>
      </w:divBdr>
    </w:div>
    <w:div w:id="1894655598">
      <w:bodyDiv w:val="1"/>
      <w:marLeft w:val="0"/>
      <w:marRight w:val="0"/>
      <w:marTop w:val="0"/>
      <w:marBottom w:val="0"/>
      <w:divBdr>
        <w:top w:val="none" w:sz="0" w:space="0" w:color="auto"/>
        <w:left w:val="none" w:sz="0" w:space="0" w:color="auto"/>
        <w:bottom w:val="none" w:sz="0" w:space="0" w:color="auto"/>
        <w:right w:val="none" w:sz="0" w:space="0" w:color="auto"/>
      </w:divBdr>
    </w:div>
    <w:div w:id="1937976950">
      <w:bodyDiv w:val="1"/>
      <w:marLeft w:val="0"/>
      <w:marRight w:val="0"/>
      <w:marTop w:val="0"/>
      <w:marBottom w:val="0"/>
      <w:divBdr>
        <w:top w:val="none" w:sz="0" w:space="0" w:color="auto"/>
        <w:left w:val="none" w:sz="0" w:space="0" w:color="auto"/>
        <w:bottom w:val="none" w:sz="0" w:space="0" w:color="auto"/>
        <w:right w:val="none" w:sz="0" w:space="0" w:color="auto"/>
      </w:divBdr>
    </w:div>
    <w:div w:id="1978873174">
      <w:bodyDiv w:val="1"/>
      <w:marLeft w:val="0"/>
      <w:marRight w:val="0"/>
      <w:marTop w:val="0"/>
      <w:marBottom w:val="0"/>
      <w:divBdr>
        <w:top w:val="none" w:sz="0" w:space="0" w:color="auto"/>
        <w:left w:val="none" w:sz="0" w:space="0" w:color="auto"/>
        <w:bottom w:val="none" w:sz="0" w:space="0" w:color="auto"/>
        <w:right w:val="none" w:sz="0" w:space="0" w:color="auto"/>
      </w:divBdr>
    </w:div>
    <w:div w:id="1992632528">
      <w:bodyDiv w:val="1"/>
      <w:marLeft w:val="0"/>
      <w:marRight w:val="0"/>
      <w:marTop w:val="0"/>
      <w:marBottom w:val="0"/>
      <w:divBdr>
        <w:top w:val="none" w:sz="0" w:space="0" w:color="auto"/>
        <w:left w:val="none" w:sz="0" w:space="0" w:color="auto"/>
        <w:bottom w:val="none" w:sz="0" w:space="0" w:color="auto"/>
        <w:right w:val="none" w:sz="0" w:space="0" w:color="auto"/>
      </w:divBdr>
    </w:div>
    <w:div w:id="1994024338">
      <w:bodyDiv w:val="1"/>
      <w:marLeft w:val="0"/>
      <w:marRight w:val="0"/>
      <w:marTop w:val="0"/>
      <w:marBottom w:val="0"/>
      <w:divBdr>
        <w:top w:val="none" w:sz="0" w:space="0" w:color="auto"/>
        <w:left w:val="none" w:sz="0" w:space="0" w:color="auto"/>
        <w:bottom w:val="none" w:sz="0" w:space="0" w:color="auto"/>
        <w:right w:val="none" w:sz="0" w:space="0" w:color="auto"/>
      </w:divBdr>
    </w:div>
    <w:div w:id="2014717474">
      <w:bodyDiv w:val="1"/>
      <w:marLeft w:val="0"/>
      <w:marRight w:val="0"/>
      <w:marTop w:val="0"/>
      <w:marBottom w:val="0"/>
      <w:divBdr>
        <w:top w:val="none" w:sz="0" w:space="0" w:color="auto"/>
        <w:left w:val="none" w:sz="0" w:space="0" w:color="auto"/>
        <w:bottom w:val="none" w:sz="0" w:space="0" w:color="auto"/>
        <w:right w:val="none" w:sz="0" w:space="0" w:color="auto"/>
      </w:divBdr>
    </w:div>
    <w:div w:id="2073694917">
      <w:bodyDiv w:val="1"/>
      <w:marLeft w:val="0"/>
      <w:marRight w:val="0"/>
      <w:marTop w:val="0"/>
      <w:marBottom w:val="0"/>
      <w:divBdr>
        <w:top w:val="none" w:sz="0" w:space="0" w:color="auto"/>
        <w:left w:val="none" w:sz="0" w:space="0" w:color="auto"/>
        <w:bottom w:val="none" w:sz="0" w:space="0" w:color="auto"/>
        <w:right w:val="none" w:sz="0" w:space="0" w:color="auto"/>
      </w:divBdr>
    </w:div>
    <w:div w:id="21117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chema.org/GeoCoordinat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ipedia.org/wiki/ISO_8601"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schema.org/MediaObject"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w3id.org/ro/term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chema.org/GeoShape"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search\Dissertation\Disser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Issues Paper</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30CFB858EF6E4BA25934574083D508" ma:contentTypeVersion="13" ma:contentTypeDescription="Create a new document." ma:contentTypeScope="" ma:versionID="ef6fef0bba848c24a4874be441584127">
  <xsd:schema xmlns:xsd="http://www.w3.org/2001/XMLSchema" xmlns:xs="http://www.w3.org/2001/XMLSchema" xmlns:p="http://schemas.microsoft.com/office/2006/metadata/properties" xmlns:ns2="c009ef16-7332-4f91-9c6e-0f9af8a4e0f8" xmlns:ns3="5d6263c0-c1bf-4dbb-b52e-87777dfebf08" targetNamespace="http://schemas.microsoft.com/office/2006/metadata/properties" ma:root="true" ma:fieldsID="00db870cf23ff240fb533d7b7f5cd611" ns2:_="" ns3:_="">
    <xsd:import namespace="c009ef16-7332-4f91-9c6e-0f9af8a4e0f8"/>
    <xsd:import namespace="5d6263c0-c1bf-4dbb-b52e-87777dfebf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ef16-7332-4f91-9c6e-0f9af8a4e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dd16d9e-5ed7-450e-bccc-47e91a1b2a4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6263c0-c1bf-4dbb-b52e-87777dfebf0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89bc904-dea7-4d50-bdf8-8a272091f2f6}" ma:internalName="TaxCatchAll" ma:showField="CatchAllData" ma:web="5d6263c0-c1bf-4dbb-b52e-87777dfeb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09ef16-7332-4f91-9c6e-0f9af8a4e0f8">
      <Terms xmlns="http://schemas.microsoft.com/office/infopath/2007/PartnerControls"/>
    </lcf76f155ced4ddcb4097134ff3c332f>
    <TaxCatchAll xmlns="5d6263c0-c1bf-4dbb-b52e-87777dfebf0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BBFAA-8FD2-4095-BD81-D0907E34C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ef16-7332-4f91-9c6e-0f9af8a4e0f8"/>
    <ds:schemaRef ds:uri="5d6263c0-c1bf-4dbb-b52e-87777dfeb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6733AC-3C93-4C38-8E2F-B2096C4B9780}">
  <ds:schemaRefs>
    <ds:schemaRef ds:uri="http://schemas.microsoft.com/sharepoint/v3/contenttype/forms"/>
  </ds:schemaRefs>
</ds:datastoreItem>
</file>

<file path=customXml/itemProps4.xml><?xml version="1.0" encoding="utf-8"?>
<ds:datastoreItem xmlns:ds="http://schemas.openxmlformats.org/officeDocument/2006/customXml" ds:itemID="{8321F7C4-37D4-4D5A-9E16-6CD28BE00063}">
  <ds:schemaRefs>
    <ds:schemaRef ds:uri="http://schemas.microsoft.com/office/2006/metadata/properties"/>
    <ds:schemaRef ds:uri="http://schemas.microsoft.com/office/infopath/2007/PartnerControls"/>
    <ds:schemaRef ds:uri="c009ef16-7332-4f91-9c6e-0f9af8a4e0f8"/>
    <ds:schemaRef ds:uri="5d6263c0-c1bf-4dbb-b52e-87777dfebf08"/>
  </ds:schemaRefs>
</ds:datastoreItem>
</file>

<file path=customXml/itemProps5.xml><?xml version="1.0" encoding="utf-8"?>
<ds:datastoreItem xmlns:ds="http://schemas.openxmlformats.org/officeDocument/2006/customXml" ds:itemID="{7ECED2FA-B6EE-4DB7-BEB4-1F48DB80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Dissertation.dotx</Template>
  <TotalTime>3358</TotalTime>
  <Pages>26</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Heurist Sustanability – RO-Crate Architecture</vt:lpstr>
    </vt:vector>
  </TitlesOfParts>
  <Company>Hewlett-Packard Company</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 Sustanability – RO-Crate Architecture</dc:title>
  <dc:subject>Australian Research Data Commons</dc:subject>
  <dc:creator>Systemik Solutions 2023</dc:creator>
  <cp:keywords/>
  <dc:description/>
  <cp:lastModifiedBy>Marketer</cp:lastModifiedBy>
  <cp:revision>325</cp:revision>
  <cp:lastPrinted>2023-01-24T22:05:00Z</cp:lastPrinted>
  <dcterms:created xsi:type="dcterms:W3CDTF">2023-06-13T16:54:00Z</dcterms:created>
  <dcterms:modified xsi:type="dcterms:W3CDTF">2023-12-12T21:26:00Z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0x0101001230CFB858EF6E4BA25934574083D508</vt:lpwstr>
  </property>
  <property fmtid="{D5CDD505-2E9C-101B-9397-08002B2CF9AE}" pid="3" name="MediaServiceImageTags">
    <vt:lpwstr/>
  </property>
</Properties>
</file>